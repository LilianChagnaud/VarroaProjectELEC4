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192665" w14:textId="303E542B" w:rsidR="00863B0F" w:rsidRPr="00CB6A07" w:rsidRDefault="00987513" w:rsidP="00863B0F">
      <w:pPr>
        <w:rPr>
          <w:rFonts w:ascii="Times New Roman" w:hAnsi="Times New Roman" w:cs="Times New Roman"/>
        </w:rPr>
      </w:pPr>
      <w:r>
        <w:rPr>
          <w:noProof/>
        </w:rPr>
        <w:drawing>
          <wp:anchor distT="0" distB="0" distL="114300" distR="114300" simplePos="0" relativeHeight="251658239" behindDoc="1" locked="0" layoutInCell="1" allowOverlap="1" wp14:anchorId="61DE9D76" wp14:editId="622FCF1F">
            <wp:simplePos x="0" y="0"/>
            <wp:positionH relativeFrom="column">
              <wp:posOffset>-1035466</wp:posOffset>
            </wp:positionH>
            <wp:positionV relativeFrom="paragraph">
              <wp:posOffset>78740</wp:posOffset>
            </wp:positionV>
            <wp:extent cx="8395555" cy="5596758"/>
            <wp:effectExtent l="0" t="0" r="0" b="4445"/>
            <wp:wrapNone/>
            <wp:docPr id="1118094594" name="Image 6" descr="Les fascinantes photos d'une espèce d'abeille qui fait sa sieste dans les  fleu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s fascinantes photos d'une espèce d'abeille qui fait sa sieste dans les  fleur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95555" cy="5596758"/>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page" w:tblpX="6361" w:tblpY="3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789"/>
        <w:gridCol w:w="641"/>
      </w:tblGrid>
      <w:tr w:rsidR="00863B0F" w:rsidRPr="00CB6A07" w14:paraId="1B3D4C08" w14:textId="77777777" w:rsidTr="00C01682">
        <w:trPr>
          <w:trHeight w:val="2014"/>
        </w:trPr>
        <w:tc>
          <w:tcPr>
            <w:tcW w:w="5430" w:type="dxa"/>
            <w:gridSpan w:val="2"/>
            <w:tcBorders>
              <w:top w:val="nil"/>
              <w:left w:val="nil"/>
              <w:bottom w:val="nil"/>
              <w:right w:val="nil"/>
            </w:tcBorders>
          </w:tcPr>
          <w:p w14:paraId="36E2D65F" w14:textId="09471C61" w:rsidR="00863B0F" w:rsidRPr="00CB6A07" w:rsidRDefault="00863B0F" w:rsidP="00C01682">
            <w:pPr>
              <w:rPr>
                <w:rFonts w:ascii="Times New Roman" w:hAnsi="Times New Roman" w:cs="Times New Roman"/>
                <w:sz w:val="48"/>
                <w:szCs w:val="48"/>
              </w:rPr>
            </w:pPr>
          </w:p>
          <w:p w14:paraId="30595462" w14:textId="50E7CB61" w:rsidR="00863B0F" w:rsidRPr="00CB6A07" w:rsidRDefault="00863B0F" w:rsidP="00C01682">
            <w:pPr>
              <w:rPr>
                <w:rFonts w:ascii="Times New Roman" w:hAnsi="Times New Roman" w:cs="Times New Roman"/>
                <w:color w:val="278079" w:themeColor="accent6" w:themeShade="BF"/>
                <w:sz w:val="48"/>
                <w:szCs w:val="48"/>
              </w:rPr>
            </w:pPr>
          </w:p>
          <w:p w14:paraId="6E06F04A" w14:textId="317BCA79" w:rsidR="00863B0F" w:rsidRPr="00CB6A07" w:rsidRDefault="00863B0F" w:rsidP="00C01682">
            <w:pPr>
              <w:rPr>
                <w:rFonts w:ascii="Times New Roman" w:hAnsi="Times New Roman" w:cs="Times New Roman"/>
                <w:sz w:val="48"/>
                <w:szCs w:val="48"/>
              </w:rPr>
            </w:pPr>
          </w:p>
        </w:tc>
      </w:tr>
      <w:tr w:rsidR="00863B0F" w:rsidRPr="00CB6A07" w14:paraId="5C00C7CD" w14:textId="77777777" w:rsidTr="00C01682">
        <w:trPr>
          <w:gridAfter w:val="1"/>
          <w:wAfter w:w="641" w:type="dxa"/>
          <w:trHeight w:val="7781"/>
        </w:trPr>
        <w:tc>
          <w:tcPr>
            <w:tcW w:w="4789" w:type="dxa"/>
            <w:tcBorders>
              <w:top w:val="nil"/>
              <w:left w:val="nil"/>
              <w:bottom w:val="nil"/>
              <w:right w:val="nil"/>
            </w:tcBorders>
          </w:tcPr>
          <w:p w14:paraId="199AA035" w14:textId="1BF9F1AB" w:rsidR="00863B0F" w:rsidRPr="00CB6A07" w:rsidRDefault="00863B0F" w:rsidP="00C01682">
            <w:pPr>
              <w:rPr>
                <w:rFonts w:ascii="Times New Roman" w:hAnsi="Times New Roman" w:cs="Times New Roman"/>
                <w:noProof/>
              </w:rPr>
            </w:pPr>
          </w:p>
        </w:tc>
      </w:tr>
      <w:tr w:rsidR="00863B0F" w:rsidRPr="00CB6A07" w14:paraId="6506214A" w14:textId="77777777" w:rsidTr="00C01682">
        <w:trPr>
          <w:gridAfter w:val="1"/>
          <w:wAfter w:w="641" w:type="dxa"/>
          <w:trHeight w:val="2595"/>
        </w:trPr>
        <w:tc>
          <w:tcPr>
            <w:tcW w:w="4789" w:type="dxa"/>
            <w:tcBorders>
              <w:top w:val="nil"/>
              <w:left w:val="nil"/>
              <w:bottom w:val="nil"/>
              <w:right w:val="nil"/>
            </w:tcBorders>
          </w:tcPr>
          <w:p w14:paraId="24FDE64E" w14:textId="01F2C35C" w:rsidR="00863B0F" w:rsidRDefault="00863B0F" w:rsidP="00C01682">
            <w:pPr>
              <w:rPr>
                <w:rFonts w:ascii="Times New Roman" w:hAnsi="Times New Roman" w:cs="Times New Roman"/>
                <w:color w:val="278079" w:themeColor="accent6" w:themeShade="BF"/>
                <w:sz w:val="32"/>
                <w:szCs w:val="32"/>
              </w:rPr>
            </w:pPr>
            <w:r>
              <w:rPr>
                <w:rFonts w:ascii="Times New Roman" w:hAnsi="Times New Roman" w:cs="Times New Roman"/>
                <w:color w:val="278079" w:themeColor="accent6" w:themeShade="BF"/>
                <w:sz w:val="32"/>
                <w:szCs w:val="32"/>
              </w:rPr>
              <w:t>Projet Électronique :</w:t>
            </w:r>
          </w:p>
          <w:p w14:paraId="3B790837" w14:textId="64787FD6" w:rsidR="00863B0F" w:rsidRPr="00576DEC" w:rsidRDefault="00863B0F" w:rsidP="00863B0F">
            <w:pPr>
              <w:pStyle w:val="Paragraphedeliste"/>
              <w:numPr>
                <w:ilvl w:val="0"/>
                <w:numId w:val="56"/>
              </w:numPr>
              <w:rPr>
                <w:rFonts w:ascii="Times New Roman" w:hAnsi="Times New Roman" w:cs="Times New Roman"/>
                <w:color w:val="278079" w:themeColor="accent6" w:themeShade="BF"/>
                <w:sz w:val="24"/>
                <w:szCs w:val="24"/>
              </w:rPr>
            </w:pPr>
            <w:r>
              <w:rPr>
                <w:rFonts w:ascii="Times New Roman" w:hAnsi="Times New Roman" w:cs="Times New Roman"/>
                <w:color w:val="278079" w:themeColor="accent6" w:themeShade="BF"/>
                <w:sz w:val="24"/>
                <w:szCs w:val="24"/>
              </w:rPr>
              <w:t>Christian PETER</w:t>
            </w:r>
          </w:p>
          <w:p w14:paraId="2D3D0391" w14:textId="77777777" w:rsidR="00863B0F" w:rsidRPr="00CB6A07" w:rsidRDefault="00863B0F" w:rsidP="00C01682">
            <w:pPr>
              <w:rPr>
                <w:rFonts w:ascii="Times New Roman" w:hAnsi="Times New Roman" w:cs="Times New Roman"/>
                <w:sz w:val="22"/>
              </w:rPr>
            </w:pPr>
          </w:p>
          <w:p w14:paraId="18BEA67F" w14:textId="486643EB" w:rsidR="00863B0F" w:rsidRPr="00CB6A07" w:rsidRDefault="00863B0F" w:rsidP="00C01682">
            <w:pPr>
              <w:rPr>
                <w:rFonts w:ascii="Times New Roman" w:hAnsi="Times New Roman" w:cs="Times New Roman"/>
                <w:noProof/>
                <w:sz w:val="10"/>
                <w:szCs w:val="10"/>
              </w:rPr>
            </w:pPr>
          </w:p>
        </w:tc>
      </w:tr>
    </w:tbl>
    <w:p w14:paraId="3737F4D7" w14:textId="7D83E68B" w:rsidR="00863B0F" w:rsidRPr="00CB6A07" w:rsidRDefault="007E1B7E" w:rsidP="00863B0F">
      <w:pPr>
        <w:pStyle w:val="Pourmmoire"/>
        <w:rPr>
          <w:lang w:bidi="fr-FR"/>
        </w:rPr>
      </w:pPr>
      <w:r w:rsidRPr="00CB6A07">
        <w:rPr>
          <w:rFonts w:cs="Times New Roman"/>
          <w:noProof/>
          <w:lang w:bidi="fr-FR"/>
        </w:rPr>
        <mc:AlternateContent>
          <mc:Choice Requires="wps">
            <w:drawing>
              <wp:anchor distT="45720" distB="45720" distL="114300" distR="114300" simplePos="0" relativeHeight="251660288" behindDoc="0" locked="0" layoutInCell="1" allowOverlap="1" wp14:anchorId="030A73AF" wp14:editId="7F34D2D0">
                <wp:simplePos x="0" y="0"/>
                <wp:positionH relativeFrom="page">
                  <wp:posOffset>344805</wp:posOffset>
                </wp:positionH>
                <wp:positionV relativeFrom="paragraph">
                  <wp:posOffset>5780254</wp:posOffset>
                </wp:positionV>
                <wp:extent cx="3354144" cy="1446939"/>
                <wp:effectExtent l="50800" t="25400" r="62230" b="9017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144" cy="1446939"/>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279931E" w14:textId="77777777" w:rsidR="00863B0F" w:rsidRDefault="00863B0F" w:rsidP="00863B0F">
                            <w:pPr>
                              <w:jc w:val="center"/>
                              <w:rPr>
                                <w:rFonts w:ascii="Times New Roman" w:hAnsi="Times New Roman" w:cs="Times New Roman"/>
                                <w:bCs/>
                                <w:color w:val="278079" w:themeColor="accent6" w:themeShade="BF"/>
                                <w:sz w:val="36"/>
                                <w:szCs w:val="36"/>
                              </w:rPr>
                            </w:pPr>
                          </w:p>
                          <w:p w14:paraId="5D0DADAE" w14:textId="1100BB53" w:rsidR="00863B0F" w:rsidRDefault="007E1B7E" w:rsidP="00863B0F">
                            <w:pPr>
                              <w:jc w:val="center"/>
                              <w:rPr>
                                <w:rFonts w:ascii="Times New Roman" w:hAnsi="Times New Roman" w:cs="Times New Roman"/>
                                <w:bCs/>
                                <w:color w:val="278079" w:themeColor="accent6" w:themeShade="BF"/>
                                <w:sz w:val="36"/>
                                <w:szCs w:val="36"/>
                              </w:rPr>
                            </w:pPr>
                            <w:r>
                              <w:rPr>
                                <w:rFonts w:ascii="Times New Roman" w:hAnsi="Times New Roman" w:cs="Times New Roman"/>
                                <w:bCs/>
                                <w:color w:val="278079" w:themeColor="accent6" w:themeShade="BF"/>
                                <w:sz w:val="36"/>
                                <w:szCs w:val="36"/>
                              </w:rPr>
                              <w:t>Comptage de Varroas</w:t>
                            </w:r>
                          </w:p>
                          <w:p w14:paraId="7AE7F19E" w14:textId="77777777" w:rsidR="00863B0F" w:rsidRPr="00B31207" w:rsidRDefault="00863B0F" w:rsidP="007E1B7E">
                            <w:pPr>
                              <w:rPr>
                                <w:rFonts w:ascii="Times New Roman" w:hAnsi="Times New Roman" w:cs="Times New Roman"/>
                                <w:b w:val="0"/>
                                <w:bCs/>
                                <w:color w:val="278079" w:themeColor="accent6" w:themeShade="BF"/>
                                <w:sz w:val="36"/>
                                <w:szCs w:val="36"/>
                              </w:rPr>
                            </w:pPr>
                          </w:p>
                          <w:p w14:paraId="2F2D216D" w14:textId="77777777" w:rsidR="00863B0F" w:rsidRPr="00B31207" w:rsidRDefault="00863B0F" w:rsidP="00863B0F">
                            <w:pPr>
                              <w:jc w:val="center"/>
                              <w:rPr>
                                <w:rFonts w:ascii="Times New Roman" w:hAnsi="Times New Roman" w:cs="Times New Roman"/>
                                <w:color w:val="278079" w:themeColor="accent6" w:themeShade="BF"/>
                              </w:rPr>
                            </w:pPr>
                            <w:r w:rsidRPr="00B31207">
                              <w:rPr>
                                <w:rFonts w:ascii="Times New Roman" w:hAnsi="Times New Roman" w:cs="Times New Roman"/>
                                <w:color w:val="278079" w:themeColor="accent6" w:themeShade="BF"/>
                              </w:rPr>
                              <w:t>Kylian YACOUB</w:t>
                            </w:r>
                            <w:r>
                              <w:rPr>
                                <w:rFonts w:ascii="Times New Roman" w:hAnsi="Times New Roman" w:cs="Times New Roman"/>
                                <w:color w:val="278079" w:themeColor="accent6" w:themeShade="BF"/>
                              </w:rPr>
                              <w:t xml:space="preserve"> &amp; Jack DEWEY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0A73AF" id="_x0000_t202" coordsize="21600,21600" o:spt="202" path="m,l,21600r21600,l21600,xe">
                <v:stroke joinstyle="miter"/>
                <v:path gradientshapeok="t" o:connecttype="rect"/>
              </v:shapetype>
              <v:shape id="Zone de texte 2" o:spid="_x0000_s1026" type="#_x0000_t202" style="position:absolute;left:0;text-align:left;margin-left:27.15pt;margin-top:455.15pt;width:264.1pt;height:113.9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" fillcolor="#70d3cb [2105]" strokecolor="#34aba2 [3209]" strokeweight="1pt">
                <v:fill color2="#e9f8f7 [345]" rotate="t" angle="180" colors="0 #9dd4ce;9830f #b9e0db;1 #f3f9f8" focus="100%" type="gradient"/>
                <v:shadow on="t" color="black" opacity="28270f" origin=",.5" offset="0"/>
                <v:textbox>
                  <w:txbxContent>
                    <w:p w14:paraId="1279931E" w14:textId="77777777" w:rsidR="00863B0F" w:rsidRDefault="00863B0F" w:rsidP="00863B0F">
                      <w:pPr>
                        <w:jc w:val="center"/>
                        <w:rPr>
                          <w:rFonts w:ascii="Times New Roman" w:hAnsi="Times New Roman" w:cs="Times New Roman"/>
                          <w:bCs/>
                          <w:color w:val="278079" w:themeColor="accent6" w:themeShade="BF"/>
                          <w:sz w:val="36"/>
                          <w:szCs w:val="36"/>
                        </w:rPr>
                      </w:pPr>
                    </w:p>
                    <w:p w14:paraId="5D0DADAE" w14:textId="1100BB53" w:rsidR="00863B0F" w:rsidRDefault="007E1B7E" w:rsidP="00863B0F">
                      <w:pPr>
                        <w:jc w:val="center"/>
                        <w:rPr>
                          <w:rFonts w:ascii="Times New Roman" w:hAnsi="Times New Roman" w:cs="Times New Roman"/>
                          <w:bCs/>
                          <w:color w:val="278079" w:themeColor="accent6" w:themeShade="BF"/>
                          <w:sz w:val="36"/>
                          <w:szCs w:val="36"/>
                        </w:rPr>
                      </w:pPr>
                      <w:r>
                        <w:rPr>
                          <w:rFonts w:ascii="Times New Roman" w:hAnsi="Times New Roman" w:cs="Times New Roman"/>
                          <w:bCs/>
                          <w:color w:val="278079" w:themeColor="accent6" w:themeShade="BF"/>
                          <w:sz w:val="36"/>
                          <w:szCs w:val="36"/>
                        </w:rPr>
                        <w:t>Comptage de Varroas</w:t>
                      </w:r>
                    </w:p>
                    <w:p w14:paraId="7AE7F19E" w14:textId="77777777" w:rsidR="00863B0F" w:rsidRPr="00B31207" w:rsidRDefault="00863B0F" w:rsidP="007E1B7E">
                      <w:pPr>
                        <w:rPr>
                          <w:rFonts w:ascii="Times New Roman" w:hAnsi="Times New Roman" w:cs="Times New Roman"/>
                          <w:b w:val="0"/>
                          <w:bCs/>
                          <w:color w:val="278079" w:themeColor="accent6" w:themeShade="BF"/>
                          <w:sz w:val="36"/>
                          <w:szCs w:val="36"/>
                        </w:rPr>
                      </w:pPr>
                    </w:p>
                    <w:p w14:paraId="2F2D216D" w14:textId="77777777" w:rsidR="00863B0F" w:rsidRPr="00B31207" w:rsidRDefault="00863B0F" w:rsidP="00863B0F">
                      <w:pPr>
                        <w:jc w:val="center"/>
                        <w:rPr>
                          <w:rFonts w:ascii="Times New Roman" w:hAnsi="Times New Roman" w:cs="Times New Roman"/>
                          <w:color w:val="278079" w:themeColor="accent6" w:themeShade="BF"/>
                        </w:rPr>
                      </w:pPr>
                      <w:r w:rsidRPr="00B31207">
                        <w:rPr>
                          <w:rFonts w:ascii="Times New Roman" w:hAnsi="Times New Roman" w:cs="Times New Roman"/>
                          <w:color w:val="278079" w:themeColor="accent6" w:themeShade="BF"/>
                        </w:rPr>
                        <w:t>Kylian YACOUB</w:t>
                      </w:r>
                      <w:r>
                        <w:rPr>
                          <w:rFonts w:ascii="Times New Roman" w:hAnsi="Times New Roman" w:cs="Times New Roman"/>
                          <w:color w:val="278079" w:themeColor="accent6" w:themeShade="BF"/>
                        </w:rPr>
                        <w:t xml:space="preserve"> &amp; Jack DEWEY</w:t>
                      </w:r>
                    </w:p>
                  </w:txbxContent>
                </v:textbox>
                <w10:wrap anchorx="page"/>
              </v:shape>
            </w:pict>
          </mc:Fallback>
        </mc:AlternateContent>
      </w:r>
      <w:r w:rsidR="00863B0F" w:rsidRPr="00CB6A07">
        <w:rPr>
          <w:b/>
          <w:noProof/>
          <w:lang w:bidi="fr-FR"/>
        </w:rPr>
        <w:drawing>
          <wp:anchor distT="0" distB="0" distL="114300" distR="114300" simplePos="0" relativeHeight="251662336" behindDoc="0" locked="0" layoutInCell="1" allowOverlap="1" wp14:anchorId="28F48BF2" wp14:editId="46B85864">
            <wp:simplePos x="0" y="0"/>
            <wp:positionH relativeFrom="column">
              <wp:posOffset>-422910</wp:posOffset>
            </wp:positionH>
            <wp:positionV relativeFrom="paragraph">
              <wp:posOffset>9256395</wp:posOffset>
            </wp:positionV>
            <wp:extent cx="927064" cy="590550"/>
            <wp:effectExtent l="0" t="0" r="6985" b="0"/>
            <wp:wrapNone/>
            <wp:docPr id="12" name="Image 12" descr="Une image contenant Graphique, Police, logo,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Graphique, Police, logo, cercle&#10;&#10;Le contenu généré par l’IA peut êtr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064"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3B0F" w:rsidRPr="00CB6A07">
        <w:rPr>
          <w:noProof/>
          <w:lang w:val="en-US" w:eastAsia="zh-CN"/>
        </w:rPr>
        <mc:AlternateContent>
          <mc:Choice Requires="wps">
            <w:drawing>
              <wp:anchor distT="0" distB="0" distL="114300" distR="114300" simplePos="0" relativeHeight="251659264" behindDoc="1" locked="0" layoutInCell="1" allowOverlap="1" wp14:anchorId="2DAD4CC3" wp14:editId="6C6699EC">
                <wp:simplePos x="0" y="0"/>
                <wp:positionH relativeFrom="margin">
                  <wp:posOffset>-3323912</wp:posOffset>
                </wp:positionH>
                <wp:positionV relativeFrom="margin">
                  <wp:posOffset>5670645</wp:posOffset>
                </wp:positionV>
                <wp:extent cx="13030200" cy="4039737"/>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13030200" cy="4039737"/>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682325" w14:textId="77777777" w:rsidR="00863B0F" w:rsidRDefault="00863B0F" w:rsidP="00863B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D4CC3" id="Rectangle 2" o:spid="_x0000_s1027" alt="rectangle coloré" style="position:absolute;left:0;text-align:left;margin-left:-261.75pt;margin-top:446.5pt;width:1026pt;height:318.1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" fillcolor="#00b050" stroked="f" strokeweight="2pt">
                <v:textbox>
                  <w:txbxContent>
                    <w:p w14:paraId="71682325" w14:textId="77777777" w:rsidR="00863B0F" w:rsidRDefault="00863B0F" w:rsidP="00863B0F">
                      <w:pPr>
                        <w:jc w:val="center"/>
                      </w:pPr>
                    </w:p>
                  </w:txbxContent>
                </v:textbox>
                <w10:wrap anchorx="margin" anchory="margin"/>
              </v:rect>
            </w:pict>
          </mc:Fallback>
        </mc:AlternateContent>
      </w:r>
      <w:r w:rsidR="00863B0F" w:rsidRPr="00CB6A07">
        <w:rPr>
          <w:lang w:bidi="fr-FR"/>
        </w:rPr>
        <w:br w:type="page"/>
      </w:r>
      <w:r w:rsidR="00987513">
        <w:fldChar w:fldCharType="begin"/>
      </w:r>
      <w:r w:rsidR="00987513">
        <w:instrText xml:space="preserve"> INCLUDEPICTURE "/Users/kylianyacoub/Library/Group Containers/UBF8T346G9.ms/WebArchiveCopyPasteTempFiles/com.microsoft.Word/iStock-641443764-1152x768.jpg" \* MERGEFORMATINET </w:instrText>
      </w:r>
      <w:r w:rsidR="00987513">
        <w:fldChar w:fldCharType="separate"/>
      </w:r>
      <w:r w:rsidR="00987513">
        <w:fldChar w:fldCharType="end"/>
      </w:r>
    </w:p>
    <w:bookmarkStart w:id="0" w:name="_Toc198500395" w:displacedByCustomXml="next"/>
    <w:sdt>
      <w:sdtPr>
        <w:rPr>
          <w:rFonts w:ascii="Times New Roman" w:eastAsiaTheme="minorEastAsia" w:hAnsi="Times New Roman" w:cs="Times New Roman"/>
          <w:color w:val="auto"/>
          <w:kern w:val="0"/>
          <w:sz w:val="22"/>
          <w:szCs w:val="22"/>
          <w:u w:val="single"/>
        </w:rPr>
        <w:id w:val="2083947732"/>
        <w:docPartObj>
          <w:docPartGallery w:val="Table of Contents"/>
          <w:docPartUnique/>
        </w:docPartObj>
      </w:sdtPr>
      <w:sdtEndPr>
        <w:rPr>
          <w:b w:val="0"/>
          <w:bCs/>
          <w:color w:val="082A75" w:themeColor="text2"/>
          <w:sz w:val="28"/>
          <w:u w:val="none"/>
        </w:rPr>
      </w:sdtEndPr>
      <w:sdtContent>
        <w:p w14:paraId="78B8B797" w14:textId="77777777" w:rsidR="00863B0F" w:rsidRPr="00CB6A07" w:rsidRDefault="00863B0F" w:rsidP="00863B0F">
          <w:pPr>
            <w:pStyle w:val="Titre1"/>
            <w:rPr>
              <w:rFonts w:ascii="Times New Roman" w:hAnsi="Times New Roman" w:cs="Times New Roman"/>
              <w:u w:val="single"/>
            </w:rPr>
          </w:pPr>
          <w:r w:rsidRPr="00CB6A07">
            <w:rPr>
              <w:rFonts w:ascii="Times New Roman" w:hAnsi="Times New Roman" w:cs="Times New Roman"/>
              <w:u w:val="single"/>
            </w:rPr>
            <w:t>Table des matières</w:t>
          </w:r>
          <w:bookmarkEnd w:id="0"/>
        </w:p>
        <w:p w14:paraId="616813BD" w14:textId="77777777" w:rsidR="00863B0F" w:rsidRPr="00CB6A07" w:rsidRDefault="00863B0F" w:rsidP="00863B0F">
          <w:pPr>
            <w:rPr>
              <w:rFonts w:ascii="Times New Roman" w:hAnsi="Times New Roman" w:cs="Times New Roman"/>
              <w:color w:val="auto"/>
              <w:sz w:val="24"/>
              <w:szCs w:val="24"/>
            </w:rPr>
          </w:pPr>
        </w:p>
        <w:p w14:paraId="14AFBB76" w14:textId="6BB6B77D" w:rsidR="00FA4366" w:rsidRDefault="00863B0F">
          <w:pPr>
            <w:pStyle w:val="TM1"/>
            <w:rPr>
              <w:rFonts w:asciiTheme="minorHAnsi" w:hAnsiTheme="minorHAnsi" w:cstheme="minorBidi"/>
              <w:b w:val="0"/>
              <w:bCs w:val="0"/>
              <w:kern w:val="2"/>
              <w:sz w:val="24"/>
              <w:szCs w:val="24"/>
              <w:lang w:eastAsia="fr-FR"/>
              <w14:ligatures w14:val="standardContextual"/>
            </w:rPr>
          </w:pPr>
          <w:r w:rsidRPr="00CB6A07">
            <w:rPr>
              <w:sz w:val="24"/>
              <w:szCs w:val="24"/>
            </w:rPr>
            <w:fldChar w:fldCharType="begin"/>
          </w:r>
          <w:r w:rsidRPr="00CB6A07">
            <w:rPr>
              <w:sz w:val="24"/>
              <w:szCs w:val="24"/>
            </w:rPr>
            <w:instrText xml:space="preserve"> TOC \o "1-3" \h \z \u </w:instrText>
          </w:r>
          <w:r w:rsidRPr="00CB6A07">
            <w:rPr>
              <w:sz w:val="24"/>
              <w:szCs w:val="24"/>
            </w:rPr>
            <w:fldChar w:fldCharType="separate"/>
          </w:r>
          <w:hyperlink w:anchor="_Toc198500395" w:history="1">
            <w:r w:rsidR="00FA4366" w:rsidRPr="005B728C">
              <w:rPr>
                <w:rStyle w:val="Lienhypertexte"/>
              </w:rPr>
              <w:t>Table des matières</w:t>
            </w:r>
            <w:r w:rsidR="00FA4366">
              <w:rPr>
                <w:webHidden/>
              </w:rPr>
              <w:tab/>
            </w:r>
            <w:r w:rsidR="00FA4366">
              <w:rPr>
                <w:webHidden/>
              </w:rPr>
              <w:fldChar w:fldCharType="begin"/>
            </w:r>
            <w:r w:rsidR="00FA4366">
              <w:rPr>
                <w:webHidden/>
              </w:rPr>
              <w:instrText xml:space="preserve"> PAGEREF _Toc198500395 \h </w:instrText>
            </w:r>
            <w:r w:rsidR="00FA4366">
              <w:rPr>
                <w:webHidden/>
              </w:rPr>
            </w:r>
            <w:r w:rsidR="00FA4366">
              <w:rPr>
                <w:webHidden/>
              </w:rPr>
              <w:fldChar w:fldCharType="separate"/>
            </w:r>
            <w:r w:rsidR="00CE11D0">
              <w:rPr>
                <w:webHidden/>
              </w:rPr>
              <w:t>2</w:t>
            </w:r>
            <w:r w:rsidR="00FA4366">
              <w:rPr>
                <w:webHidden/>
              </w:rPr>
              <w:fldChar w:fldCharType="end"/>
            </w:r>
          </w:hyperlink>
        </w:p>
        <w:p w14:paraId="34B76BA5" w14:textId="2B0C81A6" w:rsidR="00FA4366" w:rsidRDefault="00FA4366">
          <w:pPr>
            <w:pStyle w:val="TM1"/>
            <w:rPr>
              <w:rFonts w:asciiTheme="minorHAnsi" w:hAnsiTheme="minorHAnsi" w:cstheme="minorBidi"/>
              <w:b w:val="0"/>
              <w:bCs w:val="0"/>
              <w:kern w:val="2"/>
              <w:sz w:val="24"/>
              <w:szCs w:val="24"/>
              <w:lang w:eastAsia="fr-FR"/>
              <w14:ligatures w14:val="standardContextual"/>
            </w:rPr>
          </w:pPr>
          <w:hyperlink w:anchor="_Toc198500396" w:history="1">
            <w:r w:rsidRPr="005B728C">
              <w:rPr>
                <w:rStyle w:val="Lienhypertexte"/>
              </w:rPr>
              <w:t>Introduction</w:t>
            </w:r>
            <w:r>
              <w:rPr>
                <w:webHidden/>
              </w:rPr>
              <w:tab/>
            </w:r>
            <w:r>
              <w:rPr>
                <w:webHidden/>
              </w:rPr>
              <w:fldChar w:fldCharType="begin"/>
            </w:r>
            <w:r>
              <w:rPr>
                <w:webHidden/>
              </w:rPr>
              <w:instrText xml:space="preserve"> PAGEREF _Toc198500396 \h </w:instrText>
            </w:r>
            <w:r>
              <w:rPr>
                <w:webHidden/>
              </w:rPr>
            </w:r>
            <w:r>
              <w:rPr>
                <w:webHidden/>
              </w:rPr>
              <w:fldChar w:fldCharType="separate"/>
            </w:r>
            <w:r w:rsidR="00CE11D0">
              <w:rPr>
                <w:webHidden/>
              </w:rPr>
              <w:t>3</w:t>
            </w:r>
            <w:r>
              <w:rPr>
                <w:webHidden/>
              </w:rPr>
              <w:fldChar w:fldCharType="end"/>
            </w:r>
          </w:hyperlink>
        </w:p>
        <w:p w14:paraId="7BA9613E" w14:textId="53CE0D86" w:rsidR="00FA4366" w:rsidRDefault="00FA4366">
          <w:pPr>
            <w:pStyle w:val="TM1"/>
            <w:rPr>
              <w:rFonts w:asciiTheme="minorHAnsi" w:hAnsiTheme="minorHAnsi" w:cstheme="minorBidi"/>
              <w:b w:val="0"/>
              <w:bCs w:val="0"/>
              <w:kern w:val="2"/>
              <w:sz w:val="24"/>
              <w:szCs w:val="24"/>
              <w:lang w:eastAsia="fr-FR"/>
              <w14:ligatures w14:val="standardContextual"/>
            </w:rPr>
          </w:pPr>
          <w:hyperlink w:anchor="_Toc198500397" w:history="1">
            <w:r w:rsidRPr="005B728C">
              <w:rPr>
                <w:rStyle w:val="Lienhypertexte"/>
              </w:rPr>
              <w:t>I.</w:t>
            </w:r>
            <w:r>
              <w:rPr>
                <w:rFonts w:asciiTheme="minorHAnsi" w:hAnsiTheme="minorHAnsi" w:cstheme="minorBidi"/>
                <w:b w:val="0"/>
                <w:bCs w:val="0"/>
                <w:kern w:val="2"/>
                <w:sz w:val="24"/>
                <w:szCs w:val="24"/>
                <w:lang w:eastAsia="fr-FR"/>
                <w14:ligatures w14:val="standardContextual"/>
              </w:rPr>
              <w:tab/>
            </w:r>
            <w:r w:rsidRPr="005B728C">
              <w:rPr>
                <w:rStyle w:val="Lienhypertexte"/>
              </w:rPr>
              <w:t>Partie Mécanique</w:t>
            </w:r>
            <w:r>
              <w:rPr>
                <w:webHidden/>
              </w:rPr>
              <w:tab/>
            </w:r>
            <w:r>
              <w:rPr>
                <w:webHidden/>
              </w:rPr>
              <w:fldChar w:fldCharType="begin"/>
            </w:r>
            <w:r>
              <w:rPr>
                <w:webHidden/>
              </w:rPr>
              <w:instrText xml:space="preserve"> PAGEREF _Toc198500397 \h </w:instrText>
            </w:r>
            <w:r>
              <w:rPr>
                <w:webHidden/>
              </w:rPr>
            </w:r>
            <w:r>
              <w:rPr>
                <w:webHidden/>
              </w:rPr>
              <w:fldChar w:fldCharType="separate"/>
            </w:r>
            <w:r w:rsidR="00CE11D0">
              <w:rPr>
                <w:webHidden/>
              </w:rPr>
              <w:t>5</w:t>
            </w:r>
            <w:r>
              <w:rPr>
                <w:webHidden/>
              </w:rPr>
              <w:fldChar w:fldCharType="end"/>
            </w:r>
          </w:hyperlink>
        </w:p>
        <w:p w14:paraId="2C049298" w14:textId="7AD4B394" w:rsidR="00FA4366" w:rsidRDefault="00FA4366">
          <w:pPr>
            <w:pStyle w:val="TM2"/>
            <w:rPr>
              <w:rFonts w:asciiTheme="minorHAnsi" w:hAnsiTheme="minorHAnsi" w:cstheme="minorBidi"/>
              <w:b w:val="0"/>
              <w:kern w:val="2"/>
              <w:sz w:val="24"/>
              <w:szCs w:val="24"/>
              <w:lang w:eastAsia="fr-FR"/>
              <w14:ligatures w14:val="standardContextual"/>
            </w:rPr>
          </w:pPr>
          <w:hyperlink w:anchor="_Toc198500398" w:history="1">
            <w:r w:rsidRPr="005B728C">
              <w:rPr>
                <w:rStyle w:val="Lienhypertexte"/>
              </w:rPr>
              <w:t>A.</w:t>
            </w:r>
            <w:r>
              <w:rPr>
                <w:rFonts w:asciiTheme="minorHAnsi" w:hAnsiTheme="minorHAnsi" w:cstheme="minorBidi"/>
                <w:b w:val="0"/>
                <w:kern w:val="2"/>
                <w:sz w:val="24"/>
                <w:szCs w:val="24"/>
                <w:lang w:eastAsia="fr-FR"/>
                <w14:ligatures w14:val="standardContextual"/>
              </w:rPr>
              <w:tab/>
            </w:r>
            <w:r w:rsidRPr="005B728C">
              <w:rPr>
                <w:rStyle w:val="Lienhypertexte"/>
              </w:rPr>
              <w:t>Conception 3D (CAO)</w:t>
            </w:r>
            <w:r>
              <w:rPr>
                <w:webHidden/>
              </w:rPr>
              <w:tab/>
            </w:r>
            <w:r>
              <w:rPr>
                <w:webHidden/>
              </w:rPr>
              <w:fldChar w:fldCharType="begin"/>
            </w:r>
            <w:r>
              <w:rPr>
                <w:webHidden/>
              </w:rPr>
              <w:instrText xml:space="preserve"> PAGEREF _Toc198500398 \h </w:instrText>
            </w:r>
            <w:r>
              <w:rPr>
                <w:webHidden/>
              </w:rPr>
            </w:r>
            <w:r>
              <w:rPr>
                <w:webHidden/>
              </w:rPr>
              <w:fldChar w:fldCharType="separate"/>
            </w:r>
            <w:r w:rsidR="00CE11D0">
              <w:rPr>
                <w:webHidden/>
              </w:rPr>
              <w:t>5</w:t>
            </w:r>
            <w:r>
              <w:rPr>
                <w:webHidden/>
              </w:rPr>
              <w:fldChar w:fldCharType="end"/>
            </w:r>
          </w:hyperlink>
        </w:p>
        <w:p w14:paraId="4678897D" w14:textId="33311DE6" w:rsidR="00FA4366" w:rsidRDefault="00FA4366">
          <w:pPr>
            <w:pStyle w:val="TM2"/>
            <w:rPr>
              <w:rFonts w:asciiTheme="minorHAnsi" w:hAnsiTheme="minorHAnsi" w:cstheme="minorBidi"/>
              <w:b w:val="0"/>
              <w:kern w:val="2"/>
              <w:sz w:val="24"/>
              <w:szCs w:val="24"/>
              <w:lang w:eastAsia="fr-FR"/>
              <w14:ligatures w14:val="standardContextual"/>
            </w:rPr>
          </w:pPr>
          <w:hyperlink w:anchor="_Toc198500399" w:history="1">
            <w:r w:rsidRPr="005B728C">
              <w:rPr>
                <w:rStyle w:val="Lienhypertexte"/>
              </w:rPr>
              <w:t>B.</w:t>
            </w:r>
            <w:r>
              <w:rPr>
                <w:rFonts w:asciiTheme="minorHAnsi" w:hAnsiTheme="minorHAnsi" w:cstheme="minorBidi"/>
                <w:b w:val="0"/>
                <w:kern w:val="2"/>
                <w:sz w:val="24"/>
                <w:szCs w:val="24"/>
                <w:lang w:eastAsia="fr-FR"/>
                <w14:ligatures w14:val="standardContextual"/>
              </w:rPr>
              <w:tab/>
            </w:r>
            <w:r w:rsidRPr="005B728C">
              <w:rPr>
                <w:rStyle w:val="Lienhypertexte"/>
              </w:rPr>
              <w:t>Montage du système</w:t>
            </w:r>
            <w:r>
              <w:rPr>
                <w:webHidden/>
              </w:rPr>
              <w:tab/>
            </w:r>
            <w:r>
              <w:rPr>
                <w:webHidden/>
              </w:rPr>
              <w:fldChar w:fldCharType="begin"/>
            </w:r>
            <w:r>
              <w:rPr>
                <w:webHidden/>
              </w:rPr>
              <w:instrText xml:space="preserve"> PAGEREF _Toc198500399 \h </w:instrText>
            </w:r>
            <w:r>
              <w:rPr>
                <w:webHidden/>
              </w:rPr>
            </w:r>
            <w:r>
              <w:rPr>
                <w:webHidden/>
              </w:rPr>
              <w:fldChar w:fldCharType="separate"/>
            </w:r>
            <w:r w:rsidR="00CE11D0">
              <w:rPr>
                <w:webHidden/>
              </w:rPr>
              <w:t>11</w:t>
            </w:r>
            <w:r>
              <w:rPr>
                <w:webHidden/>
              </w:rPr>
              <w:fldChar w:fldCharType="end"/>
            </w:r>
          </w:hyperlink>
        </w:p>
        <w:p w14:paraId="193F6A10" w14:textId="18650534" w:rsidR="00FA4366" w:rsidRDefault="00FA4366">
          <w:pPr>
            <w:pStyle w:val="TM1"/>
            <w:rPr>
              <w:rFonts w:asciiTheme="minorHAnsi" w:hAnsiTheme="minorHAnsi" w:cstheme="minorBidi"/>
              <w:b w:val="0"/>
              <w:bCs w:val="0"/>
              <w:kern w:val="2"/>
              <w:sz w:val="24"/>
              <w:szCs w:val="24"/>
              <w:lang w:eastAsia="fr-FR"/>
              <w14:ligatures w14:val="standardContextual"/>
            </w:rPr>
          </w:pPr>
          <w:hyperlink w:anchor="_Toc198500400" w:history="1">
            <w:r w:rsidRPr="005B728C">
              <w:rPr>
                <w:rStyle w:val="Lienhypertexte"/>
              </w:rPr>
              <w:t>II.</w:t>
            </w:r>
            <w:r>
              <w:rPr>
                <w:rFonts w:asciiTheme="minorHAnsi" w:hAnsiTheme="minorHAnsi" w:cstheme="minorBidi"/>
                <w:b w:val="0"/>
                <w:bCs w:val="0"/>
                <w:kern w:val="2"/>
                <w:sz w:val="24"/>
                <w:szCs w:val="24"/>
                <w:lang w:eastAsia="fr-FR"/>
                <w14:ligatures w14:val="standardContextual"/>
              </w:rPr>
              <w:tab/>
            </w:r>
            <w:r w:rsidRPr="005B728C">
              <w:rPr>
                <w:rStyle w:val="Lienhypertexte"/>
              </w:rPr>
              <w:t>Partie Électronique</w:t>
            </w:r>
            <w:r>
              <w:rPr>
                <w:webHidden/>
              </w:rPr>
              <w:tab/>
            </w:r>
            <w:r>
              <w:rPr>
                <w:webHidden/>
              </w:rPr>
              <w:fldChar w:fldCharType="begin"/>
            </w:r>
            <w:r>
              <w:rPr>
                <w:webHidden/>
              </w:rPr>
              <w:instrText xml:space="preserve"> PAGEREF _Toc198500400 \h </w:instrText>
            </w:r>
            <w:r>
              <w:rPr>
                <w:webHidden/>
              </w:rPr>
            </w:r>
            <w:r>
              <w:rPr>
                <w:webHidden/>
              </w:rPr>
              <w:fldChar w:fldCharType="separate"/>
            </w:r>
            <w:r w:rsidR="00CE11D0">
              <w:rPr>
                <w:webHidden/>
              </w:rPr>
              <w:t>14</w:t>
            </w:r>
            <w:r>
              <w:rPr>
                <w:webHidden/>
              </w:rPr>
              <w:fldChar w:fldCharType="end"/>
            </w:r>
          </w:hyperlink>
        </w:p>
        <w:p w14:paraId="30D49FA3" w14:textId="73651944" w:rsidR="00FA4366" w:rsidRDefault="00FA4366">
          <w:pPr>
            <w:pStyle w:val="TM1"/>
            <w:rPr>
              <w:rFonts w:asciiTheme="minorHAnsi" w:hAnsiTheme="minorHAnsi" w:cstheme="minorBidi"/>
              <w:b w:val="0"/>
              <w:bCs w:val="0"/>
              <w:kern w:val="2"/>
              <w:sz w:val="24"/>
              <w:szCs w:val="24"/>
              <w:lang w:eastAsia="fr-FR"/>
              <w14:ligatures w14:val="standardContextual"/>
            </w:rPr>
          </w:pPr>
          <w:hyperlink w:anchor="_Toc198500401" w:history="1">
            <w:r w:rsidRPr="005B728C">
              <w:rPr>
                <w:rStyle w:val="Lienhypertexte"/>
              </w:rPr>
              <w:t>III.</w:t>
            </w:r>
            <w:r>
              <w:rPr>
                <w:rFonts w:asciiTheme="minorHAnsi" w:hAnsiTheme="minorHAnsi" w:cstheme="minorBidi"/>
                <w:b w:val="0"/>
                <w:bCs w:val="0"/>
                <w:kern w:val="2"/>
                <w:sz w:val="24"/>
                <w:szCs w:val="24"/>
                <w:lang w:eastAsia="fr-FR"/>
                <w14:ligatures w14:val="standardContextual"/>
              </w:rPr>
              <w:tab/>
            </w:r>
            <w:r w:rsidRPr="005B728C">
              <w:rPr>
                <w:rStyle w:val="Lienhypertexte"/>
              </w:rPr>
              <w:t>Partie Informatique</w:t>
            </w:r>
            <w:r>
              <w:rPr>
                <w:webHidden/>
              </w:rPr>
              <w:tab/>
            </w:r>
            <w:r>
              <w:rPr>
                <w:webHidden/>
              </w:rPr>
              <w:fldChar w:fldCharType="begin"/>
            </w:r>
            <w:r>
              <w:rPr>
                <w:webHidden/>
              </w:rPr>
              <w:instrText xml:space="preserve"> PAGEREF _Toc198500401 \h </w:instrText>
            </w:r>
            <w:r>
              <w:rPr>
                <w:webHidden/>
              </w:rPr>
            </w:r>
            <w:r>
              <w:rPr>
                <w:webHidden/>
              </w:rPr>
              <w:fldChar w:fldCharType="separate"/>
            </w:r>
            <w:r w:rsidR="00CE11D0">
              <w:rPr>
                <w:webHidden/>
              </w:rPr>
              <w:t>19</w:t>
            </w:r>
            <w:r>
              <w:rPr>
                <w:webHidden/>
              </w:rPr>
              <w:fldChar w:fldCharType="end"/>
            </w:r>
          </w:hyperlink>
        </w:p>
        <w:p w14:paraId="67FCF00D" w14:textId="46D6FAF2" w:rsidR="00FA4366" w:rsidRDefault="00FA4366">
          <w:pPr>
            <w:pStyle w:val="TM2"/>
            <w:rPr>
              <w:rFonts w:asciiTheme="minorHAnsi" w:hAnsiTheme="minorHAnsi" w:cstheme="minorBidi"/>
              <w:b w:val="0"/>
              <w:kern w:val="2"/>
              <w:sz w:val="24"/>
              <w:szCs w:val="24"/>
              <w:lang w:eastAsia="fr-FR"/>
              <w14:ligatures w14:val="standardContextual"/>
            </w:rPr>
          </w:pPr>
          <w:hyperlink w:anchor="_Toc198500402" w:history="1">
            <w:r w:rsidRPr="005B728C">
              <w:rPr>
                <w:rStyle w:val="Lienhypertexte"/>
              </w:rPr>
              <w:t>A.</w:t>
            </w:r>
            <w:r>
              <w:rPr>
                <w:rFonts w:asciiTheme="minorHAnsi" w:hAnsiTheme="minorHAnsi" w:cstheme="minorBidi"/>
                <w:b w:val="0"/>
                <w:kern w:val="2"/>
                <w:sz w:val="24"/>
                <w:szCs w:val="24"/>
                <w:lang w:eastAsia="fr-FR"/>
                <w14:ligatures w14:val="standardContextual"/>
              </w:rPr>
              <w:tab/>
            </w:r>
            <w:r w:rsidRPr="005B728C">
              <w:rPr>
                <w:rStyle w:val="Lienhypertexte"/>
              </w:rPr>
              <w:t>Mise en œuvre de l’ESP32-CAM</w:t>
            </w:r>
            <w:r>
              <w:rPr>
                <w:webHidden/>
              </w:rPr>
              <w:tab/>
            </w:r>
            <w:r>
              <w:rPr>
                <w:webHidden/>
              </w:rPr>
              <w:fldChar w:fldCharType="begin"/>
            </w:r>
            <w:r>
              <w:rPr>
                <w:webHidden/>
              </w:rPr>
              <w:instrText xml:space="preserve"> PAGEREF _Toc198500402 \h </w:instrText>
            </w:r>
            <w:r>
              <w:rPr>
                <w:webHidden/>
              </w:rPr>
            </w:r>
            <w:r>
              <w:rPr>
                <w:webHidden/>
              </w:rPr>
              <w:fldChar w:fldCharType="separate"/>
            </w:r>
            <w:r w:rsidR="00CE11D0">
              <w:rPr>
                <w:webHidden/>
              </w:rPr>
              <w:t>19</w:t>
            </w:r>
            <w:r>
              <w:rPr>
                <w:webHidden/>
              </w:rPr>
              <w:fldChar w:fldCharType="end"/>
            </w:r>
          </w:hyperlink>
        </w:p>
        <w:p w14:paraId="6D9219A2" w14:textId="200503CC" w:rsidR="00FA4366" w:rsidRDefault="00FA4366">
          <w:pPr>
            <w:pStyle w:val="TM2"/>
            <w:rPr>
              <w:rFonts w:asciiTheme="minorHAnsi" w:hAnsiTheme="minorHAnsi" w:cstheme="minorBidi"/>
              <w:b w:val="0"/>
              <w:kern w:val="2"/>
              <w:sz w:val="24"/>
              <w:szCs w:val="24"/>
              <w:lang w:eastAsia="fr-FR"/>
              <w14:ligatures w14:val="standardContextual"/>
            </w:rPr>
          </w:pPr>
          <w:hyperlink w:anchor="_Toc198500403" w:history="1">
            <w:r w:rsidRPr="005B728C">
              <w:rPr>
                <w:rStyle w:val="Lienhypertexte"/>
              </w:rPr>
              <w:t>B.</w:t>
            </w:r>
            <w:r>
              <w:rPr>
                <w:rFonts w:asciiTheme="minorHAnsi" w:hAnsiTheme="minorHAnsi" w:cstheme="minorBidi"/>
                <w:b w:val="0"/>
                <w:kern w:val="2"/>
                <w:sz w:val="24"/>
                <w:szCs w:val="24"/>
                <w:lang w:eastAsia="fr-FR"/>
                <w14:ligatures w14:val="standardContextual"/>
              </w:rPr>
              <w:tab/>
            </w:r>
            <w:r w:rsidRPr="005B728C">
              <w:rPr>
                <w:rStyle w:val="Lienhypertexte"/>
              </w:rPr>
              <w:t>Limitations et transition vers le Heltec WiFi LoRa 32</w:t>
            </w:r>
            <w:r>
              <w:rPr>
                <w:webHidden/>
              </w:rPr>
              <w:tab/>
            </w:r>
            <w:r>
              <w:rPr>
                <w:webHidden/>
              </w:rPr>
              <w:fldChar w:fldCharType="begin"/>
            </w:r>
            <w:r>
              <w:rPr>
                <w:webHidden/>
              </w:rPr>
              <w:instrText xml:space="preserve"> PAGEREF _Toc198500403 \h </w:instrText>
            </w:r>
            <w:r>
              <w:rPr>
                <w:webHidden/>
              </w:rPr>
            </w:r>
            <w:r>
              <w:rPr>
                <w:webHidden/>
              </w:rPr>
              <w:fldChar w:fldCharType="separate"/>
            </w:r>
            <w:r w:rsidR="00CE11D0">
              <w:rPr>
                <w:webHidden/>
              </w:rPr>
              <w:t>22</w:t>
            </w:r>
            <w:r>
              <w:rPr>
                <w:webHidden/>
              </w:rPr>
              <w:fldChar w:fldCharType="end"/>
            </w:r>
          </w:hyperlink>
        </w:p>
        <w:p w14:paraId="18EE3FCF" w14:textId="7EBAA48F" w:rsidR="00FA4366" w:rsidRDefault="00FA4366">
          <w:pPr>
            <w:pStyle w:val="TM2"/>
            <w:rPr>
              <w:rFonts w:asciiTheme="minorHAnsi" w:hAnsiTheme="minorHAnsi" w:cstheme="minorBidi"/>
              <w:b w:val="0"/>
              <w:kern w:val="2"/>
              <w:sz w:val="24"/>
              <w:szCs w:val="24"/>
              <w:lang w:eastAsia="fr-FR"/>
              <w14:ligatures w14:val="standardContextual"/>
            </w:rPr>
          </w:pPr>
          <w:hyperlink w:anchor="_Toc198500404" w:history="1">
            <w:r w:rsidRPr="005B728C">
              <w:rPr>
                <w:rStyle w:val="Lienhypertexte"/>
              </w:rPr>
              <w:t>C.</w:t>
            </w:r>
            <w:r>
              <w:rPr>
                <w:rFonts w:asciiTheme="minorHAnsi" w:hAnsiTheme="minorHAnsi" w:cstheme="minorBidi"/>
                <w:b w:val="0"/>
                <w:kern w:val="2"/>
                <w:sz w:val="24"/>
                <w:szCs w:val="24"/>
                <w:lang w:eastAsia="fr-FR"/>
                <w14:ligatures w14:val="standardContextual"/>
              </w:rPr>
              <w:tab/>
            </w:r>
            <w:r w:rsidRPr="005B728C">
              <w:rPr>
                <w:rStyle w:val="Lienhypertexte"/>
              </w:rPr>
              <w:t>Intégration de la caméra et contrôle via le moniteur série</w:t>
            </w:r>
            <w:r>
              <w:rPr>
                <w:webHidden/>
              </w:rPr>
              <w:tab/>
            </w:r>
            <w:r>
              <w:rPr>
                <w:webHidden/>
              </w:rPr>
              <w:fldChar w:fldCharType="begin"/>
            </w:r>
            <w:r>
              <w:rPr>
                <w:webHidden/>
              </w:rPr>
              <w:instrText xml:space="preserve"> PAGEREF _Toc198500404 \h </w:instrText>
            </w:r>
            <w:r>
              <w:rPr>
                <w:webHidden/>
              </w:rPr>
            </w:r>
            <w:r>
              <w:rPr>
                <w:webHidden/>
              </w:rPr>
              <w:fldChar w:fldCharType="separate"/>
            </w:r>
            <w:r w:rsidR="00CE11D0">
              <w:rPr>
                <w:webHidden/>
              </w:rPr>
              <w:t>24</w:t>
            </w:r>
            <w:r>
              <w:rPr>
                <w:webHidden/>
              </w:rPr>
              <w:fldChar w:fldCharType="end"/>
            </w:r>
          </w:hyperlink>
        </w:p>
        <w:p w14:paraId="0712A784" w14:textId="3B451B61" w:rsidR="00FA4366" w:rsidRDefault="00FA4366">
          <w:pPr>
            <w:pStyle w:val="TM2"/>
            <w:rPr>
              <w:rFonts w:asciiTheme="minorHAnsi" w:hAnsiTheme="minorHAnsi" w:cstheme="minorBidi"/>
              <w:b w:val="0"/>
              <w:kern w:val="2"/>
              <w:sz w:val="24"/>
              <w:szCs w:val="24"/>
              <w:lang w:eastAsia="fr-FR"/>
              <w14:ligatures w14:val="standardContextual"/>
            </w:rPr>
          </w:pPr>
          <w:hyperlink w:anchor="_Toc198500405" w:history="1">
            <w:r w:rsidRPr="005B728C">
              <w:rPr>
                <w:rStyle w:val="Lienhypertexte"/>
              </w:rPr>
              <w:t>D.</w:t>
            </w:r>
            <w:r>
              <w:rPr>
                <w:rFonts w:asciiTheme="minorHAnsi" w:hAnsiTheme="minorHAnsi" w:cstheme="minorBidi"/>
                <w:b w:val="0"/>
                <w:kern w:val="2"/>
                <w:sz w:val="24"/>
                <w:szCs w:val="24"/>
                <w:lang w:eastAsia="fr-FR"/>
                <w14:ligatures w14:val="standardContextual"/>
              </w:rPr>
              <w:tab/>
            </w:r>
            <w:r w:rsidRPr="005B728C">
              <w:rPr>
                <w:rStyle w:val="Lienhypertexte"/>
              </w:rPr>
              <w:t>Problématique d’orientation de l’image sur le HuskyLens</w:t>
            </w:r>
            <w:r>
              <w:rPr>
                <w:webHidden/>
              </w:rPr>
              <w:tab/>
            </w:r>
            <w:r>
              <w:rPr>
                <w:webHidden/>
              </w:rPr>
              <w:fldChar w:fldCharType="begin"/>
            </w:r>
            <w:r>
              <w:rPr>
                <w:webHidden/>
              </w:rPr>
              <w:instrText xml:space="preserve"> PAGEREF _Toc198500405 \h </w:instrText>
            </w:r>
            <w:r>
              <w:rPr>
                <w:webHidden/>
              </w:rPr>
            </w:r>
            <w:r>
              <w:rPr>
                <w:webHidden/>
              </w:rPr>
              <w:fldChar w:fldCharType="separate"/>
            </w:r>
            <w:r w:rsidR="00CE11D0">
              <w:rPr>
                <w:webHidden/>
              </w:rPr>
              <w:t>25</w:t>
            </w:r>
            <w:r>
              <w:rPr>
                <w:webHidden/>
              </w:rPr>
              <w:fldChar w:fldCharType="end"/>
            </w:r>
          </w:hyperlink>
        </w:p>
        <w:p w14:paraId="71B13915" w14:textId="385BD5A3" w:rsidR="00FA4366" w:rsidRDefault="00FA4366">
          <w:pPr>
            <w:pStyle w:val="TM2"/>
            <w:rPr>
              <w:rFonts w:asciiTheme="minorHAnsi" w:hAnsiTheme="minorHAnsi" w:cstheme="minorBidi"/>
              <w:b w:val="0"/>
              <w:kern w:val="2"/>
              <w:sz w:val="24"/>
              <w:szCs w:val="24"/>
              <w:lang w:eastAsia="fr-FR"/>
              <w14:ligatures w14:val="standardContextual"/>
            </w:rPr>
          </w:pPr>
          <w:hyperlink w:anchor="_Toc198500406" w:history="1">
            <w:r w:rsidRPr="005B728C">
              <w:rPr>
                <w:rStyle w:val="Lienhypertexte"/>
              </w:rPr>
              <w:t>E.</w:t>
            </w:r>
            <w:r>
              <w:rPr>
                <w:rFonts w:asciiTheme="minorHAnsi" w:hAnsiTheme="minorHAnsi" w:cstheme="minorBidi"/>
                <w:b w:val="0"/>
                <w:kern w:val="2"/>
                <w:sz w:val="24"/>
                <w:szCs w:val="24"/>
                <w:lang w:eastAsia="fr-FR"/>
                <w14:ligatures w14:val="standardContextual"/>
              </w:rPr>
              <w:tab/>
            </w:r>
            <w:r w:rsidRPr="005B728C">
              <w:rPr>
                <w:rStyle w:val="Lienhypertexte"/>
              </w:rPr>
              <w:t>Détection des varroas par traitement d'image Python</w:t>
            </w:r>
            <w:r>
              <w:rPr>
                <w:webHidden/>
              </w:rPr>
              <w:tab/>
            </w:r>
            <w:r>
              <w:rPr>
                <w:webHidden/>
              </w:rPr>
              <w:fldChar w:fldCharType="begin"/>
            </w:r>
            <w:r>
              <w:rPr>
                <w:webHidden/>
              </w:rPr>
              <w:instrText xml:space="preserve"> PAGEREF _Toc198500406 \h </w:instrText>
            </w:r>
            <w:r>
              <w:rPr>
                <w:webHidden/>
              </w:rPr>
            </w:r>
            <w:r>
              <w:rPr>
                <w:webHidden/>
              </w:rPr>
              <w:fldChar w:fldCharType="separate"/>
            </w:r>
            <w:r w:rsidR="00CE11D0">
              <w:rPr>
                <w:webHidden/>
              </w:rPr>
              <w:t>27</w:t>
            </w:r>
            <w:r>
              <w:rPr>
                <w:webHidden/>
              </w:rPr>
              <w:fldChar w:fldCharType="end"/>
            </w:r>
          </w:hyperlink>
        </w:p>
        <w:p w14:paraId="36E7DB6E" w14:textId="751AAE4D" w:rsidR="00FA4366" w:rsidRDefault="00FA4366">
          <w:pPr>
            <w:pStyle w:val="TM2"/>
            <w:rPr>
              <w:rFonts w:asciiTheme="minorHAnsi" w:hAnsiTheme="minorHAnsi" w:cstheme="minorBidi"/>
              <w:b w:val="0"/>
              <w:kern w:val="2"/>
              <w:sz w:val="24"/>
              <w:szCs w:val="24"/>
              <w:lang w:eastAsia="fr-FR"/>
              <w14:ligatures w14:val="standardContextual"/>
            </w:rPr>
          </w:pPr>
          <w:hyperlink w:anchor="_Toc198500407" w:history="1">
            <w:r w:rsidRPr="005B728C">
              <w:rPr>
                <w:rStyle w:val="Lienhypertexte"/>
              </w:rPr>
              <w:t>F.</w:t>
            </w:r>
            <w:r>
              <w:rPr>
                <w:rFonts w:asciiTheme="minorHAnsi" w:hAnsiTheme="minorHAnsi" w:cstheme="minorBidi"/>
                <w:b w:val="0"/>
                <w:kern w:val="2"/>
                <w:sz w:val="24"/>
                <w:szCs w:val="24"/>
                <w:lang w:eastAsia="fr-FR"/>
                <w14:ligatures w14:val="standardContextual"/>
              </w:rPr>
              <w:tab/>
            </w:r>
            <w:r w:rsidRPr="005B728C">
              <w:rPr>
                <w:rStyle w:val="Lienhypertexte"/>
              </w:rPr>
              <w:t>Sauvegarde en base de données</w:t>
            </w:r>
            <w:r>
              <w:rPr>
                <w:webHidden/>
              </w:rPr>
              <w:tab/>
            </w:r>
            <w:r>
              <w:rPr>
                <w:webHidden/>
              </w:rPr>
              <w:fldChar w:fldCharType="begin"/>
            </w:r>
            <w:r>
              <w:rPr>
                <w:webHidden/>
              </w:rPr>
              <w:instrText xml:space="preserve"> PAGEREF _Toc198500407 \h </w:instrText>
            </w:r>
            <w:r>
              <w:rPr>
                <w:webHidden/>
              </w:rPr>
            </w:r>
            <w:r>
              <w:rPr>
                <w:webHidden/>
              </w:rPr>
              <w:fldChar w:fldCharType="separate"/>
            </w:r>
            <w:r w:rsidR="00CE11D0">
              <w:rPr>
                <w:webHidden/>
              </w:rPr>
              <w:t>30</w:t>
            </w:r>
            <w:r>
              <w:rPr>
                <w:webHidden/>
              </w:rPr>
              <w:fldChar w:fldCharType="end"/>
            </w:r>
          </w:hyperlink>
        </w:p>
        <w:p w14:paraId="77D9EE17" w14:textId="0D21B8B0" w:rsidR="00FA4366" w:rsidRDefault="00FA4366">
          <w:pPr>
            <w:pStyle w:val="TM2"/>
            <w:rPr>
              <w:rFonts w:asciiTheme="minorHAnsi" w:hAnsiTheme="minorHAnsi" w:cstheme="minorBidi"/>
              <w:b w:val="0"/>
              <w:kern w:val="2"/>
              <w:sz w:val="24"/>
              <w:szCs w:val="24"/>
              <w:lang w:eastAsia="fr-FR"/>
              <w14:ligatures w14:val="standardContextual"/>
            </w:rPr>
          </w:pPr>
          <w:hyperlink w:anchor="_Toc198500408" w:history="1">
            <w:r w:rsidRPr="005B728C">
              <w:rPr>
                <w:rStyle w:val="Lienhypertexte"/>
              </w:rPr>
              <w:t>G.</w:t>
            </w:r>
            <w:r>
              <w:rPr>
                <w:rFonts w:asciiTheme="minorHAnsi" w:hAnsiTheme="minorHAnsi" w:cstheme="minorBidi"/>
                <w:b w:val="0"/>
                <w:kern w:val="2"/>
                <w:sz w:val="24"/>
                <w:szCs w:val="24"/>
                <w:lang w:eastAsia="fr-FR"/>
                <w14:ligatures w14:val="standardContextual"/>
              </w:rPr>
              <w:tab/>
            </w:r>
            <w:r w:rsidRPr="005B728C">
              <w:rPr>
                <w:rStyle w:val="Lienhypertexte"/>
              </w:rPr>
              <w:t>Problèmes rencontrés et résolutions</w:t>
            </w:r>
            <w:r>
              <w:rPr>
                <w:webHidden/>
              </w:rPr>
              <w:tab/>
            </w:r>
            <w:r>
              <w:rPr>
                <w:webHidden/>
              </w:rPr>
              <w:fldChar w:fldCharType="begin"/>
            </w:r>
            <w:r>
              <w:rPr>
                <w:webHidden/>
              </w:rPr>
              <w:instrText xml:space="preserve"> PAGEREF _Toc198500408 \h </w:instrText>
            </w:r>
            <w:r>
              <w:rPr>
                <w:webHidden/>
              </w:rPr>
            </w:r>
            <w:r>
              <w:rPr>
                <w:webHidden/>
              </w:rPr>
              <w:fldChar w:fldCharType="separate"/>
            </w:r>
            <w:r w:rsidR="00CE11D0">
              <w:rPr>
                <w:webHidden/>
              </w:rPr>
              <w:t>30</w:t>
            </w:r>
            <w:r>
              <w:rPr>
                <w:webHidden/>
              </w:rPr>
              <w:fldChar w:fldCharType="end"/>
            </w:r>
          </w:hyperlink>
        </w:p>
        <w:p w14:paraId="7E8FCE1B" w14:textId="428326E5" w:rsidR="00FA4366" w:rsidRDefault="00FA4366">
          <w:pPr>
            <w:pStyle w:val="TM1"/>
            <w:rPr>
              <w:rFonts w:asciiTheme="minorHAnsi" w:hAnsiTheme="minorHAnsi" w:cstheme="minorBidi"/>
              <w:b w:val="0"/>
              <w:bCs w:val="0"/>
              <w:kern w:val="2"/>
              <w:sz w:val="24"/>
              <w:szCs w:val="24"/>
              <w:lang w:eastAsia="fr-FR"/>
              <w14:ligatures w14:val="standardContextual"/>
            </w:rPr>
          </w:pPr>
          <w:hyperlink w:anchor="_Toc198500409" w:history="1">
            <w:r w:rsidRPr="005B728C">
              <w:rPr>
                <w:rStyle w:val="Lienhypertexte"/>
              </w:rPr>
              <w:t>Conclusion</w:t>
            </w:r>
            <w:r>
              <w:rPr>
                <w:webHidden/>
              </w:rPr>
              <w:tab/>
            </w:r>
            <w:r>
              <w:rPr>
                <w:webHidden/>
              </w:rPr>
              <w:fldChar w:fldCharType="begin"/>
            </w:r>
            <w:r>
              <w:rPr>
                <w:webHidden/>
              </w:rPr>
              <w:instrText xml:space="preserve"> PAGEREF _Toc198500409 \h </w:instrText>
            </w:r>
            <w:r>
              <w:rPr>
                <w:webHidden/>
              </w:rPr>
            </w:r>
            <w:r>
              <w:rPr>
                <w:webHidden/>
              </w:rPr>
              <w:fldChar w:fldCharType="separate"/>
            </w:r>
            <w:r w:rsidR="00CE11D0">
              <w:rPr>
                <w:webHidden/>
              </w:rPr>
              <w:t>32</w:t>
            </w:r>
            <w:r>
              <w:rPr>
                <w:webHidden/>
              </w:rPr>
              <w:fldChar w:fldCharType="end"/>
            </w:r>
          </w:hyperlink>
        </w:p>
        <w:p w14:paraId="6DE2D545" w14:textId="605A67EE" w:rsidR="00FA4366" w:rsidRDefault="00FA4366">
          <w:pPr>
            <w:pStyle w:val="TM1"/>
            <w:rPr>
              <w:rFonts w:asciiTheme="minorHAnsi" w:hAnsiTheme="minorHAnsi" w:cstheme="minorBidi"/>
              <w:b w:val="0"/>
              <w:bCs w:val="0"/>
              <w:kern w:val="2"/>
              <w:sz w:val="24"/>
              <w:szCs w:val="24"/>
              <w:lang w:eastAsia="fr-FR"/>
              <w14:ligatures w14:val="standardContextual"/>
            </w:rPr>
          </w:pPr>
          <w:hyperlink w:anchor="_Toc198500410" w:history="1">
            <w:r w:rsidRPr="005B728C">
              <w:rPr>
                <w:rStyle w:val="Lienhypertexte"/>
              </w:rPr>
              <w:t>Table des illustrations</w:t>
            </w:r>
            <w:r>
              <w:rPr>
                <w:webHidden/>
              </w:rPr>
              <w:tab/>
            </w:r>
            <w:r>
              <w:rPr>
                <w:webHidden/>
              </w:rPr>
              <w:fldChar w:fldCharType="begin"/>
            </w:r>
            <w:r>
              <w:rPr>
                <w:webHidden/>
              </w:rPr>
              <w:instrText xml:space="preserve"> PAGEREF _Toc198500410 \h </w:instrText>
            </w:r>
            <w:r>
              <w:rPr>
                <w:webHidden/>
              </w:rPr>
            </w:r>
            <w:r>
              <w:rPr>
                <w:webHidden/>
              </w:rPr>
              <w:fldChar w:fldCharType="separate"/>
            </w:r>
            <w:r w:rsidR="00CE11D0">
              <w:rPr>
                <w:webHidden/>
              </w:rPr>
              <w:t>33</w:t>
            </w:r>
            <w:r>
              <w:rPr>
                <w:webHidden/>
              </w:rPr>
              <w:fldChar w:fldCharType="end"/>
            </w:r>
          </w:hyperlink>
        </w:p>
        <w:p w14:paraId="07835C82" w14:textId="321CB4D3" w:rsidR="00863B0F" w:rsidRPr="00CB6A07" w:rsidRDefault="00863B0F" w:rsidP="00863B0F">
          <w:pPr>
            <w:spacing w:line="360" w:lineRule="auto"/>
            <w:rPr>
              <w:rFonts w:ascii="Times New Roman" w:hAnsi="Times New Roman" w:cs="Times New Roman"/>
            </w:rPr>
          </w:pPr>
          <w:r w:rsidRPr="00CB6A07">
            <w:rPr>
              <w:rFonts w:ascii="Times New Roman" w:hAnsi="Times New Roman" w:cs="Times New Roman"/>
              <w:b w:val="0"/>
              <w:bCs/>
              <w:color w:val="auto"/>
              <w:sz w:val="24"/>
              <w:szCs w:val="24"/>
            </w:rPr>
            <w:fldChar w:fldCharType="end"/>
          </w:r>
        </w:p>
      </w:sdtContent>
    </w:sdt>
    <w:p w14:paraId="5580A1BF" w14:textId="77777777" w:rsidR="00863B0F" w:rsidRPr="00CB6A07" w:rsidRDefault="00863B0F" w:rsidP="00863B0F">
      <w:pPr>
        <w:spacing w:after="200"/>
        <w:rPr>
          <w:rFonts w:ascii="Times New Roman" w:hAnsi="Times New Roman" w:cs="Times New Roman"/>
        </w:rPr>
      </w:pPr>
    </w:p>
    <w:p w14:paraId="42C9F0E8" w14:textId="77777777" w:rsidR="00863B0F" w:rsidRPr="00CB6A07" w:rsidRDefault="00863B0F" w:rsidP="00863B0F">
      <w:pPr>
        <w:spacing w:after="200"/>
        <w:rPr>
          <w:rFonts w:ascii="Times New Roman" w:hAnsi="Times New Roman" w:cs="Times New Roman"/>
        </w:rPr>
      </w:pPr>
    </w:p>
    <w:p w14:paraId="582BC9EC" w14:textId="77777777" w:rsidR="00863B0F" w:rsidRDefault="00863B0F" w:rsidP="00863B0F">
      <w:pPr>
        <w:spacing w:after="200"/>
        <w:rPr>
          <w:rFonts w:ascii="Times New Roman" w:hAnsi="Times New Roman" w:cs="Times New Roman"/>
        </w:rPr>
      </w:pPr>
    </w:p>
    <w:p w14:paraId="22EE542E" w14:textId="77777777" w:rsidR="00863B0F" w:rsidRDefault="00863B0F" w:rsidP="00863B0F">
      <w:pPr>
        <w:spacing w:after="200"/>
        <w:rPr>
          <w:rFonts w:ascii="Times New Roman" w:hAnsi="Times New Roman" w:cs="Times New Roman"/>
        </w:rPr>
      </w:pPr>
    </w:p>
    <w:p w14:paraId="2C201C57" w14:textId="77777777" w:rsidR="00863B0F" w:rsidRDefault="00863B0F" w:rsidP="00863B0F">
      <w:pPr>
        <w:spacing w:after="200"/>
        <w:rPr>
          <w:rFonts w:ascii="Times New Roman" w:hAnsi="Times New Roman" w:cs="Times New Roman"/>
        </w:rPr>
      </w:pPr>
    </w:p>
    <w:p w14:paraId="66EBEED9" w14:textId="77777777" w:rsidR="00863B0F" w:rsidRDefault="00863B0F" w:rsidP="00863B0F">
      <w:pPr>
        <w:spacing w:after="200"/>
        <w:rPr>
          <w:rFonts w:ascii="Times New Roman" w:hAnsi="Times New Roman" w:cs="Times New Roman"/>
        </w:rPr>
      </w:pPr>
    </w:p>
    <w:p w14:paraId="0436F259" w14:textId="77777777" w:rsidR="00863B0F" w:rsidRPr="00CB6A07" w:rsidRDefault="00863B0F" w:rsidP="00863B0F">
      <w:pPr>
        <w:rPr>
          <w:rFonts w:ascii="Times New Roman" w:hAnsi="Times New Roman" w:cs="Times New Roman"/>
        </w:rPr>
      </w:pPr>
    </w:p>
    <w:p w14:paraId="4AFBE8F1" w14:textId="77777777" w:rsidR="00863B0F" w:rsidRPr="00CB6A07" w:rsidRDefault="00863B0F" w:rsidP="00863B0F">
      <w:pPr>
        <w:rPr>
          <w:rFonts w:ascii="Times New Roman" w:hAnsi="Times New Roman" w:cs="Times New Roman"/>
        </w:rPr>
      </w:pPr>
    </w:p>
    <w:p w14:paraId="3D2450A0" w14:textId="77777777" w:rsidR="00863B0F" w:rsidRPr="00CB6A07" w:rsidRDefault="00863B0F" w:rsidP="00863B0F">
      <w:pPr>
        <w:rPr>
          <w:rFonts w:ascii="Times New Roman" w:hAnsi="Times New Roman" w:cs="Times New Roman"/>
        </w:rPr>
      </w:pPr>
    </w:p>
    <w:p w14:paraId="3535D342" w14:textId="77777777" w:rsidR="00863B0F" w:rsidRPr="00CB6A07" w:rsidRDefault="00863B0F" w:rsidP="00863B0F">
      <w:pPr>
        <w:rPr>
          <w:rFonts w:ascii="Times New Roman" w:hAnsi="Times New Roman" w:cs="Times New Roman"/>
        </w:rPr>
      </w:pPr>
    </w:p>
    <w:p w14:paraId="6CF6493D" w14:textId="77777777" w:rsidR="00863B0F" w:rsidRPr="00CB6A07" w:rsidRDefault="00863B0F" w:rsidP="00863B0F">
      <w:pPr>
        <w:rPr>
          <w:rFonts w:ascii="Times New Roman" w:hAnsi="Times New Roman" w:cs="Times New Roman"/>
        </w:rPr>
      </w:pPr>
    </w:p>
    <w:p w14:paraId="3F64A731" w14:textId="77777777" w:rsidR="00863B0F" w:rsidRPr="00CB6A07" w:rsidRDefault="00863B0F" w:rsidP="00863B0F">
      <w:pPr>
        <w:rPr>
          <w:rFonts w:ascii="Times New Roman" w:hAnsi="Times New Roman" w:cs="Times New Roman"/>
        </w:rPr>
      </w:pPr>
    </w:p>
    <w:p w14:paraId="136ECA36" w14:textId="77777777" w:rsidR="00863B0F" w:rsidRPr="00CB6A07" w:rsidRDefault="00863B0F" w:rsidP="00863B0F">
      <w:pPr>
        <w:rPr>
          <w:rFonts w:ascii="Times New Roman" w:hAnsi="Times New Roman" w:cs="Times New Roman"/>
        </w:rPr>
      </w:pPr>
    </w:p>
    <w:p w14:paraId="1C503111" w14:textId="77777777" w:rsidR="00863B0F" w:rsidRPr="00CB6A07" w:rsidRDefault="00863B0F" w:rsidP="00863B0F">
      <w:pPr>
        <w:rPr>
          <w:rFonts w:ascii="Times New Roman" w:hAnsi="Times New Roman" w:cs="Times New Roman"/>
        </w:rPr>
      </w:pPr>
    </w:p>
    <w:p w14:paraId="4B771C89" w14:textId="77777777" w:rsidR="00863B0F" w:rsidRPr="00CB6A07" w:rsidRDefault="00863B0F" w:rsidP="00863B0F">
      <w:pPr>
        <w:rPr>
          <w:rFonts w:ascii="Times New Roman" w:hAnsi="Times New Roman" w:cs="Times New Roman"/>
        </w:rPr>
      </w:pPr>
    </w:p>
    <w:p w14:paraId="338E98EC" w14:textId="77777777" w:rsidR="00863B0F" w:rsidRPr="00CB6A07" w:rsidRDefault="00863B0F" w:rsidP="00863B0F">
      <w:pPr>
        <w:rPr>
          <w:rFonts w:ascii="Times New Roman" w:hAnsi="Times New Roman" w:cs="Times New Roman"/>
        </w:rPr>
      </w:pPr>
    </w:p>
    <w:p w14:paraId="5A64E183" w14:textId="77777777" w:rsidR="00863B0F" w:rsidRPr="00CB6A07" w:rsidRDefault="00863B0F" w:rsidP="00863B0F">
      <w:pPr>
        <w:spacing w:after="200"/>
        <w:rPr>
          <w:rFonts w:ascii="Times New Roman" w:hAnsi="Times New Roman" w:cs="Times New Roman"/>
        </w:rPr>
      </w:pPr>
    </w:p>
    <w:p w14:paraId="6B2C3D12" w14:textId="77777777" w:rsidR="00863B0F" w:rsidRPr="00FF7D91" w:rsidRDefault="00863B0F" w:rsidP="00863B0F">
      <w:pPr>
        <w:pStyle w:val="Titre1"/>
        <w:rPr>
          <w:rFonts w:ascii="Times New Roman" w:hAnsi="Times New Roman" w:cs="Times New Roman"/>
          <w:u w:val="single"/>
        </w:rPr>
      </w:pPr>
      <w:bookmarkStart w:id="1" w:name="_Toc198500396"/>
      <w:r w:rsidRPr="00CB6A07">
        <w:rPr>
          <w:rFonts w:ascii="Times New Roman" w:hAnsi="Times New Roman" w:cs="Times New Roman"/>
          <w:u w:val="single"/>
        </w:rPr>
        <w:lastRenderedPageBreak/>
        <w:t>Introduction</w:t>
      </w:r>
      <w:bookmarkEnd w:id="1"/>
      <w:r w:rsidRPr="00CB6A07">
        <w:rPr>
          <w:rFonts w:ascii="Times New Roman" w:hAnsi="Times New Roman" w:cs="Times New Roman"/>
          <w:u w:val="single"/>
        </w:rPr>
        <w:t> </w:t>
      </w:r>
    </w:p>
    <w:p w14:paraId="1B2FDD9E" w14:textId="77777777" w:rsidR="00863B0F" w:rsidRDefault="00863B0F" w:rsidP="00863B0F">
      <w:pPr>
        <w:pStyle w:val="Pourmmoire"/>
        <w:ind w:firstLine="720"/>
        <w:rPr>
          <w:b/>
        </w:rPr>
      </w:pPr>
      <w:r w:rsidRPr="00F728E8">
        <w:t xml:space="preserve">La santé des colonies d’abeilles est aujourd’hui un enjeu majeur pour l’équilibre de nos écosystèmes, ainsi que pour l’agriculture mondiale. Parmi les nombreuses menaces pesant sur les abeilles, le </w:t>
      </w:r>
      <w:r w:rsidRPr="00F728E8">
        <w:rPr>
          <w:i/>
          <w:iCs/>
        </w:rPr>
        <w:t>Varroa destructor</w:t>
      </w:r>
      <w:r w:rsidRPr="00F728E8">
        <w:t xml:space="preserve"> représente l’un des parasites les plus dévastateurs. Ce minuscule acarien s’attaque aux abeilles en se nourrissant de leur hémolymphe, affaiblissant ainsi les individus et rendant les colonies plus vulnérables aux maladies et aux autres stress environnementaux. Afin de surveiller et de limiter la propagation de ce parasite, il est essentiel de disposer d’outils permettant un suivi précis et régulier de son infestation.</w:t>
      </w:r>
    </w:p>
    <w:p w14:paraId="1655B677" w14:textId="77777777" w:rsidR="00863B0F" w:rsidRDefault="00863B0F" w:rsidP="00863B0F">
      <w:pPr>
        <w:spacing w:line="360" w:lineRule="auto"/>
        <w:rPr>
          <w:rFonts w:ascii="Times New Roman" w:hAnsi="Times New Roman" w:cs="Times New Roman"/>
          <w:b w:val="0"/>
          <w:color w:val="0F0D29" w:themeColor="text1"/>
          <w:sz w:val="24"/>
          <w:szCs w:val="21"/>
        </w:rPr>
      </w:pPr>
    </w:p>
    <w:p w14:paraId="7145B251" w14:textId="77777777" w:rsidR="00863B0F" w:rsidRDefault="00863B0F" w:rsidP="00863B0F">
      <w:pPr>
        <w:keepNext/>
        <w:spacing w:line="360" w:lineRule="auto"/>
        <w:jc w:val="center"/>
      </w:pPr>
      <w:r>
        <w:rPr>
          <w:rFonts w:ascii="Times New Roman" w:hAnsi="Times New Roman" w:cs="Times New Roman"/>
          <w:b w:val="0"/>
          <w:noProof/>
          <w:color w:val="0F0D29" w:themeColor="text1"/>
          <w:sz w:val="24"/>
          <w:szCs w:val="21"/>
        </w:rPr>
        <w:drawing>
          <wp:inline distT="0" distB="0" distL="0" distR="0" wp14:anchorId="372BDEB5" wp14:editId="1B5FD698">
            <wp:extent cx="3597982" cy="2878314"/>
            <wp:effectExtent l="0" t="0" r="0" b="5080"/>
            <wp:docPr id="251079931" name="Image 12" descr="Une image contenant invertébré, Organisme, insec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9931" name="Image 12" descr="Une image contenant invertébré, Organisme, insecte&#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27054" cy="2901571"/>
                    </a:xfrm>
                    <a:prstGeom prst="rect">
                      <a:avLst/>
                    </a:prstGeom>
                  </pic:spPr>
                </pic:pic>
              </a:graphicData>
            </a:graphic>
          </wp:inline>
        </w:drawing>
      </w:r>
    </w:p>
    <w:p w14:paraId="19D6CB62" w14:textId="5A685ECB" w:rsidR="00863B0F" w:rsidRDefault="00863B0F" w:rsidP="00863B0F">
      <w:pPr>
        <w:pStyle w:val="Lgende"/>
        <w:jc w:val="center"/>
        <w:rPr>
          <w:rFonts w:ascii="Times New Roman" w:hAnsi="Times New Roman" w:cs="Times New Roman"/>
        </w:rPr>
      </w:pPr>
      <w:bookmarkStart w:id="2" w:name="_Toc198500591"/>
      <w:r w:rsidRPr="007A23EC">
        <w:rPr>
          <w:rFonts w:ascii="Times New Roman" w:hAnsi="Times New Roman" w:cs="Times New Roman"/>
        </w:rPr>
        <w:t xml:space="preserve">Figure </w:t>
      </w:r>
      <w:r w:rsidRPr="007A23EC">
        <w:rPr>
          <w:rFonts w:ascii="Times New Roman" w:hAnsi="Times New Roman" w:cs="Times New Roman"/>
        </w:rPr>
        <w:fldChar w:fldCharType="begin"/>
      </w:r>
      <w:r w:rsidRPr="007A23EC">
        <w:rPr>
          <w:rFonts w:ascii="Times New Roman" w:hAnsi="Times New Roman" w:cs="Times New Roman"/>
        </w:rPr>
        <w:instrText xml:space="preserve"> SEQ Figure \* ARABIC </w:instrText>
      </w:r>
      <w:r w:rsidRPr="007A23EC">
        <w:rPr>
          <w:rFonts w:ascii="Times New Roman" w:hAnsi="Times New Roman" w:cs="Times New Roman"/>
        </w:rPr>
        <w:fldChar w:fldCharType="separate"/>
      </w:r>
      <w:r w:rsidR="00CE11D0">
        <w:rPr>
          <w:rFonts w:ascii="Times New Roman" w:hAnsi="Times New Roman" w:cs="Times New Roman"/>
          <w:noProof/>
        </w:rPr>
        <w:t>1</w:t>
      </w:r>
      <w:r w:rsidRPr="007A23EC">
        <w:rPr>
          <w:rFonts w:ascii="Times New Roman" w:hAnsi="Times New Roman" w:cs="Times New Roman"/>
        </w:rPr>
        <w:fldChar w:fldCharType="end"/>
      </w:r>
      <w:r w:rsidRPr="007A23EC">
        <w:rPr>
          <w:rFonts w:ascii="Times New Roman" w:hAnsi="Times New Roman" w:cs="Times New Roman"/>
        </w:rPr>
        <w:t>. Photo d'un varroa</w:t>
      </w:r>
      <w:bookmarkEnd w:id="2"/>
    </w:p>
    <w:p w14:paraId="60452F1D" w14:textId="77777777" w:rsidR="00863B0F" w:rsidRPr="00F728E8" w:rsidRDefault="00863B0F" w:rsidP="00863B0F"/>
    <w:p w14:paraId="592D546F" w14:textId="77777777" w:rsidR="00863B0F" w:rsidRDefault="00863B0F" w:rsidP="00863B0F">
      <w:pPr>
        <w:pStyle w:val="Pourmmoire"/>
        <w:ind w:firstLine="720"/>
      </w:pPr>
      <w:r w:rsidRPr="00F728E8">
        <w:t>Ce mémoire présente le développement d’un système innovant de comptage automatique des varroas, conçu pour être à la fois précis, autonome et à faible coût. Basé sur l’utilisation d’une caméra ESP32-CAM montée sur des axes motorisés, le dispositif a pour mission de balayer une feuille placée sous une ruche, destinée à recueillir les varroas tombés naturellement. À l’aide de techniques de traitement d’image, le système détecte et compte automatiquement les parasites présents sur la feuille.</w:t>
      </w:r>
    </w:p>
    <w:p w14:paraId="3B0D0B8E" w14:textId="77777777" w:rsidR="00863B0F" w:rsidRPr="00F728E8" w:rsidRDefault="00863B0F" w:rsidP="00863B0F">
      <w:pPr>
        <w:pStyle w:val="Pourmmoire"/>
        <w:ind w:firstLine="720"/>
      </w:pPr>
    </w:p>
    <w:p w14:paraId="7E810945" w14:textId="77777777" w:rsidR="00863B0F" w:rsidRPr="00F728E8" w:rsidRDefault="00863B0F" w:rsidP="00863B0F">
      <w:pPr>
        <w:pStyle w:val="Pourmmoire"/>
        <w:ind w:firstLine="720"/>
      </w:pPr>
      <w:r w:rsidRPr="00F728E8">
        <w:t>Le projet vise à répondre à plusieurs objectifs clés : détecter et compter les varroas avec précision, transmettre ou stocker les résultats de manière accessible via une interface utilisateur simple (écran LCD et accès web), et garantir une autonomie énergétique suffisante pour un fonctionnement prolongé sans intervention humaine.</w:t>
      </w:r>
    </w:p>
    <w:p w14:paraId="374D8F3B" w14:textId="77777777" w:rsidR="00863B0F" w:rsidRDefault="00863B0F" w:rsidP="00863B0F">
      <w:pPr>
        <w:pStyle w:val="Pourmmoire"/>
      </w:pPr>
    </w:p>
    <w:p w14:paraId="0AC516F3" w14:textId="77777777" w:rsidR="00863B0F" w:rsidRPr="00F728E8" w:rsidRDefault="00863B0F" w:rsidP="00863B0F">
      <w:pPr>
        <w:pStyle w:val="Pourmmoire"/>
      </w:pPr>
    </w:p>
    <w:p w14:paraId="460E178F" w14:textId="77777777" w:rsidR="00863B0F" w:rsidRPr="00F728E8" w:rsidRDefault="00863B0F" w:rsidP="00863B0F">
      <w:pPr>
        <w:pStyle w:val="Pourmmoire"/>
        <w:ind w:firstLine="720"/>
      </w:pPr>
      <w:r w:rsidRPr="00F728E8">
        <w:lastRenderedPageBreak/>
        <w:t>Afin d’assurer la viabilité du projet, plusieurs contraintes techniques ont été intégrées dès la conception : l’utilisation exclusive de composants abordables tels que l’ESP32-CAM, la prise en compte des variations de luminosité naturelles, et la nécessité de concevoir un support mécanique capable de protéger l’ensemble du dispositif tout en assurant une qualité d’image optimale. Le développement logiciel s’appuie sur Arduino IDE et intègre un serveur web embarqué pour permettre la visualisation en temps réel des images capturées.</w:t>
      </w:r>
    </w:p>
    <w:p w14:paraId="25AA9408" w14:textId="77777777" w:rsidR="00863B0F" w:rsidRPr="00F728E8" w:rsidRDefault="00863B0F" w:rsidP="00863B0F">
      <w:pPr>
        <w:pStyle w:val="Pourmmoire"/>
      </w:pPr>
    </w:p>
    <w:p w14:paraId="1BFDAA89" w14:textId="77777777" w:rsidR="00863B0F" w:rsidRPr="00F728E8" w:rsidRDefault="00863B0F" w:rsidP="00863B0F">
      <w:pPr>
        <w:pStyle w:val="Pourmmoire"/>
        <w:ind w:firstLine="720"/>
      </w:pPr>
      <w:r w:rsidRPr="00F728E8">
        <w:t>Ce mémoire détaillera également les différentes étapes du projet : de la sélection du matériel et du développement des algorithmes de détection, à l’intégration mécanique et aux tests en conditions réelles. La réussite du système sera évaluée selon plusieurs critères, notamment la précision du comptage (objectif : plus de 90 % de détection correcte), la facilité d’installation pour des apiculteurs non spécialisés, et le maintien d’un coût global accessible aux professionnels, amateurs et établissements scolaires souhaitant s’en inspirer.</w:t>
      </w:r>
    </w:p>
    <w:p w14:paraId="6D840303" w14:textId="77777777" w:rsidR="00863B0F" w:rsidRPr="00CB6A07" w:rsidRDefault="00863B0F" w:rsidP="00863B0F">
      <w:pPr>
        <w:rPr>
          <w:rFonts w:ascii="Times New Roman" w:hAnsi="Times New Roman" w:cs="Times New Roman"/>
        </w:rPr>
      </w:pPr>
    </w:p>
    <w:p w14:paraId="7C748199" w14:textId="77777777" w:rsidR="00863B0F" w:rsidRPr="00CB6A07" w:rsidRDefault="00863B0F" w:rsidP="00863B0F">
      <w:pPr>
        <w:spacing w:line="360" w:lineRule="auto"/>
        <w:rPr>
          <w:rFonts w:ascii="Times New Roman" w:hAnsi="Times New Roman" w:cs="Times New Roman"/>
          <w:b w:val="0"/>
          <w:bCs/>
          <w:color w:val="auto"/>
          <w:sz w:val="24"/>
          <w:szCs w:val="24"/>
        </w:rPr>
      </w:pPr>
      <w:r w:rsidRPr="00CB6A07">
        <w:rPr>
          <w:rFonts w:ascii="Times New Roman" w:hAnsi="Times New Roman" w:cs="Times New Roman"/>
        </w:rPr>
        <w:tab/>
      </w:r>
    </w:p>
    <w:p w14:paraId="1C9CBFFF" w14:textId="77777777" w:rsidR="00863B0F" w:rsidRDefault="00863B0F" w:rsidP="00863B0F">
      <w:pPr>
        <w:rPr>
          <w:rFonts w:ascii="Times New Roman" w:hAnsi="Times New Roman" w:cs="Times New Roman"/>
        </w:rPr>
      </w:pPr>
    </w:p>
    <w:p w14:paraId="447E6564" w14:textId="77777777" w:rsidR="00863B0F" w:rsidRDefault="00863B0F" w:rsidP="00863B0F">
      <w:pPr>
        <w:rPr>
          <w:rFonts w:ascii="Times New Roman" w:hAnsi="Times New Roman" w:cs="Times New Roman"/>
        </w:rPr>
      </w:pPr>
    </w:p>
    <w:p w14:paraId="4004794E" w14:textId="77777777" w:rsidR="00863B0F" w:rsidRDefault="00863B0F" w:rsidP="00863B0F">
      <w:pPr>
        <w:rPr>
          <w:rFonts w:ascii="Times New Roman" w:hAnsi="Times New Roman" w:cs="Times New Roman"/>
        </w:rPr>
      </w:pPr>
    </w:p>
    <w:p w14:paraId="06AE8639" w14:textId="77777777" w:rsidR="00863B0F" w:rsidRDefault="00863B0F" w:rsidP="00863B0F">
      <w:pPr>
        <w:rPr>
          <w:rFonts w:ascii="Times New Roman" w:hAnsi="Times New Roman" w:cs="Times New Roman"/>
        </w:rPr>
      </w:pPr>
    </w:p>
    <w:p w14:paraId="705FE6DC" w14:textId="77777777" w:rsidR="00863B0F" w:rsidRDefault="00863B0F" w:rsidP="00863B0F">
      <w:pPr>
        <w:rPr>
          <w:rFonts w:ascii="Times New Roman" w:hAnsi="Times New Roman" w:cs="Times New Roman"/>
        </w:rPr>
      </w:pPr>
    </w:p>
    <w:p w14:paraId="2A2881EE" w14:textId="77777777" w:rsidR="00863B0F" w:rsidRDefault="00863B0F" w:rsidP="00863B0F">
      <w:pPr>
        <w:rPr>
          <w:rFonts w:ascii="Times New Roman" w:hAnsi="Times New Roman" w:cs="Times New Roman"/>
        </w:rPr>
      </w:pPr>
    </w:p>
    <w:p w14:paraId="6F0D529D" w14:textId="77777777" w:rsidR="00863B0F" w:rsidRDefault="00863B0F" w:rsidP="00863B0F">
      <w:pPr>
        <w:rPr>
          <w:rFonts w:ascii="Times New Roman" w:hAnsi="Times New Roman" w:cs="Times New Roman"/>
        </w:rPr>
      </w:pPr>
    </w:p>
    <w:p w14:paraId="6D2731FD" w14:textId="77777777" w:rsidR="00863B0F" w:rsidRDefault="00863B0F" w:rsidP="00863B0F">
      <w:pPr>
        <w:rPr>
          <w:rFonts w:ascii="Times New Roman" w:hAnsi="Times New Roman" w:cs="Times New Roman"/>
        </w:rPr>
      </w:pPr>
    </w:p>
    <w:p w14:paraId="13B5B8C4" w14:textId="77777777" w:rsidR="00863B0F" w:rsidRDefault="00863B0F" w:rsidP="00863B0F">
      <w:pPr>
        <w:rPr>
          <w:rFonts w:ascii="Times New Roman" w:hAnsi="Times New Roman" w:cs="Times New Roman"/>
        </w:rPr>
      </w:pPr>
    </w:p>
    <w:p w14:paraId="3D7DE270" w14:textId="77777777" w:rsidR="00863B0F" w:rsidRDefault="00863B0F" w:rsidP="00863B0F">
      <w:pPr>
        <w:rPr>
          <w:rFonts w:ascii="Times New Roman" w:hAnsi="Times New Roman" w:cs="Times New Roman"/>
        </w:rPr>
      </w:pPr>
    </w:p>
    <w:p w14:paraId="2164B51C" w14:textId="77777777" w:rsidR="00863B0F" w:rsidRDefault="00863B0F" w:rsidP="00863B0F">
      <w:pPr>
        <w:rPr>
          <w:rFonts w:ascii="Times New Roman" w:hAnsi="Times New Roman" w:cs="Times New Roman"/>
        </w:rPr>
      </w:pPr>
    </w:p>
    <w:p w14:paraId="2F84C585" w14:textId="77777777" w:rsidR="00863B0F" w:rsidRDefault="00863B0F" w:rsidP="00863B0F">
      <w:pPr>
        <w:rPr>
          <w:rFonts w:ascii="Times New Roman" w:hAnsi="Times New Roman" w:cs="Times New Roman"/>
        </w:rPr>
      </w:pPr>
    </w:p>
    <w:p w14:paraId="139A4AB3" w14:textId="77777777" w:rsidR="00863B0F" w:rsidRDefault="00863B0F" w:rsidP="00863B0F">
      <w:pPr>
        <w:rPr>
          <w:rFonts w:ascii="Times New Roman" w:hAnsi="Times New Roman" w:cs="Times New Roman"/>
        </w:rPr>
      </w:pPr>
    </w:p>
    <w:p w14:paraId="21305E2A" w14:textId="77777777" w:rsidR="00863B0F" w:rsidRDefault="00863B0F" w:rsidP="00863B0F">
      <w:pPr>
        <w:rPr>
          <w:rFonts w:ascii="Times New Roman" w:hAnsi="Times New Roman" w:cs="Times New Roman"/>
        </w:rPr>
      </w:pPr>
    </w:p>
    <w:p w14:paraId="57994062" w14:textId="77777777" w:rsidR="00863B0F" w:rsidRDefault="00863B0F" w:rsidP="00863B0F">
      <w:pPr>
        <w:rPr>
          <w:rFonts w:ascii="Times New Roman" w:hAnsi="Times New Roman" w:cs="Times New Roman"/>
        </w:rPr>
      </w:pPr>
    </w:p>
    <w:p w14:paraId="2D47C240" w14:textId="77777777" w:rsidR="00863B0F" w:rsidRDefault="00863B0F" w:rsidP="00863B0F">
      <w:pPr>
        <w:rPr>
          <w:rFonts w:ascii="Times New Roman" w:hAnsi="Times New Roman" w:cs="Times New Roman"/>
        </w:rPr>
      </w:pPr>
    </w:p>
    <w:p w14:paraId="34F3D224" w14:textId="77777777" w:rsidR="00863B0F" w:rsidRDefault="00863B0F" w:rsidP="00863B0F">
      <w:pPr>
        <w:rPr>
          <w:rFonts w:ascii="Times New Roman" w:hAnsi="Times New Roman" w:cs="Times New Roman"/>
        </w:rPr>
      </w:pPr>
    </w:p>
    <w:p w14:paraId="08D16E19" w14:textId="77777777" w:rsidR="00863B0F" w:rsidRDefault="00863B0F" w:rsidP="00863B0F">
      <w:pPr>
        <w:rPr>
          <w:rFonts w:ascii="Times New Roman" w:hAnsi="Times New Roman" w:cs="Times New Roman"/>
        </w:rPr>
      </w:pPr>
    </w:p>
    <w:p w14:paraId="65795F57" w14:textId="77777777" w:rsidR="00863B0F" w:rsidRDefault="00863B0F" w:rsidP="00863B0F">
      <w:pPr>
        <w:rPr>
          <w:rFonts w:ascii="Times New Roman" w:hAnsi="Times New Roman" w:cs="Times New Roman"/>
        </w:rPr>
      </w:pPr>
    </w:p>
    <w:p w14:paraId="7C4B7786" w14:textId="77777777" w:rsidR="00863B0F" w:rsidRPr="00CB6A07" w:rsidRDefault="00863B0F" w:rsidP="00863B0F">
      <w:pPr>
        <w:rPr>
          <w:rFonts w:ascii="Times New Roman" w:hAnsi="Times New Roman" w:cs="Times New Roman"/>
        </w:rPr>
      </w:pPr>
    </w:p>
    <w:p w14:paraId="76355799" w14:textId="77777777" w:rsidR="00863B0F" w:rsidRPr="00F728E8" w:rsidRDefault="00863B0F" w:rsidP="00863B0F">
      <w:pPr>
        <w:pStyle w:val="Titre1"/>
        <w:numPr>
          <w:ilvl w:val="0"/>
          <w:numId w:val="2"/>
        </w:numPr>
        <w:ind w:left="720" w:hanging="360"/>
        <w:rPr>
          <w:rFonts w:ascii="Times New Roman" w:hAnsi="Times New Roman" w:cs="Times New Roman"/>
          <w:szCs w:val="52"/>
          <w:u w:val="single"/>
        </w:rPr>
      </w:pPr>
      <w:bookmarkStart w:id="3" w:name="_Toc198500397"/>
      <w:r>
        <w:rPr>
          <w:rFonts w:ascii="Times New Roman" w:hAnsi="Times New Roman" w:cs="Times New Roman"/>
          <w:szCs w:val="52"/>
          <w:u w:val="single"/>
        </w:rPr>
        <w:lastRenderedPageBreak/>
        <w:t>Partie Mécanique</w:t>
      </w:r>
      <w:bookmarkEnd w:id="3"/>
    </w:p>
    <w:p w14:paraId="776E7573" w14:textId="77777777" w:rsidR="00863B0F" w:rsidRPr="00FF7D91" w:rsidRDefault="00863B0F" w:rsidP="00863B0F">
      <w:pPr>
        <w:pStyle w:val="Titre2"/>
        <w:numPr>
          <w:ilvl w:val="0"/>
          <w:numId w:val="57"/>
        </w:numPr>
        <w:rPr>
          <w:rFonts w:ascii="Times New Roman" w:hAnsi="Times New Roman" w:cs="Times New Roman"/>
        </w:rPr>
      </w:pPr>
      <w:r>
        <w:rPr>
          <w:rFonts w:ascii="Times New Roman" w:hAnsi="Times New Roman" w:cs="Times New Roman"/>
        </w:rPr>
        <w:t xml:space="preserve"> </w:t>
      </w:r>
      <w:bookmarkStart w:id="4" w:name="_Toc198500398"/>
      <w:r w:rsidRPr="00F728E8">
        <w:rPr>
          <w:rFonts w:ascii="Times New Roman" w:hAnsi="Times New Roman" w:cs="Times New Roman"/>
        </w:rPr>
        <w:t>Conception 3D (CAO)</w:t>
      </w:r>
      <w:bookmarkEnd w:id="4"/>
    </w:p>
    <w:p w14:paraId="639CBA21" w14:textId="77777777" w:rsidR="00863B0F" w:rsidRDefault="00863B0F" w:rsidP="00863B0F">
      <w:pPr>
        <w:pStyle w:val="Pourmmoire"/>
        <w:ind w:firstLine="360"/>
      </w:pPr>
      <w:r>
        <w:t>Le développement de la partie mécanique du projet a été réalisé en plusieurs étapes, étalées sur plusieurs séances de travail. Cette section présente l’ensemble du processus, depuis la modélisation du système jusqu’à l’assemblage final du système mécanique destiné au déplacement automatique de la caméra.</w:t>
      </w:r>
    </w:p>
    <w:p w14:paraId="0E9D7FD9" w14:textId="77777777" w:rsidR="00863B0F" w:rsidRDefault="00863B0F" w:rsidP="00863B0F">
      <w:pPr>
        <w:pStyle w:val="Pourmmoire"/>
        <w:ind w:firstLine="360"/>
        <w:rPr>
          <w:rFonts w:eastAsia="Times New Roman"/>
          <w:color w:val="auto"/>
          <w:szCs w:val="24"/>
        </w:rPr>
      </w:pPr>
      <w:r w:rsidRPr="00831B8D">
        <w:rPr>
          <w:rFonts w:eastAsia="Times New Roman"/>
          <w:color w:val="auto"/>
          <w:szCs w:val="24"/>
        </w:rPr>
        <w:t>P</w:t>
      </w:r>
      <w:r>
        <w:rPr>
          <w:rFonts w:eastAsia="Times New Roman"/>
          <w:color w:val="auto"/>
          <w:szCs w:val="24"/>
        </w:rPr>
        <w:t xml:space="preserve">remièrement </w:t>
      </w:r>
      <w:r w:rsidRPr="00831B8D">
        <w:rPr>
          <w:rFonts w:eastAsia="Times New Roman"/>
          <w:color w:val="auto"/>
          <w:szCs w:val="24"/>
        </w:rPr>
        <w:t>une phase de conception assistée par ordinateur (CAO) a été engagée à l’aide du logiciel Fusion 360. L’objectif était de concevoir un système mécanique capable de déplacer la caméra sur deux axes, tout en garantissant stabilité et fluidité.</w:t>
      </w:r>
    </w:p>
    <w:p w14:paraId="4B3E64F9" w14:textId="77777777" w:rsidR="00863B0F" w:rsidRPr="00831B8D" w:rsidRDefault="00863B0F" w:rsidP="00863B0F">
      <w:pPr>
        <w:pStyle w:val="Pourmmoire"/>
        <w:rPr>
          <w:rFonts w:eastAsia="Times New Roman"/>
          <w:color w:val="auto"/>
          <w:szCs w:val="24"/>
        </w:rPr>
      </w:pPr>
      <w:r>
        <w:rPr>
          <w:rFonts w:eastAsia="Times New Roman"/>
          <w:color w:val="auto"/>
          <w:szCs w:val="24"/>
        </w:rPr>
        <w:t>Après avoir imaginé, dessiné le système et pris les différentes cotes pour la base du système. Nous avons démarré la conception 3D.</w:t>
      </w:r>
    </w:p>
    <w:p w14:paraId="33B486B0" w14:textId="77777777" w:rsidR="00863B0F" w:rsidRPr="00831B8D" w:rsidRDefault="00863B0F" w:rsidP="00863B0F">
      <w:pPr>
        <w:pStyle w:val="Pourmmoire"/>
        <w:ind w:firstLine="360"/>
        <w:rPr>
          <w:rFonts w:eastAsia="Times New Roman"/>
          <w:color w:val="auto"/>
          <w:szCs w:val="24"/>
        </w:rPr>
      </w:pPr>
      <w:r w:rsidRPr="00831B8D">
        <w:rPr>
          <w:rFonts w:eastAsia="Times New Roman"/>
          <w:color w:val="auto"/>
          <w:szCs w:val="24"/>
        </w:rPr>
        <w:t>Le dispositif mécanique comprend :</w:t>
      </w:r>
    </w:p>
    <w:p w14:paraId="2F9FECCC" w14:textId="77777777" w:rsidR="00863B0F" w:rsidRPr="00831B8D" w:rsidRDefault="00863B0F" w:rsidP="00863B0F">
      <w:pPr>
        <w:pStyle w:val="Pourmmoire"/>
        <w:numPr>
          <w:ilvl w:val="0"/>
          <w:numId w:val="58"/>
        </w:numPr>
        <w:rPr>
          <w:rFonts w:eastAsia="Times New Roman"/>
          <w:color w:val="auto"/>
          <w:szCs w:val="24"/>
        </w:rPr>
      </w:pPr>
      <w:r w:rsidRPr="00831B8D">
        <w:rPr>
          <w:rFonts w:eastAsia="Times New Roman"/>
          <w:color w:val="auto"/>
          <w:szCs w:val="24"/>
        </w:rPr>
        <w:t>Un moteur pas à pas connecté à un axe cylindrique via un coupleur flexible.</w:t>
      </w:r>
    </w:p>
    <w:p w14:paraId="254C264D" w14:textId="77777777" w:rsidR="00863B0F" w:rsidRPr="00831B8D" w:rsidRDefault="00863B0F" w:rsidP="00863B0F">
      <w:pPr>
        <w:pStyle w:val="Pourmmoire"/>
        <w:numPr>
          <w:ilvl w:val="0"/>
          <w:numId w:val="58"/>
        </w:numPr>
        <w:rPr>
          <w:rFonts w:eastAsia="Times New Roman"/>
          <w:color w:val="auto"/>
          <w:szCs w:val="24"/>
        </w:rPr>
      </w:pPr>
      <w:r w:rsidRPr="00831B8D">
        <w:rPr>
          <w:rFonts w:eastAsia="Times New Roman"/>
          <w:color w:val="auto"/>
          <w:szCs w:val="24"/>
        </w:rPr>
        <w:t>Un roulement intégré sur l’axe pour assurer une rotation stable.</w:t>
      </w:r>
    </w:p>
    <w:p w14:paraId="756629CB" w14:textId="77777777" w:rsidR="00863B0F" w:rsidRPr="00831B8D" w:rsidRDefault="00863B0F" w:rsidP="00863B0F">
      <w:pPr>
        <w:pStyle w:val="Pourmmoire"/>
        <w:numPr>
          <w:ilvl w:val="0"/>
          <w:numId w:val="58"/>
        </w:numPr>
        <w:rPr>
          <w:rFonts w:eastAsia="Times New Roman"/>
          <w:color w:val="auto"/>
          <w:szCs w:val="24"/>
        </w:rPr>
      </w:pPr>
      <w:r w:rsidRPr="00831B8D">
        <w:rPr>
          <w:rFonts w:eastAsia="Times New Roman"/>
          <w:color w:val="auto"/>
          <w:szCs w:val="24"/>
        </w:rPr>
        <w:t>Un système de transmission mécanique permettant de déplacer la caméra.</w:t>
      </w:r>
    </w:p>
    <w:p w14:paraId="6B5E3812" w14:textId="77777777" w:rsidR="00863B0F" w:rsidRPr="00831B8D" w:rsidRDefault="00863B0F" w:rsidP="00863B0F">
      <w:pPr>
        <w:pStyle w:val="Pourmmoire"/>
        <w:numPr>
          <w:ilvl w:val="0"/>
          <w:numId w:val="58"/>
        </w:numPr>
        <w:rPr>
          <w:rFonts w:eastAsia="Times New Roman"/>
          <w:color w:val="auto"/>
          <w:szCs w:val="24"/>
        </w:rPr>
      </w:pPr>
      <w:r w:rsidRPr="00831B8D">
        <w:rPr>
          <w:rFonts w:eastAsia="Times New Roman"/>
          <w:color w:val="auto"/>
          <w:szCs w:val="24"/>
        </w:rPr>
        <w:t xml:space="preserve">Une structure verticale composée de </w:t>
      </w:r>
      <w:r>
        <w:rPr>
          <w:rFonts w:eastAsia="Times New Roman"/>
          <w:color w:val="auto"/>
          <w:szCs w:val="24"/>
        </w:rPr>
        <w:t>pylônes</w:t>
      </w:r>
      <w:r w:rsidRPr="00831B8D">
        <w:rPr>
          <w:rFonts w:eastAsia="Times New Roman"/>
          <w:color w:val="auto"/>
          <w:szCs w:val="24"/>
        </w:rPr>
        <w:t xml:space="preserve"> supportant l’ensemble.</w:t>
      </w:r>
    </w:p>
    <w:p w14:paraId="0DB2127F" w14:textId="77777777" w:rsidR="006D2CD7" w:rsidRDefault="00863B0F" w:rsidP="006D2CD7">
      <w:pPr>
        <w:pStyle w:val="Pourmmoire"/>
        <w:keepNext/>
        <w:jc w:val="center"/>
      </w:pPr>
      <w:r>
        <w:rPr>
          <w:rFonts w:eastAsia="Times New Roman"/>
          <w:noProof/>
          <w:color w:val="auto"/>
          <w:szCs w:val="24"/>
        </w:rPr>
        <w:drawing>
          <wp:inline distT="0" distB="0" distL="0" distR="0" wp14:anchorId="3C80ACB4" wp14:editId="2F6E4D6F">
            <wp:extent cx="4619297" cy="3326916"/>
            <wp:effectExtent l="0" t="0" r="3810" b="635"/>
            <wp:docPr id="276660740" name="Image 16" descr="Une image contenant logiciel, ordinateur, Logiciel multimédia,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0740" name="Image 16" descr="Une image contenant logiciel, ordinateur, Logiciel multimédia, Icône d’ordinateur&#10;&#10;Le contenu généré par l’IA peut être incorrect."/>
                    <pic:cNvPicPr/>
                  </pic:nvPicPr>
                  <pic:blipFill rotWithShape="1">
                    <a:blip r:embed="rId11">
                      <a:extLst>
                        <a:ext uri="{28A0092B-C50C-407E-A947-70E740481C1C}">
                          <a14:useLocalDpi xmlns:a14="http://schemas.microsoft.com/office/drawing/2010/main" val="0"/>
                        </a:ext>
                      </a:extLst>
                    </a:blip>
                    <a:srcRect l="46611" t="16956" r="14351" b="31590"/>
                    <a:stretch/>
                  </pic:blipFill>
                  <pic:spPr bwMode="auto">
                    <a:xfrm>
                      <a:off x="0" y="0"/>
                      <a:ext cx="4734061" cy="3409571"/>
                    </a:xfrm>
                    <a:prstGeom prst="rect">
                      <a:avLst/>
                    </a:prstGeom>
                    <a:ln>
                      <a:noFill/>
                    </a:ln>
                    <a:extLst>
                      <a:ext uri="{53640926-AAD7-44D8-BBD7-CCE9431645EC}">
                        <a14:shadowObscured xmlns:a14="http://schemas.microsoft.com/office/drawing/2010/main"/>
                      </a:ext>
                    </a:extLst>
                  </pic:spPr>
                </pic:pic>
              </a:graphicData>
            </a:graphic>
          </wp:inline>
        </w:drawing>
      </w:r>
    </w:p>
    <w:p w14:paraId="1899F6F7" w14:textId="259CE4AF" w:rsidR="00863B0F" w:rsidRDefault="006D2CD7" w:rsidP="006D2CD7">
      <w:pPr>
        <w:pStyle w:val="Lgende"/>
        <w:jc w:val="center"/>
        <w:rPr>
          <w:rFonts w:eastAsia="Times New Roman"/>
          <w:color w:val="auto"/>
          <w:szCs w:val="24"/>
        </w:rPr>
      </w:pPr>
      <w:bookmarkStart w:id="5" w:name="_Toc198500592"/>
      <w:r>
        <w:t xml:space="preserve">Figure </w:t>
      </w:r>
      <w:r>
        <w:fldChar w:fldCharType="begin"/>
      </w:r>
      <w:r>
        <w:instrText xml:space="preserve"> SEQ Figure \* ARABIC </w:instrText>
      </w:r>
      <w:r>
        <w:fldChar w:fldCharType="separate"/>
      </w:r>
      <w:r w:rsidR="00CE11D0">
        <w:rPr>
          <w:noProof/>
        </w:rPr>
        <w:t>2</w:t>
      </w:r>
      <w:r>
        <w:fldChar w:fldCharType="end"/>
      </w:r>
      <w:r>
        <w:t>. Base du système</w:t>
      </w:r>
      <w:bookmarkEnd w:id="5"/>
    </w:p>
    <w:p w14:paraId="65A40EE9" w14:textId="77777777" w:rsidR="00863B0F" w:rsidRDefault="00863B0F" w:rsidP="00863B0F">
      <w:pPr>
        <w:pStyle w:val="Pourmmoire"/>
        <w:ind w:firstLine="360"/>
        <w:rPr>
          <w:rFonts w:eastAsia="Times New Roman"/>
          <w:color w:val="auto"/>
          <w:szCs w:val="24"/>
        </w:rPr>
      </w:pPr>
      <w:r w:rsidRPr="00831B8D">
        <w:rPr>
          <w:rFonts w:eastAsia="Times New Roman"/>
          <w:color w:val="auto"/>
          <w:szCs w:val="24"/>
        </w:rPr>
        <w:t>Initialement, la caméra était positionnée à 24 cm, une distance que nous avions calculée pour assurer une bonne qualité d’image. Cependant, nous verrons par la suite que nous avons dû ajuster cette hauteur en raison de contraintes liées à la qualité</w:t>
      </w:r>
      <w:r>
        <w:rPr>
          <w:rFonts w:eastAsia="Times New Roman"/>
          <w:color w:val="auto"/>
          <w:szCs w:val="24"/>
        </w:rPr>
        <w:t xml:space="preserve"> d’image capturée</w:t>
      </w:r>
      <w:r w:rsidRPr="00831B8D">
        <w:rPr>
          <w:rFonts w:eastAsia="Times New Roman"/>
          <w:color w:val="auto"/>
          <w:szCs w:val="24"/>
        </w:rPr>
        <w:t>.</w:t>
      </w:r>
    </w:p>
    <w:p w14:paraId="61DCEECA" w14:textId="77777777" w:rsidR="00863B0F" w:rsidRPr="007E20B5" w:rsidRDefault="00863B0F" w:rsidP="00863B0F">
      <w:pPr>
        <w:pStyle w:val="Pourmmoire"/>
        <w:ind w:firstLine="360"/>
        <w:rPr>
          <w:rFonts w:eastAsia="Times New Roman"/>
          <w:color w:val="auto"/>
          <w:szCs w:val="24"/>
        </w:rPr>
      </w:pPr>
      <w:r w:rsidRPr="007E20B5">
        <w:rPr>
          <w:rFonts w:eastAsia="Times New Roman"/>
          <w:color w:val="auto"/>
          <w:szCs w:val="24"/>
        </w:rPr>
        <w:lastRenderedPageBreak/>
        <w:t>Une fois la base modélisée, nous avons poursuivi avec la modélisation des composants que le système devait accueillir, tels que les roulements, les courroies, les moteurs et les profilés. Ces éléments étant fournis par l’école, nous avons pu relever leurs dimensions, ce qui nous a permis de concevoir le système et d’avoir une vision plus claire et globale du projet.</w:t>
      </w:r>
    </w:p>
    <w:p w14:paraId="2F219EAE" w14:textId="77777777" w:rsidR="00E92A42" w:rsidRDefault="00863B0F" w:rsidP="00E92A42">
      <w:pPr>
        <w:pStyle w:val="Pourmmoire"/>
        <w:keepNext/>
        <w:ind w:firstLine="360"/>
        <w:jc w:val="center"/>
      </w:pPr>
      <w:r>
        <w:rPr>
          <w:rFonts w:eastAsia="Times New Roman"/>
          <w:color w:val="auto"/>
          <w:szCs w:val="24"/>
        </w:rPr>
        <w:br/>
      </w:r>
      <w:r>
        <w:rPr>
          <w:rFonts w:eastAsia="Times New Roman"/>
          <w:noProof/>
          <w:color w:val="auto"/>
          <w:szCs w:val="24"/>
        </w:rPr>
        <w:drawing>
          <wp:inline distT="0" distB="0" distL="0" distR="0" wp14:anchorId="359D5F36" wp14:editId="48B71332">
            <wp:extent cx="5400178" cy="2209800"/>
            <wp:effectExtent l="0" t="0" r="0" b="0"/>
            <wp:docPr id="3479737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3722" name="Image 347973722"/>
                    <pic:cNvPicPr/>
                  </pic:nvPicPr>
                  <pic:blipFill>
                    <a:blip r:embed="rId12">
                      <a:extLst>
                        <a:ext uri="{28A0092B-C50C-407E-A947-70E740481C1C}">
                          <a14:useLocalDpi xmlns:a14="http://schemas.microsoft.com/office/drawing/2010/main" val="0"/>
                        </a:ext>
                      </a:extLst>
                    </a:blip>
                    <a:stretch>
                      <a:fillRect/>
                    </a:stretch>
                  </pic:blipFill>
                  <pic:spPr>
                    <a:xfrm>
                      <a:off x="0" y="0"/>
                      <a:ext cx="5509064" cy="2254357"/>
                    </a:xfrm>
                    <a:prstGeom prst="rect">
                      <a:avLst/>
                    </a:prstGeom>
                  </pic:spPr>
                </pic:pic>
              </a:graphicData>
            </a:graphic>
          </wp:inline>
        </w:drawing>
      </w:r>
    </w:p>
    <w:p w14:paraId="37D138FA" w14:textId="4640AA8D" w:rsidR="00E92A42" w:rsidRDefault="00E92A42" w:rsidP="00E92A42">
      <w:pPr>
        <w:pStyle w:val="Lgende"/>
        <w:jc w:val="center"/>
      </w:pPr>
      <w:bookmarkStart w:id="6" w:name="_Toc198500593"/>
      <w:r>
        <w:t xml:space="preserve">Figure </w:t>
      </w:r>
      <w:r>
        <w:fldChar w:fldCharType="begin"/>
      </w:r>
      <w:r>
        <w:instrText xml:space="preserve"> SEQ Figure \* ARABIC </w:instrText>
      </w:r>
      <w:r>
        <w:fldChar w:fldCharType="separate"/>
      </w:r>
      <w:r w:rsidR="00CE11D0">
        <w:rPr>
          <w:noProof/>
        </w:rPr>
        <w:t>3</w:t>
      </w:r>
      <w:r>
        <w:fldChar w:fldCharType="end"/>
      </w:r>
      <w:r>
        <w:t>. 1er Axe</w:t>
      </w:r>
      <w:bookmarkEnd w:id="6"/>
    </w:p>
    <w:p w14:paraId="73C195AB" w14:textId="2DA7F19A" w:rsidR="00863B0F" w:rsidRPr="00071605" w:rsidRDefault="00863B0F" w:rsidP="00863B0F">
      <w:pPr>
        <w:pStyle w:val="Pourmmoire"/>
        <w:ind w:firstLine="360"/>
        <w:jc w:val="center"/>
        <w:rPr>
          <w:rFonts w:eastAsia="Times New Roman"/>
          <w:color w:val="auto"/>
          <w:szCs w:val="24"/>
        </w:rPr>
      </w:pPr>
    </w:p>
    <w:p w14:paraId="6497BC9A" w14:textId="77777777" w:rsidR="00863B0F" w:rsidRDefault="00863B0F" w:rsidP="00863B0F">
      <w:pPr>
        <w:pStyle w:val="Pourmmoire"/>
        <w:ind w:firstLine="360"/>
      </w:pPr>
      <w:r w:rsidRPr="00071605">
        <w:t xml:space="preserve">Cette image illustre l’assemblage du premier axe, constitué d’un moteur pas à pas connecté à un long profilé cylindrique via un accouplement flexible, avec une poulie dentée fixée à chaque extrémité. </w:t>
      </w:r>
    </w:p>
    <w:p w14:paraId="2C2B46F9" w14:textId="77777777" w:rsidR="00863B0F" w:rsidRPr="00071605" w:rsidRDefault="00863B0F" w:rsidP="00863B0F">
      <w:pPr>
        <w:pStyle w:val="Pourmmoire"/>
        <w:ind w:firstLine="360"/>
      </w:pPr>
      <w:r w:rsidRPr="00071605">
        <w:t xml:space="preserve">Ce mécanisme permettra de </w:t>
      </w:r>
      <w:r>
        <w:t>déplacer</w:t>
      </w:r>
      <w:r w:rsidRPr="00071605">
        <w:t xml:space="preserve"> la caméra </w:t>
      </w:r>
      <w:r>
        <w:t>le long</w:t>
      </w:r>
      <w:r w:rsidRPr="00071605">
        <w:t xml:space="preserve"> d’un premier axe </w:t>
      </w:r>
      <w:r>
        <w:t xml:space="preserve">(axe des ordonnées dans notre repère) </w:t>
      </w:r>
      <w:r w:rsidRPr="00071605">
        <w:t xml:space="preserve">pour balayer </w:t>
      </w:r>
      <w:r>
        <w:t>horizontalement</w:t>
      </w:r>
      <w:r w:rsidRPr="00071605">
        <w:t xml:space="preserve"> la feuille.</w:t>
      </w:r>
    </w:p>
    <w:p w14:paraId="134E8EEF" w14:textId="77777777" w:rsidR="00863B0F" w:rsidRDefault="00863B0F" w:rsidP="00863B0F"/>
    <w:p w14:paraId="5BE2CF9E" w14:textId="77777777" w:rsidR="00E92A42" w:rsidRDefault="00863B0F" w:rsidP="00E92A42">
      <w:pPr>
        <w:keepNext/>
        <w:jc w:val="center"/>
      </w:pPr>
      <w:r>
        <w:rPr>
          <w:noProof/>
        </w:rPr>
        <w:drawing>
          <wp:inline distT="0" distB="0" distL="0" distR="0" wp14:anchorId="33B45AE3" wp14:editId="62A8362D">
            <wp:extent cx="4057650" cy="3472095"/>
            <wp:effectExtent l="0" t="0" r="0" b="0"/>
            <wp:docPr id="750372239" name="Image 19" descr="Une image contenan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2239" name="Image 19" descr="Une image contenant conception&#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9266" cy="3541933"/>
                    </a:xfrm>
                    <a:prstGeom prst="rect">
                      <a:avLst/>
                    </a:prstGeom>
                  </pic:spPr>
                </pic:pic>
              </a:graphicData>
            </a:graphic>
          </wp:inline>
        </w:drawing>
      </w:r>
    </w:p>
    <w:p w14:paraId="18126BBE" w14:textId="7EAAE18E" w:rsidR="00863B0F" w:rsidRDefault="00E92A42" w:rsidP="00E92A42">
      <w:pPr>
        <w:pStyle w:val="Lgende"/>
        <w:jc w:val="center"/>
      </w:pPr>
      <w:bookmarkStart w:id="7" w:name="_Toc198500594"/>
      <w:r>
        <w:t xml:space="preserve">Figure </w:t>
      </w:r>
      <w:r>
        <w:fldChar w:fldCharType="begin"/>
      </w:r>
      <w:r>
        <w:instrText xml:space="preserve"> SEQ Figure \* ARABIC </w:instrText>
      </w:r>
      <w:r>
        <w:fldChar w:fldCharType="separate"/>
      </w:r>
      <w:r w:rsidR="00CE11D0">
        <w:rPr>
          <w:noProof/>
        </w:rPr>
        <w:t>4</w:t>
      </w:r>
      <w:r>
        <w:fldChar w:fldCharType="end"/>
      </w:r>
      <w:r>
        <w:t>. Base avec 1er Axe</w:t>
      </w:r>
      <w:bookmarkEnd w:id="7"/>
    </w:p>
    <w:p w14:paraId="6AB0180E" w14:textId="3F7680D6" w:rsidR="00863B0F" w:rsidRDefault="00863B0F" w:rsidP="00E92A42">
      <w:pPr>
        <w:pStyle w:val="Pourmmoire"/>
        <w:ind w:firstLine="720"/>
      </w:pPr>
      <w:r w:rsidRPr="00A01EE2">
        <w:lastRenderedPageBreak/>
        <w:t>Après avoir modélisé le premier axe avec ses différents composants, j’ai procédé à la modélisation du second. Celui-ci intègre deux supports qui permettront de déplacer uniquement le support de la caméra, sans entraîner l’ensemble du système.</w:t>
      </w:r>
    </w:p>
    <w:p w14:paraId="32D6A09A" w14:textId="77777777" w:rsidR="00E92A42" w:rsidRDefault="00E92A42" w:rsidP="00E92A42">
      <w:pPr>
        <w:pStyle w:val="Pourmmoire"/>
        <w:ind w:firstLine="720"/>
      </w:pPr>
    </w:p>
    <w:p w14:paraId="3CBD2FA6" w14:textId="03CF15AB" w:rsidR="00E92A42" w:rsidRDefault="00863B0F" w:rsidP="00E92A42">
      <w:pPr>
        <w:pStyle w:val="Pourmmoire"/>
        <w:keepNext/>
        <w:jc w:val="center"/>
      </w:pPr>
      <w:r>
        <w:rPr>
          <w:noProof/>
        </w:rPr>
        <w:drawing>
          <wp:inline distT="0" distB="0" distL="0" distR="0" wp14:anchorId="542E5CDF" wp14:editId="66944F04">
            <wp:extent cx="3048700" cy="2142490"/>
            <wp:effectExtent l="0" t="0" r="0" b="3810"/>
            <wp:docPr id="1448169219" name="Image 25" descr="Une image contenant capture d’écran, text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69219" name="Image 25" descr="Une image contenant capture d’écran, texte, Parallèle&#10;&#10;Le contenu généré par l’IA peut être incorrect."/>
                    <pic:cNvPicPr/>
                  </pic:nvPicPr>
                  <pic:blipFill rotWithShape="1">
                    <a:blip r:embed="rId14" cstate="print">
                      <a:extLst>
                        <a:ext uri="{28A0092B-C50C-407E-A947-70E740481C1C}">
                          <a14:useLocalDpi xmlns:a14="http://schemas.microsoft.com/office/drawing/2010/main" val="0"/>
                        </a:ext>
                      </a:extLst>
                    </a:blip>
                    <a:srcRect l="28703" t="15948" r="8411" b="2910"/>
                    <a:stretch/>
                  </pic:blipFill>
                  <pic:spPr bwMode="auto">
                    <a:xfrm>
                      <a:off x="0" y="0"/>
                      <a:ext cx="3109343" cy="2185107"/>
                    </a:xfrm>
                    <a:prstGeom prst="rect">
                      <a:avLst/>
                    </a:prstGeom>
                    <a:ln>
                      <a:noFill/>
                    </a:ln>
                    <a:extLst>
                      <a:ext uri="{53640926-AAD7-44D8-BBD7-CCE9431645EC}">
                        <a14:shadowObscured xmlns:a14="http://schemas.microsoft.com/office/drawing/2010/main"/>
                      </a:ext>
                    </a:extLst>
                  </pic:spPr>
                </pic:pic>
              </a:graphicData>
            </a:graphic>
          </wp:inline>
        </w:drawing>
      </w:r>
      <w:r w:rsidR="00E92A42">
        <w:rPr>
          <w:noProof/>
        </w:rPr>
        <w:drawing>
          <wp:inline distT="0" distB="0" distL="0" distR="0" wp14:anchorId="3A7EFB31" wp14:editId="63EF18B9">
            <wp:extent cx="3093165" cy="2136140"/>
            <wp:effectExtent l="0" t="0" r="5715" b="0"/>
            <wp:docPr id="1631342737" name="Image 24" descr="Une image contenant texte, capture d’écran, Parallè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42737" name="Image 24" descr="Une image contenant texte, capture d’écran, Parallèle, conception&#10;&#10;Le contenu généré par l’IA peut être incorrect."/>
                    <pic:cNvPicPr/>
                  </pic:nvPicPr>
                  <pic:blipFill rotWithShape="1">
                    <a:blip r:embed="rId15" cstate="print">
                      <a:extLst>
                        <a:ext uri="{28A0092B-C50C-407E-A947-70E740481C1C}">
                          <a14:useLocalDpi xmlns:a14="http://schemas.microsoft.com/office/drawing/2010/main" val="0"/>
                        </a:ext>
                      </a:extLst>
                    </a:blip>
                    <a:srcRect l="29270" t="18032" r="7843" b="2229"/>
                    <a:stretch/>
                  </pic:blipFill>
                  <pic:spPr bwMode="auto">
                    <a:xfrm>
                      <a:off x="0" y="0"/>
                      <a:ext cx="3134832" cy="2164915"/>
                    </a:xfrm>
                    <a:prstGeom prst="rect">
                      <a:avLst/>
                    </a:prstGeom>
                    <a:ln>
                      <a:noFill/>
                    </a:ln>
                    <a:extLst>
                      <a:ext uri="{53640926-AAD7-44D8-BBD7-CCE9431645EC}">
                        <a14:shadowObscured xmlns:a14="http://schemas.microsoft.com/office/drawing/2010/main"/>
                      </a:ext>
                    </a:extLst>
                  </pic:spPr>
                </pic:pic>
              </a:graphicData>
            </a:graphic>
          </wp:inline>
        </w:drawing>
      </w:r>
    </w:p>
    <w:p w14:paraId="5BBAB040" w14:textId="032A15CA" w:rsidR="00863B0F" w:rsidRDefault="00E92A42" w:rsidP="00E92A42">
      <w:pPr>
        <w:pStyle w:val="Lgende"/>
        <w:ind w:left="2880" w:firstLine="720"/>
      </w:pPr>
      <w:bookmarkStart w:id="8" w:name="_Toc198500595"/>
      <w:r>
        <w:t xml:space="preserve">Figure </w:t>
      </w:r>
      <w:r>
        <w:fldChar w:fldCharType="begin"/>
      </w:r>
      <w:r>
        <w:instrText xml:space="preserve"> SEQ Figure \* ARABIC </w:instrText>
      </w:r>
      <w:r>
        <w:fldChar w:fldCharType="separate"/>
      </w:r>
      <w:r w:rsidR="00CE11D0">
        <w:rPr>
          <w:noProof/>
        </w:rPr>
        <w:t>5</w:t>
      </w:r>
      <w:r>
        <w:fldChar w:fldCharType="end"/>
      </w:r>
      <w:r>
        <w:t>. Système pour 2ème Axe</w:t>
      </w:r>
      <w:bookmarkEnd w:id="8"/>
    </w:p>
    <w:p w14:paraId="29D9E5AA" w14:textId="77777777" w:rsidR="00E92A42" w:rsidRPr="00E92A42" w:rsidRDefault="00E92A42" w:rsidP="00E92A42"/>
    <w:p w14:paraId="2408777F" w14:textId="77777777" w:rsidR="00863B0F" w:rsidRDefault="00863B0F" w:rsidP="00863B0F">
      <w:pPr>
        <w:pStyle w:val="Pourmmoire"/>
        <w:ind w:firstLine="720"/>
      </w:pPr>
      <w:r>
        <w:t xml:space="preserve">Les images </w:t>
      </w:r>
      <w:r w:rsidRPr="00176DE7">
        <w:t xml:space="preserve">montrent l’assemblage d’un axe linéaire composé de deux barres cylindriques parallèles servant de guides, sur lesquelles </w:t>
      </w:r>
      <w:r>
        <w:t>le</w:t>
      </w:r>
      <w:r w:rsidRPr="00176DE7">
        <w:t xml:space="preserve"> plateau </w:t>
      </w:r>
      <w:r>
        <w:t>qui accueille la caméra</w:t>
      </w:r>
      <w:r w:rsidRPr="00176DE7">
        <w:t xml:space="preserve"> peut se déplacer, entraîné par une courroie crantée fixée sous le plateau et reliée à une poulie motorisée située à l’extrémité droite, cette poulie étant actionnée par un moteur pas à pas monté sur un support, tandis qu’à l’autre extrémité l’axe est tendu par une deuxième poulie libre assurant la bonne tension de la courroie</w:t>
      </w:r>
      <w:r>
        <w:t>.</w:t>
      </w:r>
    </w:p>
    <w:p w14:paraId="73DD05D2" w14:textId="77777777" w:rsidR="00863B0F" w:rsidRDefault="00863B0F" w:rsidP="00863B0F">
      <w:pPr>
        <w:pStyle w:val="Pourmmoire"/>
      </w:pPr>
      <w:r w:rsidRPr="00CD236F">
        <w:t xml:space="preserve">Ce système nous </w:t>
      </w:r>
      <w:r>
        <w:t>permet</w:t>
      </w:r>
      <w:r w:rsidRPr="00CD236F">
        <w:t xml:space="preserve"> ainsi un second axe de fonctionnement, permettant à la caméra de balayer </w:t>
      </w:r>
      <w:r>
        <w:t>verticalement</w:t>
      </w:r>
      <w:r w:rsidRPr="00CD236F">
        <w:t xml:space="preserve"> la feuille sur laquelle se trouvent les varroas.</w:t>
      </w:r>
    </w:p>
    <w:p w14:paraId="01353C75" w14:textId="77777777" w:rsidR="00863B0F" w:rsidRDefault="00863B0F" w:rsidP="00863B0F">
      <w:pPr>
        <w:pStyle w:val="Pourmmoire"/>
      </w:pPr>
      <w:r w:rsidRPr="005E4898">
        <w:t>Une fois les deux axes modélisés, nous allons désormais les assembler</w:t>
      </w:r>
      <w:r>
        <w:t xml:space="preserve"> et obtenir le système mécanique ci-dessous :</w:t>
      </w:r>
    </w:p>
    <w:p w14:paraId="4C09951E" w14:textId="77777777" w:rsidR="00E92A42" w:rsidRDefault="00E92A42" w:rsidP="00E92A42">
      <w:pPr>
        <w:pStyle w:val="Pourmmoire"/>
        <w:keepNext/>
        <w:jc w:val="center"/>
      </w:pPr>
      <w:r>
        <w:rPr>
          <w:noProof/>
        </w:rPr>
        <w:drawing>
          <wp:inline distT="0" distB="0" distL="0" distR="0" wp14:anchorId="7B75EC0A" wp14:editId="5BFBBF84">
            <wp:extent cx="3190875" cy="2766968"/>
            <wp:effectExtent l="0" t="0" r="0" b="1905"/>
            <wp:docPr id="524822019" name="Image 37" descr="Une image contenant capture d’écran, conception, meubl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2019" name="Image 37" descr="Une image contenant capture d’écran, conception, meubles&#10;&#10;Le contenu généré par l’IA peut êtr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6109" cy="2901579"/>
                    </a:xfrm>
                    <a:prstGeom prst="rect">
                      <a:avLst/>
                    </a:prstGeom>
                  </pic:spPr>
                </pic:pic>
              </a:graphicData>
            </a:graphic>
          </wp:inline>
        </w:drawing>
      </w:r>
    </w:p>
    <w:p w14:paraId="725D0F05" w14:textId="3B09CEC4" w:rsidR="00863B0F" w:rsidRDefault="00E92A42" w:rsidP="00E92A42">
      <w:pPr>
        <w:pStyle w:val="Lgende"/>
        <w:jc w:val="center"/>
      </w:pPr>
      <w:bookmarkStart w:id="9" w:name="_Toc198500596"/>
      <w:r>
        <w:t xml:space="preserve">Figure </w:t>
      </w:r>
      <w:r>
        <w:fldChar w:fldCharType="begin"/>
      </w:r>
      <w:r>
        <w:instrText xml:space="preserve"> SEQ Figure \* ARABIC </w:instrText>
      </w:r>
      <w:r>
        <w:fldChar w:fldCharType="separate"/>
      </w:r>
      <w:r w:rsidR="00CE11D0">
        <w:rPr>
          <w:noProof/>
        </w:rPr>
        <w:t>6</w:t>
      </w:r>
      <w:r>
        <w:fldChar w:fldCharType="end"/>
      </w:r>
      <w:r>
        <w:t>. Système avec les deux axes</w:t>
      </w:r>
      <w:bookmarkEnd w:id="9"/>
    </w:p>
    <w:p w14:paraId="77162DB2" w14:textId="77777777" w:rsidR="00863B0F" w:rsidRPr="00445C5D" w:rsidRDefault="00863B0F" w:rsidP="00863B0F">
      <w:pPr>
        <w:pStyle w:val="Pourmmoire"/>
        <w:ind w:firstLine="720"/>
      </w:pPr>
      <w:r>
        <w:rPr>
          <w:noProof/>
        </w:rPr>
        <w:lastRenderedPageBreak/>
        <w:drawing>
          <wp:anchor distT="0" distB="0" distL="114300" distR="114300" simplePos="0" relativeHeight="251663360" behindDoc="0" locked="0" layoutInCell="1" allowOverlap="1" wp14:anchorId="099A5858" wp14:editId="013BCE56">
            <wp:simplePos x="0" y="0"/>
            <wp:positionH relativeFrom="margin">
              <wp:posOffset>-156210</wp:posOffset>
            </wp:positionH>
            <wp:positionV relativeFrom="margin">
              <wp:posOffset>1486535</wp:posOffset>
            </wp:positionV>
            <wp:extent cx="6812915" cy="2458720"/>
            <wp:effectExtent l="0" t="0" r="6985" b="0"/>
            <wp:wrapSquare wrapText="bothSides"/>
            <wp:docPr id="674999594" name="Diagramme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Pr="00445C5D">
        <w:t>Disposant désormais des différents composants du système, tels que les axes, les supports moteurs et les piliers, il a été nécessaire d’imprimer des prototypes pour valider le bon fonctionnement de l’ensemble. L’école nous permet d’imprimer nos pièces en PETG, ce qui nous a permis de réaliser plusieurs impressions, notamment pour vérifier des éléments comme le diamètre des roulements ou le filetage des supports.</w:t>
      </w:r>
    </w:p>
    <w:p w14:paraId="28E40D36" w14:textId="77777777" w:rsidR="00863B0F" w:rsidRDefault="00863B0F" w:rsidP="00863B0F">
      <w:pPr>
        <w:pStyle w:val="Pourmmoire"/>
      </w:pPr>
    </w:p>
    <w:p w14:paraId="4FDB9AB8" w14:textId="1FEBF826" w:rsidR="00863B0F" w:rsidRDefault="00863B0F" w:rsidP="00863B0F">
      <w:pPr>
        <w:pStyle w:val="Pourmmoire"/>
        <w:ind w:firstLine="720"/>
      </w:pPr>
      <w:r w:rsidRPr="000469FE">
        <w:t xml:space="preserve">Les prototypes nous ont permis d’ajuster certaines pièces, comme le diamètre des roulements, initialement fixé à 22,5 mm, que nous avons corrigé à 22 mm. Par ailleurs, en raison de contraintes liées à la caméra, nous avons décidé de réduire la hauteur des pylônes de 24 cm à 10 cm, ce qui </w:t>
      </w:r>
      <w:r>
        <w:t>nous a</w:t>
      </w:r>
      <w:r w:rsidR="00103AD5">
        <w:t xml:space="preserve"> </w:t>
      </w:r>
      <w:r>
        <w:t>permis d’</w:t>
      </w:r>
      <w:r w:rsidRPr="000469FE">
        <w:t>améliorer la précision et</w:t>
      </w:r>
      <w:r>
        <w:t xml:space="preserve"> de</w:t>
      </w:r>
      <w:r w:rsidRPr="000469FE">
        <w:t xml:space="preserve"> garantir une image plus nette des varroas.</w:t>
      </w:r>
    </w:p>
    <w:p w14:paraId="36CB7756" w14:textId="56872E33" w:rsidR="00863B0F" w:rsidRDefault="00103AD5" w:rsidP="00863B0F">
      <w:pPr>
        <w:pStyle w:val="Pourmmoire"/>
      </w:pPr>
      <w:r>
        <w:t>Nous avons</w:t>
      </w:r>
      <w:r w:rsidR="00863B0F" w:rsidRPr="00410018">
        <w:t xml:space="preserve"> alors apporté des modifications sur la conception 3D. D’autres ajustements nous sont également apparus évidents, notamment grâce aux pièces prototypes, comme :</w:t>
      </w:r>
    </w:p>
    <w:p w14:paraId="36ADE6B3" w14:textId="77777777" w:rsidR="00863B0F" w:rsidRDefault="00863B0F" w:rsidP="00863B0F">
      <w:pPr>
        <w:pStyle w:val="Pourmmoire"/>
        <w:numPr>
          <w:ilvl w:val="0"/>
          <w:numId w:val="56"/>
        </w:numPr>
      </w:pPr>
      <w:r>
        <w:t>Le r</w:t>
      </w:r>
      <w:r w:rsidRPr="00410018">
        <w:t>emplacement du roulement cranté par un roulement à billes.</w:t>
      </w:r>
    </w:p>
    <w:p w14:paraId="48782D4E" w14:textId="77777777" w:rsidR="00863B0F" w:rsidRDefault="00863B0F" w:rsidP="00863B0F">
      <w:pPr>
        <w:pStyle w:val="Pourmmoire"/>
        <w:numPr>
          <w:ilvl w:val="0"/>
          <w:numId w:val="56"/>
        </w:numPr>
      </w:pPr>
      <w:r>
        <w:t>Le r</w:t>
      </w:r>
      <w:r w:rsidRPr="00410018">
        <w:t>egroupement des moteurs du même côté afin de simplifier le cheminement des câbles.</w:t>
      </w:r>
    </w:p>
    <w:p w14:paraId="456EDFBA" w14:textId="77777777" w:rsidR="00863B0F" w:rsidRDefault="00863B0F" w:rsidP="00863B0F">
      <w:pPr>
        <w:pStyle w:val="Pourmmoire"/>
        <w:numPr>
          <w:ilvl w:val="0"/>
          <w:numId w:val="56"/>
        </w:numPr>
      </w:pPr>
      <w:r>
        <w:t>La s</w:t>
      </w:r>
      <w:r w:rsidRPr="00410018">
        <w:t>uppression du roulement sous la plateforme de la caméra, remplacé par un système de pincement sur le support.</w:t>
      </w:r>
    </w:p>
    <w:p w14:paraId="4989CCF8" w14:textId="77777777" w:rsidR="00863B0F" w:rsidRDefault="00863B0F" w:rsidP="00863B0F">
      <w:pPr>
        <w:pStyle w:val="Pourmmoire"/>
        <w:numPr>
          <w:ilvl w:val="0"/>
          <w:numId w:val="56"/>
        </w:numPr>
      </w:pPr>
      <w:r>
        <w:t>L’a</w:t>
      </w:r>
      <w:r w:rsidRPr="00410018">
        <w:t>jout de guides pour l’acheminement des câbles.</w:t>
      </w:r>
    </w:p>
    <w:p w14:paraId="46891D3C" w14:textId="77777777" w:rsidR="00863B0F" w:rsidRDefault="00863B0F" w:rsidP="00863B0F">
      <w:pPr>
        <w:pStyle w:val="Pourmmoire"/>
        <w:numPr>
          <w:ilvl w:val="0"/>
          <w:numId w:val="56"/>
        </w:numPr>
      </w:pPr>
      <w:r>
        <w:t>La r</w:t>
      </w:r>
      <w:r w:rsidRPr="00410018">
        <w:t>éduction de l’épaisseur de la plateforme pour limiter l’inertie et alléger la structure.</w:t>
      </w:r>
    </w:p>
    <w:p w14:paraId="15336A28" w14:textId="77777777" w:rsidR="00863B0F" w:rsidRDefault="00863B0F" w:rsidP="00863B0F">
      <w:pPr>
        <w:pStyle w:val="Pourmmoire"/>
        <w:numPr>
          <w:ilvl w:val="0"/>
          <w:numId w:val="56"/>
        </w:numPr>
      </w:pPr>
      <w:r>
        <w:t>La c</w:t>
      </w:r>
      <w:r w:rsidRPr="00410018">
        <w:t>onception de blocs empilables pour les pylônes.</w:t>
      </w:r>
    </w:p>
    <w:p w14:paraId="707C2E76" w14:textId="77777777" w:rsidR="00863B0F" w:rsidRDefault="00863B0F" w:rsidP="00863B0F">
      <w:pPr>
        <w:pStyle w:val="Pourmmoire"/>
        <w:numPr>
          <w:ilvl w:val="0"/>
          <w:numId w:val="56"/>
        </w:numPr>
      </w:pPr>
      <w:r>
        <w:t>La s</w:t>
      </w:r>
      <w:r w:rsidRPr="00410018">
        <w:t>ubstitution des pièces de glissement par des pièces usinées pour plus de précision.</w:t>
      </w:r>
    </w:p>
    <w:p w14:paraId="670F4BF7" w14:textId="77777777" w:rsidR="00863B0F" w:rsidRPr="00410018" w:rsidRDefault="00863B0F" w:rsidP="00863B0F">
      <w:pPr>
        <w:pStyle w:val="Pourmmoire"/>
        <w:numPr>
          <w:ilvl w:val="0"/>
          <w:numId w:val="56"/>
        </w:numPr>
      </w:pPr>
      <w:r>
        <w:t>L’i</w:t>
      </w:r>
      <w:r w:rsidRPr="00410018">
        <w:t>ntégration de fins de course pour sécuriser les déplacements.</w:t>
      </w:r>
    </w:p>
    <w:p w14:paraId="50E24089" w14:textId="77777777" w:rsidR="00863B0F" w:rsidRDefault="00863B0F" w:rsidP="00863B0F">
      <w:pPr>
        <w:jc w:val="left"/>
      </w:pPr>
    </w:p>
    <w:p w14:paraId="12D2A0A3" w14:textId="77777777" w:rsidR="00863B0F" w:rsidRDefault="00863B0F" w:rsidP="00863B0F">
      <w:pPr>
        <w:pStyle w:val="Pourmmoire"/>
        <w:ind w:firstLine="360"/>
      </w:pPr>
      <w:r w:rsidRPr="00410018">
        <w:lastRenderedPageBreak/>
        <w:t xml:space="preserve">Ces différentes modifications nous </w:t>
      </w:r>
      <w:r>
        <w:t>ont permis</w:t>
      </w:r>
      <w:r w:rsidRPr="00410018">
        <w:t xml:space="preserve"> d’obtenir un projet non seulement performant sur le plan mécanique, mais également plus fiable</w:t>
      </w:r>
      <w:r>
        <w:t xml:space="preserve"> </w:t>
      </w:r>
      <w:r w:rsidRPr="00410018">
        <w:t>et adapté aux contraintes d’intégration et d’exploitation.</w:t>
      </w:r>
    </w:p>
    <w:p w14:paraId="35695107" w14:textId="77777777" w:rsidR="00863B0F" w:rsidRDefault="00863B0F" w:rsidP="00863B0F"/>
    <w:p w14:paraId="1B403103" w14:textId="5C306ABD" w:rsidR="00863B0F" w:rsidRPr="00410018" w:rsidRDefault="00863B0F" w:rsidP="00863B0F">
      <w:pPr>
        <w:pStyle w:val="Pourmmoire"/>
        <w:rPr>
          <w:b/>
          <w:bCs/>
          <w:color w:val="00B050"/>
        </w:rPr>
      </w:pPr>
      <w:r w:rsidRPr="00410018">
        <w:rPr>
          <w:b/>
          <w:bCs/>
          <w:color w:val="00B050"/>
        </w:rPr>
        <w:t>Remplace</w:t>
      </w:r>
      <w:r>
        <w:rPr>
          <w:b/>
          <w:bCs/>
          <w:color w:val="00B050"/>
        </w:rPr>
        <w:t>ment</w:t>
      </w:r>
      <w:r w:rsidRPr="00410018">
        <w:rPr>
          <w:b/>
          <w:bCs/>
          <w:color w:val="00B050"/>
        </w:rPr>
        <w:t xml:space="preserve"> </w:t>
      </w:r>
      <w:r>
        <w:rPr>
          <w:b/>
          <w:bCs/>
          <w:color w:val="00B050"/>
        </w:rPr>
        <w:t>d</w:t>
      </w:r>
      <w:r w:rsidRPr="00410018">
        <w:rPr>
          <w:b/>
          <w:bCs/>
          <w:color w:val="00B050"/>
        </w:rPr>
        <w:t>e roulement cranté par un roulement à bille</w:t>
      </w:r>
      <w:r>
        <w:rPr>
          <w:b/>
          <w:bCs/>
          <w:color w:val="00B050"/>
        </w:rPr>
        <w:t> :</w:t>
      </w:r>
    </w:p>
    <w:p w14:paraId="08A51344" w14:textId="77777777" w:rsidR="00863B0F" w:rsidRDefault="00863B0F" w:rsidP="00863B0F">
      <w:pPr>
        <w:jc w:val="center"/>
      </w:pPr>
      <w:r>
        <w:rPr>
          <w:noProof/>
        </w:rPr>
        <w:drawing>
          <wp:inline distT="0" distB="0" distL="0" distR="0" wp14:anchorId="6E676CB7" wp14:editId="20231469">
            <wp:extent cx="5419725" cy="3373593"/>
            <wp:effectExtent l="0" t="0" r="3175" b="5080"/>
            <wp:docPr id="541427706" name="Image 33"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706" name="Image 33" descr="Une image contenant capture d’écran, texte&#10;&#10;Le contenu généré par l’IA peut être incorrect."/>
                    <pic:cNvPicPr/>
                  </pic:nvPicPr>
                  <pic:blipFill rotWithShape="1">
                    <a:blip r:embed="rId22" cstate="print">
                      <a:extLst>
                        <a:ext uri="{28A0092B-C50C-407E-A947-70E740481C1C}">
                          <a14:useLocalDpi xmlns:a14="http://schemas.microsoft.com/office/drawing/2010/main" val="0"/>
                        </a:ext>
                      </a:extLst>
                    </a:blip>
                    <a:srcRect l="422" r="802" b="1147"/>
                    <a:stretch/>
                  </pic:blipFill>
                  <pic:spPr bwMode="auto">
                    <a:xfrm>
                      <a:off x="0" y="0"/>
                      <a:ext cx="5454754" cy="3395397"/>
                    </a:xfrm>
                    <a:prstGeom prst="rect">
                      <a:avLst/>
                    </a:prstGeom>
                    <a:ln>
                      <a:noFill/>
                    </a:ln>
                    <a:extLst>
                      <a:ext uri="{53640926-AAD7-44D8-BBD7-CCE9431645EC}">
                        <a14:shadowObscured xmlns:a14="http://schemas.microsoft.com/office/drawing/2010/main"/>
                      </a:ext>
                    </a:extLst>
                  </pic:spPr>
                </pic:pic>
              </a:graphicData>
            </a:graphic>
          </wp:inline>
        </w:drawing>
      </w:r>
    </w:p>
    <w:p w14:paraId="4A2A84AB" w14:textId="77777777" w:rsidR="00E92A42" w:rsidRDefault="00E92A42" w:rsidP="00863B0F"/>
    <w:p w14:paraId="53625C29" w14:textId="487BAD9A" w:rsidR="00863B0F" w:rsidRDefault="00863B0F" w:rsidP="00863B0F">
      <w:pPr>
        <w:pStyle w:val="Pourmmoire"/>
        <w:rPr>
          <w:b/>
          <w:bCs/>
          <w:color w:val="00B050"/>
        </w:rPr>
      </w:pPr>
      <w:r w:rsidRPr="00410018">
        <w:rPr>
          <w:b/>
          <w:bCs/>
          <w:color w:val="00B050"/>
        </w:rPr>
        <w:t>Moteurs du même côté :</w:t>
      </w:r>
    </w:p>
    <w:p w14:paraId="7F767BAA" w14:textId="77777777" w:rsidR="00863B0F" w:rsidRDefault="00863B0F" w:rsidP="00E92A42">
      <w:pPr>
        <w:pStyle w:val="Pourmmoire"/>
        <w:jc w:val="center"/>
        <w:rPr>
          <w:b/>
          <w:bCs/>
          <w:color w:val="00B050"/>
        </w:rPr>
      </w:pPr>
      <w:r>
        <w:rPr>
          <w:b/>
          <w:bCs/>
          <w:noProof/>
          <w:color w:val="00B050"/>
        </w:rPr>
        <w:drawing>
          <wp:inline distT="0" distB="0" distL="0" distR="0" wp14:anchorId="1594CCE2" wp14:editId="3D8F911F">
            <wp:extent cx="6147216" cy="3810000"/>
            <wp:effectExtent l="0" t="0" r="0" b="0"/>
            <wp:docPr id="582980621" name="Image 34" descr="Une image contenant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80621" name="Image 34" descr="Une image contenant capture d’écran, diagramme, conception&#10;&#10;Le contenu généré par l’IA peut être incorrect."/>
                    <pic:cNvPicPr/>
                  </pic:nvPicPr>
                  <pic:blipFill>
                    <a:blip r:embed="rId23">
                      <a:extLst>
                        <a:ext uri="{28A0092B-C50C-407E-A947-70E740481C1C}">
                          <a14:useLocalDpi xmlns:a14="http://schemas.microsoft.com/office/drawing/2010/main" val="0"/>
                        </a:ext>
                      </a:extLst>
                    </a:blip>
                    <a:stretch>
                      <a:fillRect/>
                    </a:stretch>
                  </pic:blipFill>
                  <pic:spPr>
                    <a:xfrm>
                      <a:off x="0" y="0"/>
                      <a:ext cx="6195251" cy="3839772"/>
                    </a:xfrm>
                    <a:prstGeom prst="rect">
                      <a:avLst/>
                    </a:prstGeom>
                  </pic:spPr>
                </pic:pic>
              </a:graphicData>
            </a:graphic>
          </wp:inline>
        </w:drawing>
      </w:r>
    </w:p>
    <w:p w14:paraId="4ECFD719" w14:textId="77777777" w:rsidR="00E92A42" w:rsidRPr="00410018" w:rsidRDefault="00E92A42" w:rsidP="00E92A42">
      <w:pPr>
        <w:pStyle w:val="Pourmmoire"/>
        <w:jc w:val="center"/>
        <w:rPr>
          <w:b/>
          <w:bCs/>
          <w:color w:val="00B050"/>
        </w:rPr>
      </w:pPr>
    </w:p>
    <w:p w14:paraId="7F08A1C5" w14:textId="167BB067" w:rsidR="00863B0F" w:rsidRDefault="00863B0F" w:rsidP="00863B0F">
      <w:pPr>
        <w:pStyle w:val="Pourmmoire"/>
        <w:rPr>
          <w:b/>
          <w:bCs/>
          <w:color w:val="00B050"/>
        </w:rPr>
      </w:pPr>
      <w:r w:rsidRPr="00410018">
        <w:rPr>
          <w:b/>
          <w:bCs/>
          <w:color w:val="00B050"/>
        </w:rPr>
        <w:lastRenderedPageBreak/>
        <w:t>Système de pincement</w:t>
      </w:r>
      <w:r>
        <w:rPr>
          <w:b/>
          <w:bCs/>
          <w:color w:val="00B050"/>
        </w:rPr>
        <w:t xml:space="preserve"> pour les courroies</w:t>
      </w:r>
      <w:r w:rsidRPr="00410018">
        <w:rPr>
          <w:b/>
          <w:bCs/>
          <w:color w:val="00B050"/>
        </w:rPr>
        <w:t xml:space="preserve"> : </w:t>
      </w:r>
    </w:p>
    <w:p w14:paraId="0932FF2D" w14:textId="77777777" w:rsidR="00863B0F" w:rsidRPr="00410018" w:rsidRDefault="00863B0F" w:rsidP="00E92A42">
      <w:pPr>
        <w:pStyle w:val="Pourmmoire"/>
        <w:jc w:val="center"/>
        <w:rPr>
          <w:b/>
          <w:bCs/>
          <w:color w:val="00B050"/>
        </w:rPr>
      </w:pPr>
      <w:r>
        <w:rPr>
          <w:b/>
          <w:bCs/>
          <w:noProof/>
          <w:color w:val="00B050"/>
        </w:rPr>
        <w:drawing>
          <wp:inline distT="0" distB="0" distL="0" distR="0" wp14:anchorId="68DDCC14" wp14:editId="4E68575D">
            <wp:extent cx="6500682" cy="4029075"/>
            <wp:effectExtent l="0" t="0" r="1905" b="0"/>
            <wp:docPr id="561134576" name="Image 35"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34576" name="Image 35" descr="Une image contenant capture d’écran, texte&#10;&#10;Le contenu généré par l’IA peut être incorrect."/>
                    <pic:cNvPicPr/>
                  </pic:nvPicPr>
                  <pic:blipFill>
                    <a:blip r:embed="rId24">
                      <a:extLst>
                        <a:ext uri="{28A0092B-C50C-407E-A947-70E740481C1C}">
                          <a14:useLocalDpi xmlns:a14="http://schemas.microsoft.com/office/drawing/2010/main" val="0"/>
                        </a:ext>
                      </a:extLst>
                    </a:blip>
                    <a:stretch>
                      <a:fillRect/>
                    </a:stretch>
                  </pic:blipFill>
                  <pic:spPr>
                    <a:xfrm>
                      <a:off x="0" y="0"/>
                      <a:ext cx="6505968" cy="4032351"/>
                    </a:xfrm>
                    <a:prstGeom prst="rect">
                      <a:avLst/>
                    </a:prstGeom>
                  </pic:spPr>
                </pic:pic>
              </a:graphicData>
            </a:graphic>
          </wp:inline>
        </w:drawing>
      </w:r>
    </w:p>
    <w:p w14:paraId="04741786" w14:textId="77777777" w:rsidR="00863B0F" w:rsidRDefault="00863B0F" w:rsidP="00863B0F"/>
    <w:p w14:paraId="32AC919B" w14:textId="222B1C7D" w:rsidR="00863B0F" w:rsidRDefault="00863B0F" w:rsidP="00863B0F">
      <w:pPr>
        <w:pStyle w:val="Pourmmoire"/>
        <w:rPr>
          <w:b/>
          <w:bCs/>
          <w:color w:val="00B050"/>
        </w:rPr>
      </w:pPr>
      <w:r w:rsidRPr="00410018">
        <w:rPr>
          <w:b/>
          <w:bCs/>
          <w:color w:val="00B050"/>
        </w:rPr>
        <w:t>Ajout de capteur de fin de course :</w:t>
      </w:r>
    </w:p>
    <w:p w14:paraId="215AC319" w14:textId="77777777" w:rsidR="00863B0F" w:rsidRPr="00410018" w:rsidRDefault="00863B0F" w:rsidP="00E92A42">
      <w:pPr>
        <w:pStyle w:val="Pourmmoire"/>
        <w:jc w:val="center"/>
        <w:rPr>
          <w:b/>
          <w:bCs/>
          <w:color w:val="00B050"/>
        </w:rPr>
      </w:pPr>
      <w:r>
        <w:rPr>
          <w:b/>
          <w:bCs/>
          <w:noProof/>
          <w:color w:val="00B050"/>
        </w:rPr>
        <w:drawing>
          <wp:inline distT="0" distB="0" distL="0" distR="0" wp14:anchorId="149BB50B" wp14:editId="36ADC6CB">
            <wp:extent cx="6605766" cy="4019550"/>
            <wp:effectExtent l="0" t="0" r="0" b="0"/>
            <wp:docPr id="368973843" name="Image 36"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3843" name="Image 36" descr="Une image contenant capture d’écran&#10;&#10;Le contenu généré par l’IA peut être incorrect."/>
                    <pic:cNvPicPr/>
                  </pic:nvPicPr>
                  <pic:blipFill rotWithShape="1">
                    <a:blip r:embed="rId25">
                      <a:extLst>
                        <a:ext uri="{28A0092B-C50C-407E-A947-70E740481C1C}">
                          <a14:useLocalDpi xmlns:a14="http://schemas.microsoft.com/office/drawing/2010/main" val="0"/>
                        </a:ext>
                      </a:extLst>
                    </a:blip>
                    <a:srcRect b="1824"/>
                    <a:stretch/>
                  </pic:blipFill>
                  <pic:spPr bwMode="auto">
                    <a:xfrm>
                      <a:off x="0" y="0"/>
                      <a:ext cx="6615073" cy="4025213"/>
                    </a:xfrm>
                    <a:prstGeom prst="rect">
                      <a:avLst/>
                    </a:prstGeom>
                    <a:ln>
                      <a:noFill/>
                    </a:ln>
                    <a:extLst>
                      <a:ext uri="{53640926-AAD7-44D8-BBD7-CCE9431645EC}">
                        <a14:shadowObscured xmlns:a14="http://schemas.microsoft.com/office/drawing/2010/main"/>
                      </a:ext>
                    </a:extLst>
                  </pic:spPr>
                </pic:pic>
              </a:graphicData>
            </a:graphic>
          </wp:inline>
        </w:drawing>
      </w:r>
    </w:p>
    <w:p w14:paraId="31FB5D1E" w14:textId="77777777" w:rsidR="00863B0F" w:rsidRPr="00FF7D91" w:rsidRDefault="00863B0F" w:rsidP="00863B0F">
      <w:pPr>
        <w:pStyle w:val="Titre2"/>
        <w:numPr>
          <w:ilvl w:val="0"/>
          <w:numId w:val="57"/>
        </w:numPr>
        <w:rPr>
          <w:rFonts w:ascii="Times New Roman" w:hAnsi="Times New Roman" w:cs="Times New Roman"/>
        </w:rPr>
      </w:pPr>
      <w:bookmarkStart w:id="10" w:name="_Toc198500399"/>
      <w:r w:rsidRPr="0006102E">
        <w:rPr>
          <w:rFonts w:ascii="Times New Roman" w:hAnsi="Times New Roman" w:cs="Times New Roman"/>
        </w:rPr>
        <w:lastRenderedPageBreak/>
        <w:t>Montage du système</w:t>
      </w:r>
      <w:bookmarkEnd w:id="10"/>
    </w:p>
    <w:p w14:paraId="133002DF" w14:textId="77777777" w:rsidR="00863B0F" w:rsidRDefault="00863B0F" w:rsidP="00863B0F">
      <w:pPr>
        <w:pStyle w:val="Pourmmoire"/>
        <w:ind w:firstLine="360"/>
      </w:pPr>
      <w:r w:rsidRPr="003564AF">
        <w:t>Le système mécanique est désormais finalisé. Quelques ajustements seront réalisés au fil des impressions. Nous passons à présent à l’étape d’impression afin de mettre en place le système.</w:t>
      </w:r>
      <w:r>
        <w:t xml:space="preserve"> </w:t>
      </w:r>
    </w:p>
    <w:p w14:paraId="33EAD69E" w14:textId="77777777" w:rsidR="00863B0F" w:rsidRPr="003564AF" w:rsidRDefault="00863B0F" w:rsidP="00863B0F">
      <w:pPr>
        <w:pStyle w:val="Pourmmoire"/>
      </w:pPr>
      <w:r w:rsidRPr="003564AF">
        <w:t>La première étape consiste à découper le châssis pour accueillir le système. La planche support, sur laquelle celui-ci sera installé, mesure 50 cm par 54 cm. Nous avons percé les quatre coins afin d’y fixer les pylônes.</w:t>
      </w:r>
    </w:p>
    <w:p w14:paraId="35C9692C" w14:textId="77777777" w:rsidR="00E92A42" w:rsidRDefault="00863B0F" w:rsidP="00E92A42">
      <w:pPr>
        <w:keepNext/>
        <w:jc w:val="center"/>
      </w:pPr>
      <w:r>
        <w:rPr>
          <w:rFonts w:ascii="Times New Roman" w:hAnsi="Times New Roman" w:cs="Times New Roman"/>
          <w:noProof/>
        </w:rPr>
        <w:drawing>
          <wp:inline distT="0" distB="0" distL="0" distR="0" wp14:anchorId="3F44FBEE" wp14:editId="11B934A7">
            <wp:extent cx="2714625" cy="2616816"/>
            <wp:effectExtent l="0" t="0" r="3175" b="0"/>
            <wp:docPr id="96924208" name="Image 26" descr="Une image contenant personne, intérieur, machine, coud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208" name="Image 26" descr="Une image contenant personne, intérieur, machine, coudre&#10;&#10;Le contenu généré par l’IA peut être incorrect."/>
                    <pic:cNvPicPr/>
                  </pic:nvPicPr>
                  <pic:blipFill rotWithShape="1">
                    <a:blip r:embed="rId26" cstate="print">
                      <a:extLst>
                        <a:ext uri="{28A0092B-C50C-407E-A947-70E740481C1C}">
                          <a14:useLocalDpi xmlns:a14="http://schemas.microsoft.com/office/drawing/2010/main" val="0"/>
                        </a:ext>
                      </a:extLst>
                    </a:blip>
                    <a:srcRect t="25013" b="2691"/>
                    <a:stretch/>
                  </pic:blipFill>
                  <pic:spPr bwMode="auto">
                    <a:xfrm>
                      <a:off x="0" y="0"/>
                      <a:ext cx="2783743" cy="2683444"/>
                    </a:xfrm>
                    <a:prstGeom prst="rect">
                      <a:avLst/>
                    </a:prstGeom>
                    <a:ln>
                      <a:noFill/>
                    </a:ln>
                    <a:extLst>
                      <a:ext uri="{53640926-AAD7-44D8-BBD7-CCE9431645EC}">
                        <a14:shadowObscured xmlns:a14="http://schemas.microsoft.com/office/drawing/2010/main"/>
                      </a:ext>
                    </a:extLst>
                  </pic:spPr>
                </pic:pic>
              </a:graphicData>
            </a:graphic>
          </wp:inline>
        </w:drawing>
      </w:r>
    </w:p>
    <w:p w14:paraId="0ABEB92E" w14:textId="2DD9A31C" w:rsidR="00E92A42" w:rsidRDefault="00E92A42" w:rsidP="00E92A42">
      <w:pPr>
        <w:pStyle w:val="Lgende"/>
        <w:jc w:val="center"/>
      </w:pPr>
      <w:bookmarkStart w:id="11" w:name="_Toc198500597"/>
      <w:r>
        <w:t xml:space="preserve">Figure </w:t>
      </w:r>
      <w:r>
        <w:fldChar w:fldCharType="begin"/>
      </w:r>
      <w:r>
        <w:instrText xml:space="preserve"> SEQ Figure \* ARABIC </w:instrText>
      </w:r>
      <w:r>
        <w:fldChar w:fldCharType="separate"/>
      </w:r>
      <w:r w:rsidR="00CE11D0">
        <w:rPr>
          <w:noProof/>
        </w:rPr>
        <w:t>7</w:t>
      </w:r>
      <w:r>
        <w:fldChar w:fldCharType="end"/>
      </w:r>
      <w:r>
        <w:t>. Découpage du châssis</w:t>
      </w:r>
      <w:bookmarkEnd w:id="11"/>
    </w:p>
    <w:p w14:paraId="2683F759" w14:textId="77777777" w:rsidR="00E92A42" w:rsidRPr="00E92A42" w:rsidRDefault="00E92A42" w:rsidP="00E92A42"/>
    <w:p w14:paraId="4B7848F9" w14:textId="77777777" w:rsidR="00863B0F" w:rsidRDefault="00863B0F" w:rsidP="00863B0F">
      <w:pPr>
        <w:pStyle w:val="Pourmmoire"/>
        <w:ind w:firstLine="720"/>
      </w:pPr>
      <w:r w:rsidRPr="0047155A">
        <w:t xml:space="preserve">Parallèlement, l’impression des pièces est en cours. Chaque pièce nécessite environ une heure d’impression avec un taux de remplissage de 15 %. Nous avons choisi d’utiliser du PETG en raison de sa bonne résistance mécanique et de sa meilleure </w:t>
      </w:r>
      <w:r>
        <w:t>résistance</w:t>
      </w:r>
      <w:r w:rsidRPr="0047155A">
        <w:t xml:space="preserve"> à la chaleur, contrairement au PLA.</w:t>
      </w:r>
      <w:r>
        <w:t xml:space="preserve"> </w:t>
      </w:r>
    </w:p>
    <w:p w14:paraId="60944F86" w14:textId="77777777" w:rsidR="00863B0F" w:rsidRDefault="00863B0F" w:rsidP="00863B0F">
      <w:pPr>
        <w:pStyle w:val="Pourmmoire"/>
      </w:pPr>
      <w:r w:rsidRPr="001158E3">
        <w:t xml:space="preserve">Nous avons également découpé les profilés à la longueur </w:t>
      </w:r>
      <w:r>
        <w:t>calculer sur mon système 3D</w:t>
      </w:r>
      <w:r w:rsidRPr="001158E3">
        <w:t xml:space="preserve"> afin de pouvoir les installer dès la fin des impressions.</w:t>
      </w:r>
    </w:p>
    <w:p w14:paraId="4D8E3FC8" w14:textId="77777777" w:rsidR="00E92A42" w:rsidRDefault="00863B0F" w:rsidP="00E92A42">
      <w:pPr>
        <w:keepNext/>
        <w:jc w:val="center"/>
      </w:pPr>
      <w:r>
        <w:rPr>
          <w:noProof/>
        </w:rPr>
        <w:drawing>
          <wp:inline distT="0" distB="0" distL="0" distR="0" wp14:anchorId="0E63C72D" wp14:editId="7BCE91DA">
            <wp:extent cx="2105025" cy="2979968"/>
            <wp:effectExtent l="0" t="0" r="3175" b="5080"/>
            <wp:docPr id="220607863" name="Image 38" descr="Une image contenant habits, personne, intérieur, outi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07863" name="Image 38" descr="Une image contenant habits, personne, intérieur, outil&#10;&#10;Le contenu généré par l’IA peut être incorrect."/>
                    <pic:cNvPicPr/>
                  </pic:nvPicPr>
                  <pic:blipFill rotWithShape="1">
                    <a:blip r:embed="rId27">
                      <a:extLst>
                        <a:ext uri="{28A0092B-C50C-407E-A947-70E740481C1C}">
                          <a14:useLocalDpi xmlns:a14="http://schemas.microsoft.com/office/drawing/2010/main" val="0"/>
                        </a:ext>
                      </a:extLst>
                    </a:blip>
                    <a:srcRect t="15866" b="4799"/>
                    <a:stretch/>
                  </pic:blipFill>
                  <pic:spPr bwMode="auto">
                    <a:xfrm>
                      <a:off x="0" y="0"/>
                      <a:ext cx="2193521" cy="3105247"/>
                    </a:xfrm>
                    <a:prstGeom prst="rect">
                      <a:avLst/>
                    </a:prstGeom>
                    <a:ln>
                      <a:noFill/>
                    </a:ln>
                    <a:extLst>
                      <a:ext uri="{53640926-AAD7-44D8-BBD7-CCE9431645EC}">
                        <a14:shadowObscured xmlns:a14="http://schemas.microsoft.com/office/drawing/2010/main"/>
                      </a:ext>
                    </a:extLst>
                  </pic:spPr>
                </pic:pic>
              </a:graphicData>
            </a:graphic>
          </wp:inline>
        </w:drawing>
      </w:r>
    </w:p>
    <w:p w14:paraId="34BBA411" w14:textId="048D3ADD" w:rsidR="00863B0F" w:rsidRDefault="00E92A42" w:rsidP="00E92A42">
      <w:pPr>
        <w:pStyle w:val="Lgende"/>
        <w:jc w:val="center"/>
      </w:pPr>
      <w:bookmarkStart w:id="12" w:name="_Toc198500598"/>
      <w:r>
        <w:t xml:space="preserve">Figure </w:t>
      </w:r>
      <w:r>
        <w:fldChar w:fldCharType="begin"/>
      </w:r>
      <w:r>
        <w:instrText xml:space="preserve"> SEQ Figure \* ARABIC </w:instrText>
      </w:r>
      <w:r>
        <w:fldChar w:fldCharType="separate"/>
      </w:r>
      <w:r w:rsidR="00CE11D0">
        <w:rPr>
          <w:noProof/>
        </w:rPr>
        <w:t>8</w:t>
      </w:r>
      <w:r>
        <w:fldChar w:fldCharType="end"/>
      </w:r>
      <w:r>
        <w:t>. Découpage des profilés</w:t>
      </w:r>
      <w:bookmarkEnd w:id="12"/>
    </w:p>
    <w:p w14:paraId="1D91F898" w14:textId="77777777" w:rsidR="00863B0F" w:rsidRDefault="00863B0F" w:rsidP="00863B0F">
      <w:pPr>
        <w:pStyle w:val="Pourmmoire"/>
        <w:ind w:firstLine="720"/>
      </w:pPr>
      <w:r w:rsidRPr="000744FC">
        <w:lastRenderedPageBreak/>
        <w:t>Après avoir découpé les profilés</w:t>
      </w:r>
      <w:r>
        <w:t xml:space="preserve"> ainsi que</w:t>
      </w:r>
      <w:r w:rsidRPr="000744FC">
        <w:t xml:space="preserve"> la planche et imprimé les différentes pièces, nous avons procédé à l’assemblage du système. Cependant, les profilés n’ayant pas été coupés à la bonne longueur, l’installation s’est faite sans le châssis. À cette étape, nous avons constaté que certaines pièces nécessitaient des modifications, notamment les pylônes et le support moteur. Il était en effet nécessaire d’ajouter des éléments en contact avec les capteurs de fin de course afin de permettre l’inversion de la rotation des moteurs.</w:t>
      </w:r>
    </w:p>
    <w:p w14:paraId="0DC4133F" w14:textId="77777777" w:rsidR="00E92A42" w:rsidRDefault="00863B0F" w:rsidP="00E92A42">
      <w:pPr>
        <w:keepNext/>
        <w:jc w:val="center"/>
      </w:pPr>
      <w:r>
        <w:rPr>
          <w:noProof/>
        </w:rPr>
        <w:drawing>
          <wp:inline distT="0" distB="0" distL="0" distR="0" wp14:anchorId="41D1ED02" wp14:editId="5FDDC8C2">
            <wp:extent cx="3829050" cy="3152461"/>
            <wp:effectExtent l="0" t="0" r="0" b="0"/>
            <wp:docPr id="139203348" name="Image 39" descr="Une image contenant outil, intérieur, câble, tab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3348" name="Image 39" descr="Une image contenant outil, intérieur, câble, table&#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147" cy="3243927"/>
                    </a:xfrm>
                    <a:prstGeom prst="rect">
                      <a:avLst/>
                    </a:prstGeom>
                  </pic:spPr>
                </pic:pic>
              </a:graphicData>
            </a:graphic>
          </wp:inline>
        </w:drawing>
      </w:r>
    </w:p>
    <w:p w14:paraId="03FA9F96" w14:textId="01BB6E28" w:rsidR="00863B0F" w:rsidRDefault="00E92A42" w:rsidP="00E92A42">
      <w:pPr>
        <w:pStyle w:val="Lgende"/>
        <w:jc w:val="center"/>
      </w:pPr>
      <w:bookmarkStart w:id="13" w:name="_Toc198500599"/>
      <w:r>
        <w:t xml:space="preserve">Figure </w:t>
      </w:r>
      <w:r>
        <w:fldChar w:fldCharType="begin"/>
      </w:r>
      <w:r>
        <w:instrText xml:space="preserve"> SEQ Figure \* ARABIC </w:instrText>
      </w:r>
      <w:r>
        <w:fldChar w:fldCharType="separate"/>
      </w:r>
      <w:r w:rsidR="00CE11D0">
        <w:rPr>
          <w:noProof/>
        </w:rPr>
        <w:t>9</w:t>
      </w:r>
      <w:r>
        <w:fldChar w:fldCharType="end"/>
      </w:r>
      <w:r>
        <w:t>. Système sans châssis</w:t>
      </w:r>
      <w:bookmarkEnd w:id="13"/>
    </w:p>
    <w:p w14:paraId="40C8F218" w14:textId="77777777" w:rsidR="00863B0F" w:rsidRDefault="00863B0F" w:rsidP="00863B0F">
      <w:pPr>
        <w:jc w:val="center"/>
      </w:pPr>
    </w:p>
    <w:p w14:paraId="77FC49D3" w14:textId="77777777" w:rsidR="00863B0F" w:rsidRDefault="00863B0F" w:rsidP="00863B0F">
      <w:pPr>
        <w:pStyle w:val="Pourmmoire"/>
        <w:ind w:firstLine="720"/>
        <w:rPr>
          <w:lang w:eastAsia="fr-FR"/>
        </w:rPr>
      </w:pPr>
      <w:r w:rsidRPr="00455D91">
        <w:rPr>
          <w:lang w:eastAsia="fr-FR"/>
        </w:rPr>
        <w:t>Nous avons donc adapté les pièces en intégrant les nouvelles contraintes, afin de pouvoir les imprimer et finaliser l’assemblage. En parallèle, nous avons ajusté les dimensions des profilés pour les découper aux longueurs nécessaires.</w:t>
      </w:r>
    </w:p>
    <w:p w14:paraId="24A90BF4" w14:textId="77777777" w:rsidR="00863B0F" w:rsidRDefault="00863B0F" w:rsidP="00863B0F"/>
    <w:p w14:paraId="08650C46" w14:textId="77777777" w:rsidR="00E92A42" w:rsidRDefault="00863B0F" w:rsidP="00E92A42">
      <w:pPr>
        <w:keepNext/>
        <w:jc w:val="center"/>
      </w:pPr>
      <w:r>
        <w:rPr>
          <w:noProof/>
        </w:rPr>
        <w:drawing>
          <wp:inline distT="0" distB="0" distL="0" distR="0" wp14:anchorId="5E765990" wp14:editId="7D56D55B">
            <wp:extent cx="5727700" cy="2768600"/>
            <wp:effectExtent l="0" t="0" r="0" b="0"/>
            <wp:docPr id="186783533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35332" name="Image 1867835332"/>
                    <pic:cNvPicPr/>
                  </pic:nvPicPr>
                  <pic:blipFill>
                    <a:blip r:embed="rId29">
                      <a:extLst>
                        <a:ext uri="{28A0092B-C50C-407E-A947-70E740481C1C}">
                          <a14:useLocalDpi xmlns:a14="http://schemas.microsoft.com/office/drawing/2010/main" val="0"/>
                        </a:ext>
                      </a:extLst>
                    </a:blip>
                    <a:stretch>
                      <a:fillRect/>
                    </a:stretch>
                  </pic:blipFill>
                  <pic:spPr>
                    <a:xfrm>
                      <a:off x="0" y="0"/>
                      <a:ext cx="5727700" cy="2768600"/>
                    </a:xfrm>
                    <a:prstGeom prst="rect">
                      <a:avLst/>
                    </a:prstGeom>
                  </pic:spPr>
                </pic:pic>
              </a:graphicData>
            </a:graphic>
          </wp:inline>
        </w:drawing>
      </w:r>
    </w:p>
    <w:p w14:paraId="1BC16FB4" w14:textId="0021E6A2" w:rsidR="00863B0F" w:rsidRDefault="00E92A42" w:rsidP="00E92A42">
      <w:pPr>
        <w:pStyle w:val="Lgende"/>
        <w:jc w:val="center"/>
      </w:pPr>
      <w:bookmarkStart w:id="14" w:name="_Toc198500600"/>
      <w:r>
        <w:t xml:space="preserve">Figure </w:t>
      </w:r>
      <w:r>
        <w:fldChar w:fldCharType="begin"/>
      </w:r>
      <w:r>
        <w:instrText xml:space="preserve"> SEQ Figure \* ARABIC </w:instrText>
      </w:r>
      <w:r>
        <w:fldChar w:fldCharType="separate"/>
      </w:r>
      <w:r w:rsidR="00CE11D0">
        <w:rPr>
          <w:noProof/>
        </w:rPr>
        <w:t>10</w:t>
      </w:r>
      <w:r>
        <w:fldChar w:fldCharType="end"/>
      </w:r>
      <w:r>
        <w:t>. Pièces prototypes</w:t>
      </w:r>
      <w:bookmarkEnd w:id="14"/>
    </w:p>
    <w:p w14:paraId="4A4B52C8" w14:textId="6C427001" w:rsidR="00863B0F" w:rsidRPr="00FF7D91" w:rsidRDefault="00863B0F" w:rsidP="006D2CD7">
      <w:pPr>
        <w:pStyle w:val="Pourmmoire"/>
        <w:ind w:firstLine="720"/>
      </w:pPr>
      <w:r>
        <w:lastRenderedPageBreak/>
        <w:t>Une fois les pièces imprimées, nous sommes passés à l’assemblage avec le châssis. Cette étape s’est révélée particulièrement compliqué, car l’ajustement des différentes pièces entre elles ainsi que le réglage mécanique ont été plus complexes que prévu. Nous avons notamment dû concevoir et imprimer des pièces supplémentaires en 3D afin de fixer correctement les courroies aux supports. Par ailleurs, plusieurs opérations d’usinage ont été nécessaires, telles que le perçage et le taraudage pour permettre l’installation des vis destinées à fixer les moteurs et les capteurs de fin de course. Nous avons également procédé à l’installation minutieuse des roulements à billes dans les pylônes, ainsi qu’au montage des coupleurs, des moteurs et des poulies. Enfin, toutes ces étapes ont exigé de nombreux ajustements et vérifications afin de garantir le bon alignement des axes et d’assurer un fonctionnement mécanique fluide et fiable.</w:t>
      </w:r>
    </w:p>
    <w:p w14:paraId="6B31F155" w14:textId="77777777" w:rsidR="00E92A42" w:rsidRDefault="00863B0F" w:rsidP="00E92A42">
      <w:pPr>
        <w:keepNext/>
        <w:jc w:val="center"/>
      </w:pPr>
      <w:r>
        <w:rPr>
          <w:noProof/>
        </w:rPr>
        <w:drawing>
          <wp:inline distT="0" distB="0" distL="0" distR="0" wp14:anchorId="0744016B" wp14:editId="2F962506">
            <wp:extent cx="3905250" cy="3223110"/>
            <wp:effectExtent l="0" t="0" r="0" b="3175"/>
            <wp:docPr id="509255168" name="Image 7" descr="Une image contenant machine, Parallèle, Aluminium, ac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55168" name="Image 7" descr="Une image contenant machine, Parallèle, Aluminium, acier&#10;&#10;Le contenu généré par l’IA peut êtr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88748" cy="3374556"/>
                    </a:xfrm>
                    <a:prstGeom prst="rect">
                      <a:avLst/>
                    </a:prstGeom>
                  </pic:spPr>
                </pic:pic>
              </a:graphicData>
            </a:graphic>
          </wp:inline>
        </w:drawing>
      </w:r>
    </w:p>
    <w:p w14:paraId="31454DE2" w14:textId="059D6D2B" w:rsidR="00A247DD" w:rsidRDefault="00E92A42" w:rsidP="00E92A42">
      <w:pPr>
        <w:pStyle w:val="Lgende"/>
        <w:jc w:val="center"/>
      </w:pPr>
      <w:bookmarkStart w:id="15" w:name="_Toc198500601"/>
      <w:r>
        <w:t xml:space="preserve">Figure </w:t>
      </w:r>
      <w:r>
        <w:fldChar w:fldCharType="begin"/>
      </w:r>
      <w:r>
        <w:instrText xml:space="preserve"> SEQ Figure \* ARABIC </w:instrText>
      </w:r>
      <w:r>
        <w:fldChar w:fldCharType="separate"/>
      </w:r>
      <w:r w:rsidR="00CE11D0">
        <w:rPr>
          <w:noProof/>
        </w:rPr>
        <w:t>11</w:t>
      </w:r>
      <w:r>
        <w:fldChar w:fldCharType="end"/>
      </w:r>
      <w:r>
        <w:t>. Système final</w:t>
      </w:r>
      <w:bookmarkEnd w:id="15"/>
    </w:p>
    <w:p w14:paraId="576515A2" w14:textId="77777777" w:rsidR="00E92A42" w:rsidRPr="00E92A42" w:rsidRDefault="00E92A42" w:rsidP="00E92A42"/>
    <w:p w14:paraId="67B0ED0C" w14:textId="592C9A2F" w:rsidR="00A247DD" w:rsidRDefault="00A247DD" w:rsidP="00A247DD">
      <w:pPr>
        <w:pStyle w:val="Pourmmoire"/>
        <w:ind w:firstLine="720"/>
      </w:pPr>
      <w:r>
        <w:t xml:space="preserve">En résumé, cette partie mécanique </w:t>
      </w:r>
      <w:r>
        <w:t>nous a</w:t>
      </w:r>
      <w:r>
        <w:t xml:space="preserve"> permis de comprendre et d’optimiser les aspects liés à la structure, au mouvement et à la fiabilité du système étudié. À travers l’analyse des contraintes, le choix des matériaux et la conception des différents éléments, </w:t>
      </w:r>
      <w:r>
        <w:t>nous avons</w:t>
      </w:r>
      <w:r>
        <w:t xml:space="preserve"> pu proposer des solutions techniques adaptées, garantissant performance et durabilité. Ce travail </w:t>
      </w:r>
      <w:r>
        <w:t>nous a</w:t>
      </w:r>
      <w:r>
        <w:t xml:space="preserve"> également permis d’approfondir </w:t>
      </w:r>
      <w:r>
        <w:t>nos</w:t>
      </w:r>
      <w:r>
        <w:t xml:space="preserve"> connaissances et </w:t>
      </w:r>
      <w:r>
        <w:t>nos</w:t>
      </w:r>
      <w:r>
        <w:t xml:space="preserve"> compétences techniques, notamment sur le logiciel Fusion 360, que </w:t>
      </w:r>
      <w:r>
        <w:t>nous avons</w:t>
      </w:r>
      <w:r>
        <w:t xml:space="preserve"> utilisé pour modéliser l’ensemble du système. En partant de zéro, </w:t>
      </w:r>
      <w:r>
        <w:t>nous avons</w:t>
      </w:r>
      <w:r>
        <w:t xml:space="preserve"> pu concevoir, manipuler et mettre en œuvre un dispositif innovant, ce qui </w:t>
      </w:r>
      <w:r>
        <w:t>a</w:t>
      </w:r>
      <w:r>
        <w:t xml:space="preserve"> offert une expérience concrète et formatrice de la conception mécanique, tout en assurant une cohérence avec les exigences fonctionnelles du projet.</w:t>
      </w:r>
    </w:p>
    <w:p w14:paraId="2C5BF11E" w14:textId="7FC73571" w:rsidR="00863B0F" w:rsidRPr="006D2CD7" w:rsidRDefault="00A247DD" w:rsidP="006D2CD7">
      <w:pPr>
        <w:pStyle w:val="Pourmmoire"/>
        <w:rPr>
          <w:rFonts w:eastAsia="Times New Roman"/>
          <w:color w:val="auto"/>
          <w:szCs w:val="24"/>
        </w:rPr>
      </w:pPr>
      <w:r>
        <w:t>Certes, le projet n’a pas pu être entièrement finalisé, mais des avancées significatives ont été réalisées, notamment sur la partie mécanique, qui est aujourd’hui aboutie à environ 95 %. Il s’agira désormais d’intégrer les trois composantes mécanique, informatique et électronique afin de disposer d’un projet complet, cohérent et pleinement fonctionnel.</w:t>
      </w:r>
    </w:p>
    <w:p w14:paraId="5E3DD5A0" w14:textId="77777777" w:rsidR="00863B0F" w:rsidRPr="00FF7D91" w:rsidRDefault="00863B0F" w:rsidP="00863B0F">
      <w:pPr>
        <w:pStyle w:val="Titre1"/>
        <w:numPr>
          <w:ilvl w:val="0"/>
          <w:numId w:val="2"/>
        </w:numPr>
        <w:ind w:left="720" w:hanging="360"/>
        <w:rPr>
          <w:rFonts w:ascii="Times New Roman" w:hAnsi="Times New Roman" w:cs="Times New Roman"/>
          <w:szCs w:val="52"/>
          <w:u w:val="single"/>
        </w:rPr>
      </w:pPr>
      <w:bookmarkStart w:id="16" w:name="_Toc198500400"/>
      <w:r w:rsidRPr="00FF7D91">
        <w:rPr>
          <w:rFonts w:ascii="Times New Roman" w:hAnsi="Times New Roman" w:cs="Times New Roman"/>
          <w:szCs w:val="52"/>
          <w:u w:val="single"/>
        </w:rPr>
        <w:lastRenderedPageBreak/>
        <w:t>Partie Électronique</w:t>
      </w:r>
      <w:bookmarkEnd w:id="16"/>
    </w:p>
    <w:p w14:paraId="05395124" w14:textId="77777777" w:rsidR="00863B0F" w:rsidRDefault="00863B0F" w:rsidP="00863B0F">
      <w:pPr>
        <w:spacing w:line="240" w:lineRule="auto"/>
        <w:jc w:val="left"/>
        <w:rPr>
          <w:rFonts w:ascii=".AppleSystemUIFont" w:eastAsia="Times New Roman" w:hAnsi=".AppleSystemUIFont" w:cs="Times New Roman"/>
          <w:b w:val="0"/>
          <w:color w:val="0E0E0E"/>
          <w:sz w:val="21"/>
          <w:szCs w:val="21"/>
          <w:lang w:eastAsia="fr-FR"/>
        </w:rPr>
      </w:pPr>
    </w:p>
    <w:p w14:paraId="474B9DFE" w14:textId="77777777" w:rsidR="00863B0F" w:rsidRPr="00A73798" w:rsidRDefault="00863B0F" w:rsidP="00863B0F">
      <w:pPr>
        <w:pStyle w:val="Pourmmoire"/>
        <w:ind w:firstLine="708"/>
      </w:pPr>
      <w:r>
        <w:t>Pour la partie électronique, le défi était de concevoir une carte assurant la gestion complète des moteurs, des capteurs de fin de course, ainsi que le pilotage du programme de la caméra.</w:t>
      </w:r>
    </w:p>
    <w:p w14:paraId="3AF8F4C3" w14:textId="77777777" w:rsidR="00863B0F" w:rsidRDefault="00863B0F" w:rsidP="00863B0F">
      <w:pPr>
        <w:pStyle w:val="Pourmmoire"/>
      </w:pPr>
      <w:r>
        <w:t>Dans un premier temps, nous avons concentré nos efforts sur la mise en service du moteur. Celui-ci est commandé par un microcontrôleur ESP32 Lora Wifi, associé à un driver TMC2226. Nous avons réalisé le câblage nécessaire afin d’assurer la commande correcte du moteur.</w:t>
      </w:r>
    </w:p>
    <w:p w14:paraId="7BD2AE5C" w14:textId="77777777" w:rsidR="00863B0F" w:rsidRDefault="00863B0F" w:rsidP="00863B0F">
      <w:pPr>
        <w:pStyle w:val="Pourmmoire"/>
      </w:pPr>
      <w:r w:rsidRPr="00A73798">
        <w:t>Afin de réaliser le câblage, nous nous sommes appuyés sur les schémas électriques du driver TMC2226 ainsi que sur celui de l’ESP32. Cette étape a permis d’identifier précisément les broches de commande (STEP, DIR, EN) du driver et de les associer correctement aux broches GPIO du microcontrôleur. L’analyse des schémas a également été essentielle pour assurer une alimentation adaptée et un fonctionnement sécurisé de l’ensemble du circuit.</w:t>
      </w:r>
    </w:p>
    <w:p w14:paraId="5C77F13D" w14:textId="77777777" w:rsidR="00863B0F" w:rsidRPr="00A73798" w:rsidRDefault="00863B0F" w:rsidP="00863B0F">
      <w:pPr>
        <w:pStyle w:val="Pourmmoire"/>
      </w:pPr>
      <w:r w:rsidRPr="00A73798">
        <w:t xml:space="preserve">Le microcontrôleur ESP32 joue un rôle central dans ce projet : il sert à piloter et coordonner le fonctionnement de l’ensemble du système. Plus précisément, il </w:t>
      </w:r>
      <w:r>
        <w:t xml:space="preserve">va </w:t>
      </w:r>
      <w:r w:rsidRPr="00A73798">
        <w:t>génére</w:t>
      </w:r>
      <w:r>
        <w:t>r</w:t>
      </w:r>
      <w:r w:rsidRPr="00A73798">
        <w:t xml:space="preserve"> les signaux de commande numériques (STEP et DIR) envoyés au driver TMC2226 afin de contrôler le déplacement du moteur pas à pas. Grâce à ses broches GPIO, l’ESP32 permet de gérer facilement les entrées/sorties nécessaires.</w:t>
      </w:r>
    </w:p>
    <w:p w14:paraId="006E87B5" w14:textId="77777777" w:rsidR="00863B0F" w:rsidRPr="00A73798" w:rsidRDefault="00863B0F" w:rsidP="00863B0F">
      <w:pPr>
        <w:pStyle w:val="Pourmmoire"/>
      </w:pPr>
      <w:r w:rsidRPr="00A73798">
        <w:t>Un autre atout majeur de l’ESP32 est sa connectivité intégrée : il dispose du Wi-Fi et du Bluetooth, ce qui ouvre la possibilité de contrôler le système à distance, de collecter des données ou de communiquer avec d’autres appareils.</w:t>
      </w:r>
    </w:p>
    <w:p w14:paraId="2B58D65D" w14:textId="77777777" w:rsidR="00863B0F" w:rsidRDefault="00863B0F" w:rsidP="00863B0F">
      <w:pPr>
        <w:pStyle w:val="Pourmmoire"/>
        <w:jc w:val="left"/>
      </w:pPr>
    </w:p>
    <w:p w14:paraId="0CA0C1B9" w14:textId="77777777" w:rsidR="0021635F" w:rsidRDefault="00863B0F" w:rsidP="0021635F">
      <w:pPr>
        <w:pStyle w:val="Pourmmoire"/>
        <w:keepNext/>
        <w:jc w:val="center"/>
      </w:pPr>
      <w:r w:rsidRPr="00413A1D">
        <w:rPr>
          <w:noProof/>
        </w:rPr>
        <w:drawing>
          <wp:inline distT="0" distB="0" distL="0" distR="0" wp14:anchorId="070941F4" wp14:editId="0746994C">
            <wp:extent cx="5991225" cy="3039199"/>
            <wp:effectExtent l="0" t="0" r="3175" b="0"/>
            <wp:docPr id="1494259539"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59539" name="Image 1" descr="Une image contenant texte, Logiciel multimédia, logiciel, capture d’écran&#10;&#10;Description générée automatiquement"/>
                    <pic:cNvPicPr/>
                  </pic:nvPicPr>
                  <pic:blipFill>
                    <a:blip r:embed="rId31"/>
                    <a:stretch>
                      <a:fillRect/>
                    </a:stretch>
                  </pic:blipFill>
                  <pic:spPr>
                    <a:xfrm>
                      <a:off x="0" y="0"/>
                      <a:ext cx="6091412" cy="3090021"/>
                    </a:xfrm>
                    <a:prstGeom prst="rect">
                      <a:avLst/>
                    </a:prstGeom>
                  </pic:spPr>
                </pic:pic>
              </a:graphicData>
            </a:graphic>
          </wp:inline>
        </w:drawing>
      </w:r>
    </w:p>
    <w:p w14:paraId="0A247CB0" w14:textId="3C081340" w:rsidR="00863B0F" w:rsidRDefault="0021635F" w:rsidP="0021635F">
      <w:pPr>
        <w:pStyle w:val="Lgende"/>
        <w:jc w:val="center"/>
      </w:pPr>
      <w:bookmarkStart w:id="17" w:name="_Toc198500602"/>
      <w:r>
        <w:t xml:space="preserve">Figure </w:t>
      </w:r>
      <w:r>
        <w:fldChar w:fldCharType="begin"/>
      </w:r>
      <w:r>
        <w:instrText xml:space="preserve"> SEQ Figure \* ARABIC </w:instrText>
      </w:r>
      <w:r>
        <w:fldChar w:fldCharType="separate"/>
      </w:r>
      <w:r w:rsidR="00CE11D0">
        <w:rPr>
          <w:noProof/>
        </w:rPr>
        <w:t>12</w:t>
      </w:r>
      <w:r>
        <w:fldChar w:fldCharType="end"/>
      </w:r>
      <w:r>
        <w:t>. ESP32 Lora WIFI</w:t>
      </w:r>
      <w:bookmarkEnd w:id="17"/>
    </w:p>
    <w:p w14:paraId="34D0352E" w14:textId="77777777" w:rsidR="00863B0F" w:rsidRDefault="00863B0F" w:rsidP="00863B0F">
      <w:pPr>
        <w:pStyle w:val="Pourmmoire"/>
      </w:pPr>
      <w:r w:rsidRPr="001958AD">
        <w:lastRenderedPageBreak/>
        <w:t>Le driver TMC2226</w:t>
      </w:r>
      <w:r>
        <w:t xml:space="preserve"> </w:t>
      </w:r>
      <w:r w:rsidRPr="001958AD">
        <w:t>sert d’interface entre un microcontrôleur</w:t>
      </w:r>
      <w:r>
        <w:t>, en l’occurrence ici le ESP32</w:t>
      </w:r>
      <w:r w:rsidRPr="001958AD">
        <w:t xml:space="preserve"> et un moteur pas à pas. </w:t>
      </w:r>
      <w:r>
        <w:t>I</w:t>
      </w:r>
      <w:r w:rsidRPr="001958AD">
        <w:t xml:space="preserve">l </w:t>
      </w:r>
      <w:r>
        <w:t xml:space="preserve">va permettre de </w:t>
      </w:r>
      <w:r w:rsidRPr="001958AD">
        <w:t>transforme</w:t>
      </w:r>
      <w:r>
        <w:t>r</w:t>
      </w:r>
      <w:r w:rsidRPr="001958AD">
        <w:t xml:space="preserve"> les signaux faibles du microcontrôleur en courants adaptés pour piloter le moteur.</w:t>
      </w:r>
    </w:p>
    <w:p w14:paraId="63B18585" w14:textId="77777777" w:rsidR="005936D9" w:rsidRDefault="00863B0F" w:rsidP="005936D9">
      <w:pPr>
        <w:pStyle w:val="Pourmmoire"/>
        <w:keepNext/>
        <w:jc w:val="center"/>
      </w:pPr>
      <w:r w:rsidRPr="00413A1D">
        <w:rPr>
          <w:noProof/>
        </w:rPr>
        <w:drawing>
          <wp:inline distT="0" distB="0" distL="0" distR="0" wp14:anchorId="26BA68C9" wp14:editId="2FC38BE7">
            <wp:extent cx="2153111" cy="2085975"/>
            <wp:effectExtent l="0" t="0" r="6350" b="0"/>
            <wp:docPr id="142123501" name="Image 1" descr="Une image contenant texte, Rectangl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501" name="Image 1" descr="Une image contenant texte, Rectangle, capture d’écran, ligne&#10;&#10;Description générée automatiquement"/>
                    <pic:cNvPicPr/>
                  </pic:nvPicPr>
                  <pic:blipFill rotWithShape="1">
                    <a:blip r:embed="rId32"/>
                    <a:srcRect l="43552" t="40896" r="44599" b="42763"/>
                    <a:stretch/>
                  </pic:blipFill>
                  <pic:spPr bwMode="auto">
                    <a:xfrm>
                      <a:off x="0" y="0"/>
                      <a:ext cx="2305139" cy="2233262"/>
                    </a:xfrm>
                    <a:prstGeom prst="rect">
                      <a:avLst/>
                    </a:prstGeom>
                    <a:ln>
                      <a:noFill/>
                    </a:ln>
                    <a:extLst>
                      <a:ext uri="{53640926-AAD7-44D8-BBD7-CCE9431645EC}">
                        <a14:shadowObscured xmlns:a14="http://schemas.microsoft.com/office/drawing/2010/main"/>
                      </a:ext>
                    </a:extLst>
                  </pic:spPr>
                </pic:pic>
              </a:graphicData>
            </a:graphic>
          </wp:inline>
        </w:drawing>
      </w:r>
    </w:p>
    <w:p w14:paraId="1AA67D3D" w14:textId="4EDC9BD9" w:rsidR="005936D9" w:rsidRDefault="005936D9" w:rsidP="005936D9">
      <w:pPr>
        <w:pStyle w:val="Lgende"/>
        <w:jc w:val="center"/>
      </w:pPr>
      <w:bookmarkStart w:id="18" w:name="_Toc198500603"/>
      <w:r>
        <w:t xml:space="preserve">Figure </w:t>
      </w:r>
      <w:r>
        <w:fldChar w:fldCharType="begin"/>
      </w:r>
      <w:r>
        <w:instrText xml:space="preserve"> SEQ Figure \* ARABIC </w:instrText>
      </w:r>
      <w:r>
        <w:fldChar w:fldCharType="separate"/>
      </w:r>
      <w:r w:rsidR="00CE11D0">
        <w:rPr>
          <w:noProof/>
        </w:rPr>
        <w:t>13</w:t>
      </w:r>
      <w:r>
        <w:fldChar w:fldCharType="end"/>
      </w:r>
      <w:r>
        <w:t>. Schématique Driver TMC2226</w:t>
      </w:r>
      <w:bookmarkEnd w:id="18"/>
    </w:p>
    <w:p w14:paraId="716BE7AE" w14:textId="77777777" w:rsidR="005936D9" w:rsidRPr="005936D9" w:rsidRDefault="005936D9" w:rsidP="005936D9"/>
    <w:p w14:paraId="196BA257" w14:textId="77777777" w:rsidR="00863B0F" w:rsidRPr="00A73798" w:rsidRDefault="00863B0F" w:rsidP="00863B0F">
      <w:pPr>
        <w:pStyle w:val="Pourmmoire"/>
      </w:pPr>
      <w:r w:rsidRPr="00A73798">
        <w:t>Après avoir analysé et documenté les différents schémas, nous avons été en mesure de mettre en œuvre le système de câblage et de procéder à son intégration dans l’architecture globale du projet.</w:t>
      </w:r>
    </w:p>
    <w:p w14:paraId="42B33B07" w14:textId="77777777" w:rsidR="005936D9" w:rsidRDefault="00863B0F" w:rsidP="005936D9">
      <w:pPr>
        <w:keepNext/>
        <w:jc w:val="center"/>
      </w:pPr>
      <w:r>
        <w:rPr>
          <w:noProof/>
        </w:rPr>
        <w:drawing>
          <wp:inline distT="0" distB="0" distL="0" distR="0" wp14:anchorId="79D1A8AF" wp14:editId="7B414AD7">
            <wp:extent cx="4377509" cy="4894730"/>
            <wp:effectExtent l="0" t="0" r="4445" b="0"/>
            <wp:docPr id="1388903624" name="Image 8" descr="Une image contenant câble, fils électriques, Ingénierie électronique,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3624" name="Image 8" descr="Une image contenant câble, fils électriques, Ingénierie électronique, Appareils électroniques&#10;&#10;Le contenu généré par l’IA peut être incorrect."/>
                    <pic:cNvPicPr/>
                  </pic:nvPicPr>
                  <pic:blipFill rotWithShape="1">
                    <a:blip r:embed="rId33" cstate="print">
                      <a:extLst>
                        <a:ext uri="{28A0092B-C50C-407E-A947-70E740481C1C}">
                          <a14:useLocalDpi xmlns:a14="http://schemas.microsoft.com/office/drawing/2010/main" val="0"/>
                        </a:ext>
                      </a:extLst>
                    </a:blip>
                    <a:srcRect l="2915" r="1788"/>
                    <a:stretch/>
                  </pic:blipFill>
                  <pic:spPr bwMode="auto">
                    <a:xfrm>
                      <a:off x="0" y="0"/>
                      <a:ext cx="4528326" cy="5063366"/>
                    </a:xfrm>
                    <a:prstGeom prst="rect">
                      <a:avLst/>
                    </a:prstGeom>
                    <a:ln>
                      <a:noFill/>
                    </a:ln>
                    <a:extLst>
                      <a:ext uri="{53640926-AAD7-44D8-BBD7-CCE9431645EC}">
                        <a14:shadowObscured xmlns:a14="http://schemas.microsoft.com/office/drawing/2010/main"/>
                      </a:ext>
                    </a:extLst>
                  </pic:spPr>
                </pic:pic>
              </a:graphicData>
            </a:graphic>
          </wp:inline>
        </w:drawing>
      </w:r>
    </w:p>
    <w:p w14:paraId="513FAB93" w14:textId="1B39E1C2" w:rsidR="00863B0F" w:rsidRDefault="005936D9" w:rsidP="005936D9">
      <w:pPr>
        <w:pStyle w:val="Lgende"/>
        <w:jc w:val="center"/>
      </w:pPr>
      <w:bookmarkStart w:id="19" w:name="_Toc198500604"/>
      <w:r>
        <w:t xml:space="preserve">Figure </w:t>
      </w:r>
      <w:r>
        <w:fldChar w:fldCharType="begin"/>
      </w:r>
      <w:r>
        <w:instrText xml:space="preserve"> SEQ Figure \* ARABIC </w:instrText>
      </w:r>
      <w:r>
        <w:fldChar w:fldCharType="separate"/>
      </w:r>
      <w:r w:rsidR="00CE11D0">
        <w:rPr>
          <w:noProof/>
        </w:rPr>
        <w:t>14</w:t>
      </w:r>
      <w:r>
        <w:fldChar w:fldCharType="end"/>
      </w:r>
      <w:r>
        <w:t>. Montage Moteur</w:t>
      </w:r>
      <w:bookmarkEnd w:id="19"/>
    </w:p>
    <w:p w14:paraId="3E39BA77" w14:textId="77777777" w:rsidR="00F35B76" w:rsidRDefault="00F35B76" w:rsidP="00863B0F">
      <w:pPr>
        <w:pStyle w:val="Pourmmoire"/>
      </w:pPr>
    </w:p>
    <w:p w14:paraId="12A5FEEF" w14:textId="1C889145" w:rsidR="00863B0F" w:rsidRDefault="00863B0F" w:rsidP="00863B0F">
      <w:pPr>
        <w:pStyle w:val="Pourmmoire"/>
      </w:pPr>
      <w:r w:rsidRPr="00DC6B12">
        <w:lastRenderedPageBreak/>
        <w:t>Ainsi que le programme Arduino :</w:t>
      </w:r>
    </w:p>
    <w:p w14:paraId="0531CE80" w14:textId="77777777" w:rsidR="00863B0F" w:rsidRDefault="00863B0F" w:rsidP="00863B0F"/>
    <w:p w14:paraId="34520A65" w14:textId="77777777" w:rsidR="005936D9" w:rsidRDefault="00863B0F" w:rsidP="005936D9">
      <w:pPr>
        <w:keepNext/>
        <w:jc w:val="center"/>
      </w:pPr>
      <w:r>
        <w:rPr>
          <w:noProof/>
        </w:rPr>
        <w:drawing>
          <wp:inline distT="0" distB="0" distL="0" distR="0" wp14:anchorId="12E11152" wp14:editId="586C02C1">
            <wp:extent cx="4914900" cy="2937477"/>
            <wp:effectExtent l="0" t="0" r="0" b="0"/>
            <wp:docPr id="267334621" name="Image 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34621" name="Image 9" descr="Une image contenant texte, capture d’écran, Police&#10;&#10;Le contenu généré par l’IA peut êtr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82142" cy="2977665"/>
                    </a:xfrm>
                    <a:prstGeom prst="rect">
                      <a:avLst/>
                    </a:prstGeom>
                  </pic:spPr>
                </pic:pic>
              </a:graphicData>
            </a:graphic>
          </wp:inline>
        </w:drawing>
      </w:r>
    </w:p>
    <w:p w14:paraId="62CBB667" w14:textId="3664C935" w:rsidR="00863B0F" w:rsidRDefault="005936D9" w:rsidP="005936D9">
      <w:pPr>
        <w:pStyle w:val="Lgende"/>
        <w:jc w:val="center"/>
      </w:pPr>
      <w:bookmarkStart w:id="20" w:name="_Toc198500605"/>
      <w:r>
        <w:t xml:space="preserve">Figure </w:t>
      </w:r>
      <w:r>
        <w:fldChar w:fldCharType="begin"/>
      </w:r>
      <w:r>
        <w:instrText xml:space="preserve"> SEQ Figure \* ARABIC </w:instrText>
      </w:r>
      <w:r>
        <w:fldChar w:fldCharType="separate"/>
      </w:r>
      <w:r w:rsidR="00CE11D0">
        <w:rPr>
          <w:noProof/>
        </w:rPr>
        <w:t>15</w:t>
      </w:r>
      <w:r>
        <w:fldChar w:fldCharType="end"/>
      </w:r>
      <w:r>
        <w:t>. Programme Arduino Moteur</w:t>
      </w:r>
      <w:bookmarkEnd w:id="20"/>
    </w:p>
    <w:p w14:paraId="3C216635" w14:textId="77777777" w:rsidR="00863B0F" w:rsidRDefault="00863B0F" w:rsidP="00863B0F">
      <w:pPr>
        <w:jc w:val="center"/>
      </w:pPr>
    </w:p>
    <w:p w14:paraId="685AE275" w14:textId="77777777" w:rsidR="00863B0F" w:rsidRDefault="00863B0F" w:rsidP="00863B0F">
      <w:pPr>
        <w:pStyle w:val="Pourmmoire"/>
        <w:jc w:val="left"/>
      </w:pPr>
      <w:r>
        <w:t>Après avoir constaté un problème avec le driver initial, nous l’avons remplacé par un autre. Nous avons également opté pour un moteur 12V afin de poursuivre nos essais. Des tests ont été réalisés avec le driver A4988, mais ils se sont révélés infructueux. Nous sommes donc revenus à l’utilisation du TMC2226 pour continuer nos essais.</w:t>
      </w:r>
    </w:p>
    <w:p w14:paraId="01AE8F3B" w14:textId="77777777" w:rsidR="00863B0F" w:rsidRPr="004F3ABD" w:rsidRDefault="00863B0F" w:rsidP="00863B0F">
      <w:pPr>
        <w:pStyle w:val="Pourmmoire"/>
        <w:rPr>
          <w:rFonts w:eastAsia="Times New Roman"/>
          <w:color w:val="auto"/>
          <w:szCs w:val="24"/>
        </w:rPr>
      </w:pPr>
      <w:r>
        <w:t>Il s’est avéré que le problème provenait de l’alimentation. Nous avons donc opté pour une alimentation secteur de 12V, ce qui nous a permis de résoudre le dysfonctionnement. Une fois cette étape franchie, nous avons pu entamer l’intégration des capteurs de fin de course. Le programme a été modifié pour inclure leur gestion : dès qu’une impulsion est détectée sur l’un des capteurs, le moteur inverse automatiquement son sens de rotation.</w:t>
      </w:r>
    </w:p>
    <w:p w14:paraId="20B96D0D" w14:textId="77777777" w:rsidR="00863B0F" w:rsidRDefault="00863B0F" w:rsidP="00863B0F">
      <w:pPr>
        <w:jc w:val="center"/>
      </w:pPr>
    </w:p>
    <w:p w14:paraId="1C1F554A" w14:textId="77777777" w:rsidR="005936D9" w:rsidRDefault="00863B0F" w:rsidP="005936D9">
      <w:pPr>
        <w:keepNext/>
        <w:jc w:val="center"/>
      </w:pPr>
      <w:r>
        <w:rPr>
          <w:noProof/>
          <w14:ligatures w14:val="standardContextual"/>
        </w:rPr>
        <w:drawing>
          <wp:inline distT="0" distB="0" distL="0" distR="0" wp14:anchorId="53F0C4E4" wp14:editId="3CBC4661">
            <wp:extent cx="2076450" cy="1673708"/>
            <wp:effectExtent l="0" t="0" r="0" b="3175"/>
            <wp:docPr id="1950545493" name="Image 1" descr="Une image contenant lev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45493" name="Image 1" descr="Une image contenant levier&#10;&#10;Le contenu généré par l’IA peut être incorrect."/>
                    <pic:cNvPicPr/>
                  </pic:nvPicPr>
                  <pic:blipFill rotWithShape="1">
                    <a:blip r:embed="rId35">
                      <a:extLst>
                        <a:ext uri="{28A0092B-C50C-407E-A947-70E740481C1C}">
                          <a14:useLocalDpi xmlns:a14="http://schemas.microsoft.com/office/drawing/2010/main" val="0"/>
                        </a:ext>
                      </a:extLst>
                    </a:blip>
                    <a:srcRect t="11642" b="10423"/>
                    <a:stretch/>
                  </pic:blipFill>
                  <pic:spPr bwMode="auto">
                    <a:xfrm>
                      <a:off x="0" y="0"/>
                      <a:ext cx="2126114" cy="1713740"/>
                    </a:xfrm>
                    <a:prstGeom prst="rect">
                      <a:avLst/>
                    </a:prstGeom>
                    <a:ln>
                      <a:noFill/>
                    </a:ln>
                    <a:extLst>
                      <a:ext uri="{53640926-AAD7-44D8-BBD7-CCE9431645EC}">
                        <a14:shadowObscured xmlns:a14="http://schemas.microsoft.com/office/drawing/2010/main"/>
                      </a:ext>
                    </a:extLst>
                  </pic:spPr>
                </pic:pic>
              </a:graphicData>
            </a:graphic>
          </wp:inline>
        </w:drawing>
      </w:r>
    </w:p>
    <w:p w14:paraId="0499626C" w14:textId="6FD740A8" w:rsidR="00863B0F" w:rsidRDefault="005936D9" w:rsidP="005936D9">
      <w:pPr>
        <w:pStyle w:val="Lgende"/>
        <w:jc w:val="center"/>
      </w:pPr>
      <w:bookmarkStart w:id="21" w:name="_Toc198500606"/>
      <w:r>
        <w:t xml:space="preserve">Figure </w:t>
      </w:r>
      <w:r>
        <w:fldChar w:fldCharType="begin"/>
      </w:r>
      <w:r>
        <w:instrText xml:space="preserve"> SEQ Figure \* ARABIC </w:instrText>
      </w:r>
      <w:r>
        <w:fldChar w:fldCharType="separate"/>
      </w:r>
      <w:r w:rsidR="00CE11D0">
        <w:rPr>
          <w:noProof/>
        </w:rPr>
        <w:t>16</w:t>
      </w:r>
      <w:r>
        <w:fldChar w:fldCharType="end"/>
      </w:r>
      <w:r>
        <w:t>. Capteur de fin de course</w:t>
      </w:r>
      <w:bookmarkEnd w:id="21"/>
    </w:p>
    <w:p w14:paraId="6E721B38" w14:textId="77777777" w:rsidR="00F35B76" w:rsidRDefault="00F35B76" w:rsidP="00863B0F">
      <w:pPr>
        <w:jc w:val="center"/>
      </w:pPr>
    </w:p>
    <w:p w14:paraId="421669BF" w14:textId="0E0F6C83" w:rsidR="00F35B76" w:rsidRDefault="00863B0F" w:rsidP="00863B0F">
      <w:pPr>
        <w:pStyle w:val="Pourmmoire"/>
      </w:pPr>
      <w:r w:rsidRPr="004F3ABD">
        <w:t xml:space="preserve">Ce </w:t>
      </w:r>
      <w:r>
        <w:t>capteur de fin de course</w:t>
      </w:r>
      <w:r w:rsidRPr="004F3ABD">
        <w:t xml:space="preserve"> est constitué d’un petit interrupteur actionné par un levier métallique. Lorsqu</w:t>
      </w:r>
      <w:r>
        <w:t xml:space="preserve">e le support </w:t>
      </w:r>
      <w:r w:rsidRPr="004F3ABD">
        <w:t>vien</w:t>
      </w:r>
      <w:r>
        <w:t>dra</w:t>
      </w:r>
      <w:r w:rsidRPr="004F3ABD">
        <w:t xml:space="preserve"> appuyer sur ce levier, le contact interne du capteur change</w:t>
      </w:r>
      <w:r>
        <w:t>ra</w:t>
      </w:r>
      <w:r w:rsidRPr="004F3ABD">
        <w:t xml:space="preserve"> d’état.</w:t>
      </w:r>
    </w:p>
    <w:p w14:paraId="3495B3D4" w14:textId="47B33C20" w:rsidR="00863B0F" w:rsidRDefault="00863B0F" w:rsidP="00863B0F">
      <w:pPr>
        <w:pStyle w:val="Pourmmoire"/>
      </w:pPr>
      <w:r>
        <w:lastRenderedPageBreak/>
        <w:t xml:space="preserve">Le capteur de fin de course utilisé dans ce projet dispose de trois broches : </w:t>
      </w:r>
    </w:p>
    <w:p w14:paraId="6E208B54" w14:textId="77777777" w:rsidR="00863B0F" w:rsidRPr="00120103" w:rsidRDefault="00863B0F" w:rsidP="00863B0F">
      <w:pPr>
        <w:pStyle w:val="Pourmmoire"/>
        <w:numPr>
          <w:ilvl w:val="0"/>
          <w:numId w:val="65"/>
        </w:numPr>
        <w:rPr>
          <w:rFonts w:eastAsia="Times New Roman"/>
          <w:color w:val="auto"/>
          <w:szCs w:val="24"/>
        </w:rPr>
      </w:pPr>
      <w:r>
        <w:t xml:space="preserve">COM (commun), </w:t>
      </w:r>
    </w:p>
    <w:p w14:paraId="718E0202" w14:textId="77777777" w:rsidR="00863B0F" w:rsidRPr="00120103" w:rsidRDefault="00863B0F" w:rsidP="00863B0F">
      <w:pPr>
        <w:pStyle w:val="Pourmmoire"/>
        <w:numPr>
          <w:ilvl w:val="0"/>
          <w:numId w:val="65"/>
        </w:numPr>
        <w:rPr>
          <w:rFonts w:eastAsia="Times New Roman"/>
          <w:color w:val="auto"/>
          <w:szCs w:val="24"/>
        </w:rPr>
      </w:pPr>
      <w:r>
        <w:t xml:space="preserve">NO (Normally Open) </w:t>
      </w:r>
    </w:p>
    <w:p w14:paraId="6FF00787" w14:textId="77777777" w:rsidR="00863B0F" w:rsidRPr="00120103" w:rsidRDefault="00863B0F" w:rsidP="00863B0F">
      <w:pPr>
        <w:pStyle w:val="Pourmmoire"/>
        <w:numPr>
          <w:ilvl w:val="0"/>
          <w:numId w:val="65"/>
        </w:numPr>
        <w:rPr>
          <w:rFonts w:eastAsia="Times New Roman"/>
          <w:color w:val="auto"/>
          <w:szCs w:val="24"/>
        </w:rPr>
      </w:pPr>
      <w:r>
        <w:t xml:space="preserve">NC (Normally Closed). </w:t>
      </w:r>
    </w:p>
    <w:p w14:paraId="322FE2D0" w14:textId="6B1A20E4" w:rsidR="00863B0F" w:rsidRPr="005936D9" w:rsidRDefault="00863B0F" w:rsidP="00863B0F">
      <w:pPr>
        <w:pStyle w:val="Pourmmoire"/>
      </w:pPr>
      <w:r>
        <w:t xml:space="preserve">La broche COM a été reliée à la masse (GND), tandis que la broche NO a été connectée à l’entrée GPIO 12 de l’ESP32, configurée en </w:t>
      </w:r>
      <w:r>
        <w:rPr>
          <w:rStyle w:val="s1"/>
        </w:rPr>
        <w:t>INPUT_PULLUP</w:t>
      </w:r>
      <w:r>
        <w:t xml:space="preserve"> dans le code. Ainsi, lorsque le capteur est inactif, le contact NO est ouvert et la broche reste à l’état haut grâce à la résistance interne. Lorsqu’un objet vient appuyer sur le levier, le contact se ferme et la broche passe à l’état bas, déclenchant un changement de direction du moteur. En parallèle, la broche NC a été reliée à une résistance de 10 kΩ connectée à la tension d’alimentation (3.3V). </w:t>
      </w:r>
    </w:p>
    <w:p w14:paraId="721D19A1" w14:textId="77777777" w:rsidR="00863B0F" w:rsidRDefault="00863B0F" w:rsidP="00863B0F">
      <w:pPr>
        <w:pStyle w:val="Pourmmoire"/>
      </w:pPr>
      <w:r>
        <w:t>Voici le code associé :</w:t>
      </w:r>
    </w:p>
    <w:p w14:paraId="616D2E0C" w14:textId="77777777" w:rsidR="00863B0F" w:rsidRDefault="00863B0F" w:rsidP="00863B0F">
      <w:pPr>
        <w:pStyle w:val="Pourmmoire"/>
      </w:pPr>
    </w:p>
    <w:p w14:paraId="5C68C5E2" w14:textId="77777777" w:rsidR="005936D9" w:rsidRDefault="00863B0F" w:rsidP="005936D9">
      <w:pPr>
        <w:pStyle w:val="Pourmmoire"/>
        <w:keepNext/>
        <w:jc w:val="center"/>
      </w:pPr>
      <w:r>
        <w:rPr>
          <w:noProof/>
          <w14:ligatures w14:val="standardContextual"/>
        </w:rPr>
        <w:drawing>
          <wp:inline distT="0" distB="0" distL="0" distR="0" wp14:anchorId="5CF7EE1E" wp14:editId="2E76CEBD">
            <wp:extent cx="5695525" cy="1186775"/>
            <wp:effectExtent l="0" t="0" r="0" b="0"/>
            <wp:docPr id="216273950" name="Image 2"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3950" name="Image 2" descr="Une image contenant texte, capture d’écran, Police, document&#10;&#10;Le contenu généré par l’IA peut être incorrect."/>
                    <pic:cNvPicPr/>
                  </pic:nvPicPr>
                  <pic:blipFill rotWithShape="1">
                    <a:blip r:embed="rId36" cstate="print">
                      <a:extLst>
                        <a:ext uri="{28A0092B-C50C-407E-A947-70E740481C1C}">
                          <a14:useLocalDpi xmlns:a14="http://schemas.microsoft.com/office/drawing/2010/main" val="0"/>
                        </a:ext>
                      </a:extLst>
                    </a:blip>
                    <a:srcRect t="82984"/>
                    <a:stretch/>
                  </pic:blipFill>
                  <pic:spPr bwMode="auto">
                    <a:xfrm>
                      <a:off x="0" y="0"/>
                      <a:ext cx="6084510" cy="1267828"/>
                    </a:xfrm>
                    <a:prstGeom prst="rect">
                      <a:avLst/>
                    </a:prstGeom>
                    <a:ln>
                      <a:noFill/>
                    </a:ln>
                    <a:extLst>
                      <a:ext uri="{53640926-AAD7-44D8-BBD7-CCE9431645EC}">
                        <a14:shadowObscured xmlns:a14="http://schemas.microsoft.com/office/drawing/2010/main"/>
                      </a:ext>
                    </a:extLst>
                  </pic:spPr>
                </pic:pic>
              </a:graphicData>
            </a:graphic>
          </wp:inline>
        </w:drawing>
      </w:r>
    </w:p>
    <w:p w14:paraId="348C663D" w14:textId="185ABCE8" w:rsidR="00863B0F" w:rsidRDefault="005936D9" w:rsidP="005936D9">
      <w:pPr>
        <w:pStyle w:val="Lgende"/>
        <w:jc w:val="center"/>
      </w:pPr>
      <w:bookmarkStart w:id="22" w:name="_Toc198500607"/>
      <w:r>
        <w:t xml:space="preserve">Figure </w:t>
      </w:r>
      <w:r>
        <w:fldChar w:fldCharType="begin"/>
      </w:r>
      <w:r>
        <w:instrText xml:space="preserve"> SEQ Figure \* ARABIC </w:instrText>
      </w:r>
      <w:r>
        <w:fldChar w:fldCharType="separate"/>
      </w:r>
      <w:r w:rsidR="00CE11D0">
        <w:rPr>
          <w:noProof/>
        </w:rPr>
        <w:t>17</w:t>
      </w:r>
      <w:r>
        <w:fldChar w:fldCharType="end"/>
      </w:r>
      <w:r>
        <w:t>. Programme Capteur fin de course</w:t>
      </w:r>
      <w:bookmarkEnd w:id="22"/>
    </w:p>
    <w:p w14:paraId="093B10E0" w14:textId="77777777" w:rsidR="00863B0F" w:rsidRDefault="00863B0F" w:rsidP="00863B0F">
      <w:pPr>
        <w:pStyle w:val="Pourmmoire"/>
      </w:pPr>
    </w:p>
    <w:p w14:paraId="4FCD0DEC" w14:textId="2A8B2948" w:rsidR="00863B0F" w:rsidRDefault="00863B0F" w:rsidP="00F35B76">
      <w:pPr>
        <w:pStyle w:val="Pourmmoire"/>
      </w:pPr>
      <w:r w:rsidRPr="00120103">
        <w:t xml:space="preserve">Dans la boucle principale du programme, l’état du capteur est lu à chaque itération. Lorsqu’un état </w:t>
      </w:r>
      <w:r w:rsidRPr="00120103">
        <w:rPr>
          <w:rStyle w:val="s1"/>
        </w:rPr>
        <w:t>LOW</w:t>
      </w:r>
      <w:r w:rsidRPr="00120103">
        <w:t xml:space="preserve"> est détecté, cela indique que la </w:t>
      </w:r>
      <w:r w:rsidRPr="00120103">
        <w:rPr>
          <w:rStyle w:val="s1"/>
        </w:rPr>
        <w:t>fin de course a été atteinte</w:t>
      </w:r>
      <w:r w:rsidRPr="00120103">
        <w:t xml:space="preserve">. À ce moment-là, le système </w:t>
      </w:r>
      <w:r w:rsidRPr="00120103">
        <w:rPr>
          <w:rStyle w:val="s1"/>
        </w:rPr>
        <w:t>invers</w:t>
      </w:r>
      <w:r>
        <w:rPr>
          <w:rStyle w:val="s1"/>
        </w:rPr>
        <w:t>e</w:t>
      </w:r>
      <w:r w:rsidRPr="00120103">
        <w:rPr>
          <w:rStyle w:val="s1"/>
        </w:rPr>
        <w:t xml:space="preserve"> le sens de rotation du moteur</w:t>
      </w:r>
      <w:r>
        <w:t xml:space="preserve">. </w:t>
      </w:r>
      <w:r w:rsidRPr="00120103">
        <w:t xml:space="preserve">Un </w:t>
      </w:r>
      <w:r w:rsidRPr="00120103">
        <w:rPr>
          <w:rStyle w:val="s1"/>
        </w:rPr>
        <w:t>délai de 500 ms</w:t>
      </w:r>
      <w:r w:rsidRPr="00120103">
        <w:t xml:space="preserve"> est ajouté juste après pour éviter tout effet de rebond mécanique ou multiple détection.</w:t>
      </w:r>
    </w:p>
    <w:p w14:paraId="63771168" w14:textId="646CA929" w:rsidR="00863B0F" w:rsidRDefault="00863B0F" w:rsidP="00863B0F">
      <w:pPr>
        <w:pStyle w:val="Pourmmoire"/>
      </w:pPr>
      <w:r>
        <w:t xml:space="preserve">Afin de sécuriser davantage notre système, nous avons ajouté un bouton-poussoir en tant qu’interrupteur d’arrêt d’urgence. </w:t>
      </w:r>
    </w:p>
    <w:p w14:paraId="6042095A" w14:textId="77777777" w:rsidR="005936D9" w:rsidRDefault="00863B0F" w:rsidP="005936D9">
      <w:pPr>
        <w:pStyle w:val="Pourmmoire"/>
        <w:keepNext/>
        <w:jc w:val="center"/>
      </w:pPr>
      <w:r>
        <w:rPr>
          <w:noProof/>
          <w14:ligatures w14:val="standardContextual"/>
        </w:rPr>
        <w:drawing>
          <wp:inline distT="0" distB="0" distL="0" distR="0" wp14:anchorId="1EE5FA56" wp14:editId="1E0C4100">
            <wp:extent cx="1524000" cy="1419225"/>
            <wp:effectExtent l="0" t="0" r="0" b="3175"/>
            <wp:docPr id="298256592" name="Image 3" descr="Une image contenant Électroménager, plat chaud, électroména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6592" name="Image 3" descr="Une image contenant Électroménager, plat chaud, électroménager&#10;&#10;Le contenu généré par l’IA peut être incorrect."/>
                    <pic:cNvPicPr/>
                  </pic:nvPicPr>
                  <pic:blipFill rotWithShape="1">
                    <a:blip r:embed="rId37">
                      <a:extLst>
                        <a:ext uri="{28A0092B-C50C-407E-A947-70E740481C1C}">
                          <a14:useLocalDpi xmlns:a14="http://schemas.microsoft.com/office/drawing/2010/main" val="0"/>
                        </a:ext>
                      </a:extLst>
                    </a:blip>
                    <a:srcRect b="6093"/>
                    <a:stretch/>
                  </pic:blipFill>
                  <pic:spPr bwMode="auto">
                    <a:xfrm>
                      <a:off x="0" y="0"/>
                      <a:ext cx="1524000" cy="1419225"/>
                    </a:xfrm>
                    <a:prstGeom prst="rect">
                      <a:avLst/>
                    </a:prstGeom>
                    <a:ln>
                      <a:noFill/>
                    </a:ln>
                    <a:extLst>
                      <a:ext uri="{53640926-AAD7-44D8-BBD7-CCE9431645EC}">
                        <a14:shadowObscured xmlns:a14="http://schemas.microsoft.com/office/drawing/2010/main"/>
                      </a:ext>
                    </a:extLst>
                  </pic:spPr>
                </pic:pic>
              </a:graphicData>
            </a:graphic>
          </wp:inline>
        </w:drawing>
      </w:r>
    </w:p>
    <w:p w14:paraId="69E3A948" w14:textId="20A7BCCF" w:rsidR="00863B0F" w:rsidRDefault="005936D9" w:rsidP="005936D9">
      <w:pPr>
        <w:pStyle w:val="Lgende"/>
        <w:jc w:val="center"/>
      </w:pPr>
      <w:bookmarkStart w:id="23" w:name="_Toc198500608"/>
      <w:r>
        <w:t xml:space="preserve">Figure </w:t>
      </w:r>
      <w:r>
        <w:fldChar w:fldCharType="begin"/>
      </w:r>
      <w:r>
        <w:instrText xml:space="preserve"> SEQ Figure \* ARABIC </w:instrText>
      </w:r>
      <w:r>
        <w:fldChar w:fldCharType="separate"/>
      </w:r>
      <w:r w:rsidR="00CE11D0">
        <w:rPr>
          <w:noProof/>
        </w:rPr>
        <w:t>18</w:t>
      </w:r>
      <w:r>
        <w:fldChar w:fldCharType="end"/>
      </w:r>
      <w:r>
        <w:t>. Bouton poussoir</w:t>
      </w:r>
      <w:bookmarkEnd w:id="23"/>
    </w:p>
    <w:p w14:paraId="5DE21B93" w14:textId="77777777" w:rsidR="00863B0F" w:rsidRDefault="00863B0F" w:rsidP="00863B0F">
      <w:pPr>
        <w:pStyle w:val="Pourmmoire"/>
        <w:jc w:val="center"/>
      </w:pPr>
    </w:p>
    <w:p w14:paraId="726974F8" w14:textId="37BB8540" w:rsidR="00863B0F" w:rsidRDefault="00863B0F" w:rsidP="00863B0F">
      <w:pPr>
        <w:pStyle w:val="Pourmmoire"/>
      </w:pPr>
      <w:r>
        <w:lastRenderedPageBreak/>
        <w:t xml:space="preserve">Ce composant permet d’interrompre immédiatement le fonctionnement du moteur en cas de dysfonctionnement ou de comportement inattendu. Le bouton est connecté à la broche GPIO 27 de l’ESP32, configurée en </w:t>
      </w:r>
      <w:r>
        <w:rPr>
          <w:rStyle w:val="s1"/>
        </w:rPr>
        <w:t>INPUT_PULLUP</w:t>
      </w:r>
      <w:r>
        <w:t>, ce qui permet de détecter un appui par un passage de l’état haut à l’état bas. Lorsqu’un appui est détecté, le programme met le moteur à l’arrêt ou le redémarre selon l’état précédent, assurant ainsi un contrôle manuel rapide et simple du système. Cette fonctionnalité contribue à la fiabilité de l’installation tout en garantissant une sécurité lors des phases de test ou de fonctionnement normal.</w:t>
      </w:r>
    </w:p>
    <w:p w14:paraId="52B952DE" w14:textId="77777777" w:rsidR="00863B0F" w:rsidRDefault="00863B0F" w:rsidP="00863B0F">
      <w:pPr>
        <w:pStyle w:val="Pourmmoire"/>
      </w:pPr>
      <w:r>
        <w:t>Voici le code associé :</w:t>
      </w:r>
    </w:p>
    <w:p w14:paraId="2AACE365" w14:textId="77777777" w:rsidR="00863B0F" w:rsidRDefault="00863B0F" w:rsidP="00863B0F">
      <w:pPr>
        <w:pStyle w:val="Pourmmoire"/>
      </w:pPr>
    </w:p>
    <w:p w14:paraId="6A24B169" w14:textId="77777777" w:rsidR="005936D9" w:rsidRDefault="00863B0F" w:rsidP="005936D9">
      <w:pPr>
        <w:pStyle w:val="Pourmmoire"/>
        <w:keepNext/>
        <w:jc w:val="center"/>
      </w:pPr>
      <w:r>
        <w:rPr>
          <w:noProof/>
          <w14:ligatures w14:val="standardContextual"/>
        </w:rPr>
        <w:drawing>
          <wp:inline distT="0" distB="0" distL="0" distR="0" wp14:anchorId="51C9ED4A" wp14:editId="4AA12200">
            <wp:extent cx="5036611" cy="1566154"/>
            <wp:effectExtent l="0" t="0" r="5715" b="0"/>
            <wp:docPr id="195029542" name="Image 2"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3950" name="Image 2" descr="Une image contenant texte, capture d’écran, Police, document&#10;&#10;Le contenu généré par l’IA peut être incorrect."/>
                    <pic:cNvPicPr/>
                  </pic:nvPicPr>
                  <pic:blipFill rotWithShape="1">
                    <a:blip r:embed="rId36" cstate="print">
                      <a:extLst>
                        <a:ext uri="{28A0092B-C50C-407E-A947-70E740481C1C}">
                          <a14:useLocalDpi xmlns:a14="http://schemas.microsoft.com/office/drawing/2010/main" val="0"/>
                        </a:ext>
                      </a:extLst>
                    </a:blip>
                    <a:srcRect t="57314" b="17293"/>
                    <a:stretch/>
                  </pic:blipFill>
                  <pic:spPr bwMode="auto">
                    <a:xfrm>
                      <a:off x="0" y="0"/>
                      <a:ext cx="5317384" cy="1653462"/>
                    </a:xfrm>
                    <a:prstGeom prst="rect">
                      <a:avLst/>
                    </a:prstGeom>
                    <a:ln>
                      <a:noFill/>
                    </a:ln>
                    <a:extLst>
                      <a:ext uri="{53640926-AAD7-44D8-BBD7-CCE9431645EC}">
                        <a14:shadowObscured xmlns:a14="http://schemas.microsoft.com/office/drawing/2010/main"/>
                      </a:ext>
                    </a:extLst>
                  </pic:spPr>
                </pic:pic>
              </a:graphicData>
            </a:graphic>
          </wp:inline>
        </w:drawing>
      </w:r>
    </w:p>
    <w:p w14:paraId="459C5DE0" w14:textId="31339DD6" w:rsidR="00863B0F" w:rsidRDefault="005936D9" w:rsidP="005936D9">
      <w:pPr>
        <w:pStyle w:val="Lgende"/>
        <w:jc w:val="center"/>
      </w:pPr>
      <w:bookmarkStart w:id="24" w:name="_Toc198500609"/>
      <w:r>
        <w:t xml:space="preserve">Figure </w:t>
      </w:r>
      <w:r>
        <w:fldChar w:fldCharType="begin"/>
      </w:r>
      <w:r>
        <w:instrText xml:space="preserve"> SEQ Figure \* ARABIC </w:instrText>
      </w:r>
      <w:r>
        <w:fldChar w:fldCharType="separate"/>
      </w:r>
      <w:r w:rsidR="00CE11D0">
        <w:rPr>
          <w:noProof/>
        </w:rPr>
        <w:t>19</w:t>
      </w:r>
      <w:r>
        <w:fldChar w:fldCharType="end"/>
      </w:r>
      <w:r>
        <w:t>. Programme bouton poussoir</w:t>
      </w:r>
      <w:bookmarkEnd w:id="24"/>
    </w:p>
    <w:p w14:paraId="1ACA3F75" w14:textId="77777777" w:rsidR="00863B0F" w:rsidRDefault="00863B0F" w:rsidP="00863B0F">
      <w:pPr>
        <w:pStyle w:val="Pourmmoire"/>
        <w:jc w:val="center"/>
      </w:pPr>
    </w:p>
    <w:p w14:paraId="5BF12041" w14:textId="77777777" w:rsidR="00863B0F" w:rsidRDefault="00863B0F" w:rsidP="005936D9">
      <w:pPr>
        <w:pStyle w:val="Pourmmoire"/>
        <w:ind w:firstLine="720"/>
        <w:rPr>
          <w:rFonts w:eastAsia="Times New Roman"/>
          <w:color w:val="auto"/>
          <w:szCs w:val="24"/>
        </w:rPr>
      </w:pPr>
      <w:r>
        <w:t xml:space="preserve">Le bouton-poussoir utilisé est un modèle à 4 broches, dont deux paires sont reliées entre elles en diagonale. Pour notre montage, nous avons connecté l’une des broches du bouton à la masse (GND), et l’autre à la broche GPIO 27 de l’ESP32. Ce dernier est configuré en </w:t>
      </w:r>
      <w:r>
        <w:rPr>
          <w:rStyle w:val="s1"/>
        </w:rPr>
        <w:t>INPUT_PULLUP</w:t>
      </w:r>
      <w:r>
        <w:t>, ce qui signifie qu’une résistance de tirage interne maintient la broche à un niveau logique haut tant que le bouton n’est pas pressé. Lorsqu’on appuie sur le bouton, un contact se ferme entre GND et GPIO 27, ce qui fait chuter la tension de la broche à l’état bas (LOW). Cette transition est détectée dans le programme pour déclencher l’arrêt ou le redémarrage du moteur.</w:t>
      </w:r>
      <w:r>
        <w:rPr>
          <w:rStyle w:val="apple-converted-space"/>
        </w:rPr>
        <w:t> </w:t>
      </w:r>
    </w:p>
    <w:p w14:paraId="4C6F32A8" w14:textId="77777777" w:rsidR="00863B0F" w:rsidRDefault="00863B0F" w:rsidP="00863B0F">
      <w:pPr>
        <w:pStyle w:val="Pourmmoire"/>
        <w:rPr>
          <w:rFonts w:eastAsia="Times New Roman"/>
          <w:color w:val="auto"/>
          <w:szCs w:val="24"/>
        </w:rPr>
      </w:pPr>
    </w:p>
    <w:p w14:paraId="60F73716" w14:textId="77777777" w:rsidR="00863B0F" w:rsidRPr="006D1920" w:rsidRDefault="00863B0F" w:rsidP="00F35B76">
      <w:pPr>
        <w:pStyle w:val="Pourmmoire"/>
        <w:ind w:firstLine="720"/>
      </w:pPr>
      <w:r w:rsidRPr="006D1920">
        <w:t>Pour conclure, la partie électronique est celle que nous avons le moins approfondie, principalement par manque de temps à cause des priorités sur la partie informatique et mécanique. Malgré cela, elle nous a permis d’approfondir nos connaissances en électronique, notamment sur le câblage de capteurs, l’utilisation d’un driver pour moteur pas à pas et l’interfaçage avec un microcontrôleur comme l’ESP32. Cette partie du projet nous a également montré l’importance d’une bonne organisation entre les différentes phases de développement. Si c’était à refaire, nous prendrions soin de mieux répartir notre temps afin de pouvoir aller plus loin sur l’aspect électronique.</w:t>
      </w:r>
    </w:p>
    <w:p w14:paraId="576159F3" w14:textId="77777777" w:rsidR="00863B0F" w:rsidRDefault="00863B0F" w:rsidP="00863B0F">
      <w:pPr>
        <w:jc w:val="left"/>
      </w:pPr>
    </w:p>
    <w:p w14:paraId="2B7E4BD6" w14:textId="77777777" w:rsidR="00863B0F" w:rsidRPr="00F728E8" w:rsidRDefault="00863B0F" w:rsidP="00F35B76"/>
    <w:p w14:paraId="0C38F421" w14:textId="77777777" w:rsidR="00D0653C" w:rsidRPr="00455F5C" w:rsidRDefault="00D0653C" w:rsidP="00D0653C">
      <w:pPr>
        <w:pStyle w:val="Titre1"/>
        <w:numPr>
          <w:ilvl w:val="0"/>
          <w:numId w:val="2"/>
        </w:numPr>
        <w:ind w:left="720" w:hanging="360"/>
        <w:rPr>
          <w:rFonts w:ascii="Times New Roman" w:hAnsi="Times New Roman" w:cs="Times New Roman"/>
          <w:szCs w:val="52"/>
          <w:u w:val="single"/>
        </w:rPr>
      </w:pPr>
      <w:bookmarkStart w:id="25" w:name="_Hlk111018106"/>
      <w:bookmarkStart w:id="26" w:name="_Toc198500401"/>
      <w:r>
        <w:rPr>
          <w:rFonts w:ascii="Times New Roman" w:hAnsi="Times New Roman" w:cs="Times New Roman"/>
          <w:szCs w:val="52"/>
          <w:u w:val="single"/>
        </w:rPr>
        <w:lastRenderedPageBreak/>
        <w:t>Partie Informatique</w:t>
      </w:r>
      <w:bookmarkEnd w:id="26"/>
      <w:r>
        <w:rPr>
          <w:rFonts w:ascii="Times New Roman" w:hAnsi="Times New Roman" w:cs="Times New Roman"/>
          <w:szCs w:val="52"/>
          <w:u w:val="single"/>
        </w:rPr>
        <w:t xml:space="preserve"> </w:t>
      </w:r>
    </w:p>
    <w:p w14:paraId="7FFA59F2" w14:textId="2D7D547B" w:rsidR="00D0653C" w:rsidRPr="00D0653C" w:rsidRDefault="00D0653C" w:rsidP="00D0653C">
      <w:pPr>
        <w:pStyle w:val="Titre2"/>
        <w:numPr>
          <w:ilvl w:val="0"/>
          <w:numId w:val="67"/>
        </w:numPr>
        <w:rPr>
          <w:rFonts w:ascii="Times New Roman" w:hAnsi="Times New Roman" w:cs="Times New Roman"/>
        </w:rPr>
      </w:pPr>
      <w:bookmarkStart w:id="27" w:name="_Toc198500402"/>
      <w:r w:rsidRPr="00D0653C">
        <w:rPr>
          <w:rFonts w:ascii="Times New Roman" w:hAnsi="Times New Roman" w:cs="Times New Roman"/>
        </w:rPr>
        <w:t>Mise en œuvre de l’ESP32-CAM</w:t>
      </w:r>
      <w:bookmarkEnd w:id="27"/>
      <w:r w:rsidRPr="00D0653C">
        <w:rPr>
          <w:rFonts w:ascii="Times New Roman" w:hAnsi="Times New Roman" w:cs="Times New Roman"/>
        </w:rPr>
        <w:t xml:space="preserve"> </w:t>
      </w:r>
    </w:p>
    <w:p w14:paraId="057A1420" w14:textId="5329D8BD" w:rsidR="00D0653C" w:rsidRDefault="00D0653C" w:rsidP="00FA4366">
      <w:pPr>
        <w:pStyle w:val="Pourmmoire"/>
        <w:ind w:firstLine="360"/>
        <w:rPr>
          <w:rFonts w:cs="Times New Roman"/>
        </w:rPr>
      </w:pPr>
      <w:r>
        <w:rPr>
          <w:rFonts w:cs="Times New Roman"/>
        </w:rPr>
        <w:t xml:space="preserve">Pour ce qui est de notre partie informatique dans ce projet, on a démarré avec l’utilisation </w:t>
      </w:r>
      <w:r w:rsidRPr="00303B87">
        <w:rPr>
          <w:rFonts w:cs="Times New Roman"/>
        </w:rPr>
        <w:t xml:space="preserve">de l’ESP32-CAM, un microcontrôleur intégrant une caméra OV2640. Après avoir installé les bibliothèques et configuré l’environnement de développement (IDE Arduino et Visual Studio Code), un code embarqué a été mis en place pour permettre la capture périodique d’images, leur compression en JPEG et leur envoi via une requête HTTP POST vers un serveur local Flask. </w:t>
      </w:r>
    </w:p>
    <w:p w14:paraId="7C6A8676" w14:textId="77777777" w:rsidR="00D0653C" w:rsidRDefault="00D0653C" w:rsidP="00D0653C">
      <w:pPr>
        <w:pStyle w:val="Pourmmoire"/>
        <w:keepNext/>
        <w:jc w:val="center"/>
      </w:pPr>
      <w:r>
        <w:rPr>
          <w:noProof/>
        </w:rPr>
        <w:drawing>
          <wp:inline distT="0" distB="0" distL="0" distR="0" wp14:anchorId="715C0E16" wp14:editId="4E32924D">
            <wp:extent cx="1882066" cy="1809475"/>
            <wp:effectExtent l="0" t="0" r="0" b="0"/>
            <wp:docPr id="798056275" name="Picture 1" descr="A black electronic device with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56275" name="Picture 1" descr="A black electronic device with a camera&#10;&#10;AI-generated content may be incorrect."/>
                    <pic:cNvPicPr/>
                  </pic:nvPicPr>
                  <pic:blipFill>
                    <a:blip r:embed="rId38"/>
                    <a:stretch>
                      <a:fillRect/>
                    </a:stretch>
                  </pic:blipFill>
                  <pic:spPr>
                    <a:xfrm>
                      <a:off x="0" y="0"/>
                      <a:ext cx="1915435" cy="1841557"/>
                    </a:xfrm>
                    <a:prstGeom prst="rect">
                      <a:avLst/>
                    </a:prstGeom>
                  </pic:spPr>
                </pic:pic>
              </a:graphicData>
            </a:graphic>
          </wp:inline>
        </w:drawing>
      </w:r>
    </w:p>
    <w:p w14:paraId="00E11642" w14:textId="4ED2C472" w:rsidR="00D0653C" w:rsidRDefault="00D0653C" w:rsidP="00D0653C">
      <w:pPr>
        <w:pStyle w:val="Lgende"/>
        <w:jc w:val="center"/>
        <w:rPr>
          <w:rFonts w:cs="Times New Roman"/>
        </w:rPr>
      </w:pPr>
      <w:bookmarkStart w:id="28" w:name="_Toc198500610"/>
      <w:r>
        <w:t xml:space="preserve">Figure </w:t>
      </w:r>
      <w:r>
        <w:fldChar w:fldCharType="begin"/>
      </w:r>
      <w:r>
        <w:instrText xml:space="preserve"> SEQ Figure \* ARABIC </w:instrText>
      </w:r>
      <w:r>
        <w:fldChar w:fldCharType="separate"/>
      </w:r>
      <w:r w:rsidR="00CE11D0">
        <w:rPr>
          <w:noProof/>
        </w:rPr>
        <w:t>20</w:t>
      </w:r>
      <w:r>
        <w:fldChar w:fldCharType="end"/>
      </w:r>
      <w:r>
        <w:t>. ESP32-CAM</w:t>
      </w:r>
      <w:bookmarkEnd w:id="28"/>
    </w:p>
    <w:p w14:paraId="61EF501B" w14:textId="77777777" w:rsidR="00D0653C" w:rsidRDefault="00D0653C" w:rsidP="00D0653C">
      <w:pPr>
        <w:pStyle w:val="Pourmmoire"/>
        <w:jc w:val="center"/>
        <w:rPr>
          <w:rFonts w:cs="Times New Roman"/>
        </w:rPr>
      </w:pPr>
    </w:p>
    <w:p w14:paraId="561F8F88" w14:textId="77777777" w:rsidR="00D0653C" w:rsidRDefault="00D0653C" w:rsidP="00FA4366">
      <w:pPr>
        <w:pStyle w:val="Pourmmoire"/>
        <w:ind w:firstLine="720"/>
        <w:rPr>
          <w:rFonts w:cs="Times New Roman"/>
        </w:rPr>
      </w:pPr>
      <w:r w:rsidRPr="00303B87">
        <w:rPr>
          <w:rFonts w:cs="Times New Roman"/>
        </w:rPr>
        <w:t xml:space="preserve">La connexion Wi-Fi était assurée grâce au réseau local généré par </w:t>
      </w:r>
      <w:r>
        <w:rPr>
          <w:rFonts w:cs="Times New Roman"/>
        </w:rPr>
        <w:t>un de nos</w:t>
      </w:r>
      <w:r w:rsidRPr="00303B87">
        <w:rPr>
          <w:rFonts w:cs="Times New Roman"/>
        </w:rPr>
        <w:t xml:space="preserve"> téléphone portable en hotspot 2.6GHz permettant à</w:t>
      </w:r>
      <w:r>
        <w:rPr>
          <w:rFonts w:cs="Times New Roman"/>
        </w:rPr>
        <w:t xml:space="preserve"> l’</w:t>
      </w:r>
      <w:r w:rsidRPr="00303B87">
        <w:rPr>
          <w:rFonts w:cs="Times New Roman"/>
        </w:rPr>
        <w:t xml:space="preserve">ordinateur </w:t>
      </w:r>
      <w:r>
        <w:rPr>
          <w:rFonts w:cs="Times New Roman"/>
        </w:rPr>
        <w:t xml:space="preserve">de Jack </w:t>
      </w:r>
      <w:r w:rsidRPr="00303B87">
        <w:rPr>
          <w:rFonts w:cs="Times New Roman"/>
        </w:rPr>
        <w:t>et à la carte ESP32-CAM d’être sur le même réseau et de pouvoir communiquer.</w:t>
      </w:r>
    </w:p>
    <w:p w14:paraId="13D23F09" w14:textId="77777777" w:rsidR="00D0653C" w:rsidRDefault="00D0653C" w:rsidP="00D0653C">
      <w:pPr>
        <w:pStyle w:val="Pourmmoire"/>
        <w:rPr>
          <w:rFonts w:cs="Times New Roman"/>
        </w:rPr>
      </w:pPr>
      <w:r>
        <w:rPr>
          <w:rFonts w:cs="Times New Roman"/>
        </w:rPr>
        <w:t>Pour pouvoir permettre la communication entre les deux, on devait exécuter notre programme « serveur.py » ce qui nous donnait une adresse URL à renseigner dans notre programme Arduino pour configurer notre client HTTP :</w:t>
      </w:r>
    </w:p>
    <w:p w14:paraId="284BD20E" w14:textId="77777777" w:rsidR="00D0653C" w:rsidRDefault="00D0653C" w:rsidP="00D0653C">
      <w:pPr>
        <w:pStyle w:val="Pourmmoire"/>
        <w:keepNext/>
        <w:jc w:val="center"/>
      </w:pPr>
      <w:r>
        <w:rPr>
          <w:rFonts w:cs="Times New Roman"/>
          <w:noProof/>
        </w:rPr>
        <w:drawing>
          <wp:inline distT="0" distB="0" distL="0" distR="0" wp14:anchorId="40D458BA" wp14:editId="4218AFA8">
            <wp:extent cx="4074851" cy="2866256"/>
            <wp:effectExtent l="0" t="0" r="1905" b="4445"/>
            <wp:docPr id="1908120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20506" cy="2968710"/>
                    </a:xfrm>
                    <a:prstGeom prst="rect">
                      <a:avLst/>
                    </a:prstGeom>
                    <a:noFill/>
                    <a:ln>
                      <a:noFill/>
                    </a:ln>
                  </pic:spPr>
                </pic:pic>
              </a:graphicData>
            </a:graphic>
          </wp:inline>
        </w:drawing>
      </w:r>
    </w:p>
    <w:p w14:paraId="392AC5B7" w14:textId="09C051DD" w:rsidR="00D0653C" w:rsidRDefault="00D0653C" w:rsidP="00FA4366">
      <w:pPr>
        <w:pStyle w:val="Lgende"/>
        <w:jc w:val="center"/>
        <w:rPr>
          <w:rFonts w:cs="Times New Roman"/>
        </w:rPr>
      </w:pPr>
      <w:bookmarkStart w:id="29" w:name="_Toc198500611"/>
      <w:r>
        <w:t xml:space="preserve">Figure </w:t>
      </w:r>
      <w:r>
        <w:fldChar w:fldCharType="begin"/>
      </w:r>
      <w:r>
        <w:instrText xml:space="preserve"> SEQ Figure \* ARABIC </w:instrText>
      </w:r>
      <w:r>
        <w:fldChar w:fldCharType="separate"/>
      </w:r>
      <w:r w:rsidR="00CE11D0">
        <w:rPr>
          <w:noProof/>
        </w:rPr>
        <w:t>21</w:t>
      </w:r>
      <w:r>
        <w:fldChar w:fldCharType="end"/>
      </w:r>
      <w:r>
        <w:t>. Programme URL HTTP</w:t>
      </w:r>
      <w:bookmarkEnd w:id="29"/>
    </w:p>
    <w:p w14:paraId="4D54D30F" w14:textId="77777777" w:rsidR="00D0653C" w:rsidRDefault="00D0653C" w:rsidP="00D0653C">
      <w:pPr>
        <w:pStyle w:val="Pourmmoire"/>
        <w:rPr>
          <w:rFonts w:cs="Times New Roman"/>
        </w:rPr>
      </w:pPr>
      <w:r>
        <w:rPr>
          <w:rFonts w:cs="Times New Roman"/>
        </w:rPr>
        <w:lastRenderedPageBreak/>
        <w:t xml:space="preserve">La caméra était intégrée de telle sorte dans le support en bois créé par les étudiants de l’année dernière : </w:t>
      </w:r>
    </w:p>
    <w:p w14:paraId="6E809682" w14:textId="561AE246" w:rsidR="00FA4366" w:rsidRDefault="00FA4366" w:rsidP="00D0653C">
      <w:pPr>
        <w:pStyle w:val="Pourmmoire"/>
        <w:rPr>
          <w:rFonts w:cs="Times New Roman"/>
        </w:rPr>
      </w:pPr>
      <w:r>
        <w:rPr>
          <w:rFonts w:cs="Times New Roman"/>
        </w:rPr>
        <w:tab/>
      </w:r>
    </w:p>
    <w:p w14:paraId="728767DC" w14:textId="4C425452" w:rsidR="00D0653C" w:rsidRDefault="00D0653C" w:rsidP="00D0653C">
      <w:pPr>
        <w:pStyle w:val="Pourmmoire"/>
        <w:keepNext/>
        <w:jc w:val="center"/>
      </w:pPr>
      <w:r>
        <w:rPr>
          <w:rFonts w:cs="Times New Roman"/>
          <w:noProof/>
        </w:rPr>
        <w:drawing>
          <wp:inline distT="0" distB="0" distL="0" distR="0" wp14:anchorId="586516EF" wp14:editId="6FC37BB7">
            <wp:extent cx="2503503" cy="3325011"/>
            <wp:effectExtent l="0" t="0" r="0" b="2540"/>
            <wp:docPr id="142744770" name="Picture 9" descr="A hand holding a squar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4770" name="Picture 9" descr="A hand holding a square lamp&#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3685" cy="3365097"/>
                    </a:xfrm>
                    <a:prstGeom prst="rect">
                      <a:avLst/>
                    </a:prstGeom>
                    <a:noFill/>
                    <a:ln>
                      <a:noFill/>
                    </a:ln>
                  </pic:spPr>
                </pic:pic>
              </a:graphicData>
            </a:graphic>
          </wp:inline>
        </w:drawing>
      </w:r>
      <w:r>
        <w:rPr>
          <w:rFonts w:cs="Times New Roman"/>
          <w:noProof/>
        </w:rPr>
        <w:drawing>
          <wp:inline distT="0" distB="0" distL="0" distR="0" wp14:anchorId="27A9B8CA" wp14:editId="500B75CA">
            <wp:extent cx="2521258" cy="3347175"/>
            <wp:effectExtent l="0" t="0" r="6350" b="5715"/>
            <wp:docPr id="1169909385" name="Picture 6" descr="Une image contenant câble, mur, art,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09385" name="Picture 6" descr="Une image contenant câble, mur, art, intérieur&#10;&#10;Le contenu généré par l’IA peut êtr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1336" cy="3373831"/>
                    </a:xfrm>
                    <a:prstGeom prst="rect">
                      <a:avLst/>
                    </a:prstGeom>
                    <a:noFill/>
                    <a:ln>
                      <a:noFill/>
                    </a:ln>
                  </pic:spPr>
                </pic:pic>
              </a:graphicData>
            </a:graphic>
          </wp:inline>
        </w:drawing>
      </w:r>
    </w:p>
    <w:p w14:paraId="4FA84E5E" w14:textId="242D0CA3" w:rsidR="00D0653C" w:rsidRDefault="00D0653C" w:rsidP="00D0653C">
      <w:pPr>
        <w:pStyle w:val="Lgende"/>
        <w:jc w:val="center"/>
      </w:pPr>
      <w:bookmarkStart w:id="30" w:name="_Toc198500612"/>
      <w:r>
        <w:t xml:space="preserve">Figure </w:t>
      </w:r>
      <w:r>
        <w:fldChar w:fldCharType="begin"/>
      </w:r>
      <w:r>
        <w:instrText xml:space="preserve"> SEQ Figure \* ARABIC </w:instrText>
      </w:r>
      <w:r>
        <w:fldChar w:fldCharType="separate"/>
      </w:r>
      <w:r w:rsidR="00CE11D0">
        <w:rPr>
          <w:noProof/>
        </w:rPr>
        <w:t>22</w:t>
      </w:r>
      <w:r>
        <w:fldChar w:fldCharType="end"/>
      </w:r>
      <w:r>
        <w:t>. Boite de Test</w:t>
      </w:r>
      <w:bookmarkEnd w:id="30"/>
    </w:p>
    <w:p w14:paraId="4A31D185" w14:textId="32542B89" w:rsidR="00D0653C" w:rsidRDefault="00D0653C" w:rsidP="00D0653C">
      <w:pPr>
        <w:pStyle w:val="Pourmmoire"/>
        <w:jc w:val="center"/>
        <w:rPr>
          <w:rFonts w:cs="Times New Roman"/>
        </w:rPr>
      </w:pPr>
    </w:p>
    <w:p w14:paraId="743FCACF" w14:textId="77777777" w:rsidR="00D0653C" w:rsidRDefault="00D0653C" w:rsidP="00D0653C">
      <w:pPr>
        <w:pStyle w:val="Pourmmoire"/>
        <w:rPr>
          <w:rFonts w:cs="Times New Roman"/>
        </w:rPr>
      </w:pPr>
      <w:r w:rsidRPr="00303B87">
        <w:rPr>
          <w:rFonts w:cs="Times New Roman"/>
        </w:rPr>
        <w:t>L’implémentation s’est faite progressivement, avec dans un premier temps la réussite de l’initialisation de la caméra, la connexion Wi-Fi, et l’acquisition d’images en continu</w:t>
      </w:r>
      <w:r>
        <w:rPr>
          <w:rFonts w:cs="Times New Roman"/>
        </w:rPr>
        <w:t xml:space="preserve"> qui nous ont permis d’obtenir les résultats suivants : </w:t>
      </w:r>
    </w:p>
    <w:p w14:paraId="518E680D" w14:textId="77777777" w:rsidR="00D0653C" w:rsidRDefault="00D0653C" w:rsidP="00D0653C">
      <w:pPr>
        <w:pStyle w:val="Pourmmoire"/>
        <w:keepNext/>
        <w:jc w:val="center"/>
      </w:pPr>
      <w:r>
        <w:rPr>
          <w:rFonts w:ascii="Arial" w:hAnsi="Arial" w:cs="Arial"/>
          <w:noProof/>
          <w:color w:val="000000"/>
          <w:sz w:val="22"/>
          <w:bdr w:val="none" w:sz="0" w:space="0" w:color="auto" w:frame="1"/>
        </w:rPr>
        <w:drawing>
          <wp:inline distT="0" distB="0" distL="0" distR="0" wp14:anchorId="28CF2668" wp14:editId="35DAE66C">
            <wp:extent cx="4841968" cy="3426781"/>
            <wp:effectExtent l="0" t="0" r="0" b="2540"/>
            <wp:docPr id="1976473033" name="Picture 7" descr="A white box with black spe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73033" name="Picture 7" descr="A white box with black speck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7651" cy="3444958"/>
                    </a:xfrm>
                    <a:prstGeom prst="rect">
                      <a:avLst/>
                    </a:prstGeom>
                    <a:noFill/>
                    <a:ln>
                      <a:noFill/>
                    </a:ln>
                  </pic:spPr>
                </pic:pic>
              </a:graphicData>
            </a:graphic>
          </wp:inline>
        </w:drawing>
      </w:r>
    </w:p>
    <w:p w14:paraId="4E544BD4" w14:textId="0BA68690" w:rsidR="00D0653C" w:rsidRDefault="00D0653C" w:rsidP="00D0653C">
      <w:pPr>
        <w:pStyle w:val="Lgende"/>
        <w:jc w:val="center"/>
        <w:rPr>
          <w:rFonts w:cs="Times New Roman"/>
        </w:rPr>
      </w:pPr>
      <w:bookmarkStart w:id="31" w:name="_Toc198500613"/>
      <w:r>
        <w:t xml:space="preserve">Figure </w:t>
      </w:r>
      <w:r>
        <w:fldChar w:fldCharType="begin"/>
      </w:r>
      <w:r>
        <w:instrText xml:space="preserve"> SEQ Figure \* ARABIC </w:instrText>
      </w:r>
      <w:r>
        <w:fldChar w:fldCharType="separate"/>
      </w:r>
      <w:r w:rsidR="00CE11D0">
        <w:rPr>
          <w:noProof/>
        </w:rPr>
        <w:t>23</w:t>
      </w:r>
      <w:r>
        <w:fldChar w:fldCharType="end"/>
      </w:r>
      <w:r>
        <w:t>. Capture d'image varroas</w:t>
      </w:r>
      <w:bookmarkEnd w:id="31"/>
    </w:p>
    <w:p w14:paraId="12EDDBC2" w14:textId="77777777" w:rsidR="00D0653C" w:rsidRDefault="00D0653C" w:rsidP="00FA4366">
      <w:pPr>
        <w:pStyle w:val="Pourmmoire"/>
        <w:ind w:firstLine="720"/>
        <w:rPr>
          <w:rFonts w:cs="Times New Roman"/>
          <w:bCs/>
        </w:rPr>
      </w:pPr>
      <w:r w:rsidRPr="00DB3FBA">
        <w:rPr>
          <w:rFonts w:cs="Times New Roman"/>
          <w:bCs/>
        </w:rPr>
        <w:lastRenderedPageBreak/>
        <w:t xml:space="preserve">À ce stade, les premiers tests étaient déjà très concluants et permettaient d’obtenir des images exploitables. Toutefois, la présence de zones fortement ombragées dans la boîte de capture rendait l’identification des varroas plus difficile. Il est donc rapidement apparu nécessaire d’améliorer l’éclairage. </w:t>
      </w:r>
    </w:p>
    <w:p w14:paraId="4A146FDA" w14:textId="77777777" w:rsidR="00D0653C" w:rsidRDefault="00D0653C" w:rsidP="00D0653C">
      <w:pPr>
        <w:pStyle w:val="Pourmmoire"/>
        <w:rPr>
          <w:rFonts w:cs="Times New Roman"/>
          <w:bCs/>
        </w:rPr>
      </w:pPr>
      <w:r w:rsidRPr="00DB3FBA">
        <w:rPr>
          <w:rFonts w:cs="Times New Roman"/>
          <w:bCs/>
        </w:rPr>
        <w:t xml:space="preserve">Plutôt que d’intégrer immédiatement des bandes LED à l’intérieur de la boîte, </w:t>
      </w:r>
      <w:r>
        <w:rPr>
          <w:rFonts w:cs="Times New Roman"/>
          <w:bCs/>
        </w:rPr>
        <w:t xml:space="preserve">nous avons </w:t>
      </w:r>
      <w:r w:rsidRPr="00DB3FBA">
        <w:rPr>
          <w:rFonts w:cs="Times New Roman"/>
          <w:bCs/>
        </w:rPr>
        <w:t xml:space="preserve">opté dans un premier temps pour une solution simple : surélever la boîte à l’aide de deux supports moteurs afin de laisser entrer davantage de lumière naturelle. </w:t>
      </w:r>
    </w:p>
    <w:p w14:paraId="0D13D7E3" w14:textId="77777777" w:rsidR="00D0653C" w:rsidRDefault="00D0653C" w:rsidP="00D0653C">
      <w:pPr>
        <w:pStyle w:val="Pourmmoire"/>
        <w:rPr>
          <w:rFonts w:cs="Times New Roman"/>
          <w:b/>
        </w:rPr>
      </w:pPr>
      <w:r w:rsidRPr="00DB3FBA">
        <w:rPr>
          <w:rFonts w:cs="Times New Roman"/>
          <w:bCs/>
        </w:rPr>
        <w:t>Cette modification a nettement amélioré la qualité des images capturées, comme en témoigne le résultat suivant</w:t>
      </w:r>
      <w:r>
        <w:rPr>
          <w:rFonts w:cs="Times New Roman"/>
          <w:b/>
        </w:rPr>
        <w:t> </w:t>
      </w:r>
      <w:r w:rsidRPr="00C5680A">
        <w:rPr>
          <w:rFonts w:cs="Times New Roman"/>
          <w:bCs/>
        </w:rPr>
        <w:t>:</w:t>
      </w:r>
    </w:p>
    <w:p w14:paraId="2F2B88B2" w14:textId="77777777" w:rsidR="00D0653C" w:rsidRDefault="00D0653C" w:rsidP="00D0653C">
      <w:pPr>
        <w:pStyle w:val="Pourmmoire"/>
        <w:keepNext/>
        <w:jc w:val="center"/>
      </w:pPr>
      <w:r w:rsidRPr="002E2362">
        <w:rPr>
          <w:rFonts w:cs="Times New Roman"/>
          <w:noProof/>
          <w:lang w:val="en-US"/>
        </w:rPr>
        <w:drawing>
          <wp:inline distT="0" distB="0" distL="0" distR="0" wp14:anchorId="7EA065B5" wp14:editId="175C6E98">
            <wp:extent cx="3505200" cy="2629074"/>
            <wp:effectExtent l="0" t="0" r="0" b="0"/>
            <wp:docPr id="1151404436" name="Picture 19" descr="A metal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4436" name="Picture 19" descr="A metal object on a white surfac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29885" cy="2647589"/>
                    </a:xfrm>
                    <a:prstGeom prst="rect">
                      <a:avLst/>
                    </a:prstGeom>
                    <a:noFill/>
                    <a:ln>
                      <a:noFill/>
                    </a:ln>
                  </pic:spPr>
                </pic:pic>
              </a:graphicData>
            </a:graphic>
          </wp:inline>
        </w:drawing>
      </w:r>
    </w:p>
    <w:p w14:paraId="4D4DE333" w14:textId="22949965" w:rsidR="00D0653C" w:rsidRDefault="00D0653C" w:rsidP="00D0653C">
      <w:pPr>
        <w:pStyle w:val="Lgende"/>
        <w:jc w:val="center"/>
      </w:pPr>
      <w:bookmarkStart w:id="32" w:name="_Toc198500614"/>
      <w:r>
        <w:t xml:space="preserve">Figure </w:t>
      </w:r>
      <w:r>
        <w:fldChar w:fldCharType="begin"/>
      </w:r>
      <w:r>
        <w:instrText xml:space="preserve"> SEQ Figure \* ARABIC </w:instrText>
      </w:r>
      <w:r>
        <w:fldChar w:fldCharType="separate"/>
      </w:r>
      <w:r w:rsidR="00CE11D0">
        <w:rPr>
          <w:noProof/>
        </w:rPr>
        <w:t>24</w:t>
      </w:r>
      <w:r>
        <w:fldChar w:fldCharType="end"/>
      </w:r>
      <w:r>
        <w:t>. Capture de mise au point</w:t>
      </w:r>
      <w:bookmarkEnd w:id="32"/>
    </w:p>
    <w:p w14:paraId="1C8302D4" w14:textId="77777777" w:rsidR="00D0653C" w:rsidRPr="00D0653C" w:rsidRDefault="00D0653C" w:rsidP="00D0653C"/>
    <w:p w14:paraId="4011FD29" w14:textId="77777777" w:rsidR="00D0653C" w:rsidRDefault="00D0653C" w:rsidP="00FA4366">
      <w:pPr>
        <w:pStyle w:val="Pourmmoire"/>
        <w:ind w:firstLine="720"/>
        <w:rPr>
          <w:rFonts w:cs="Times New Roman"/>
          <w:bCs/>
        </w:rPr>
      </w:pPr>
      <w:r w:rsidRPr="00F23767">
        <w:rPr>
          <w:rFonts w:cs="Times New Roman"/>
          <w:bCs/>
        </w:rPr>
        <w:t>Sur l’image ci-des</w:t>
      </w:r>
      <w:r>
        <w:rPr>
          <w:rFonts w:cs="Times New Roman"/>
          <w:bCs/>
        </w:rPr>
        <w:t>su</w:t>
      </w:r>
      <w:r w:rsidRPr="00F23767">
        <w:rPr>
          <w:rFonts w:cs="Times New Roman"/>
          <w:bCs/>
        </w:rPr>
        <w:t xml:space="preserve">s, on </w:t>
      </w:r>
      <w:r>
        <w:rPr>
          <w:rFonts w:cs="Times New Roman"/>
          <w:bCs/>
        </w:rPr>
        <w:t xml:space="preserve">peut donc </w:t>
      </w:r>
      <w:r w:rsidRPr="00F23767">
        <w:rPr>
          <w:rFonts w:cs="Times New Roman"/>
          <w:bCs/>
        </w:rPr>
        <w:t>distingue</w:t>
      </w:r>
      <w:r>
        <w:rPr>
          <w:rFonts w:cs="Times New Roman"/>
          <w:bCs/>
        </w:rPr>
        <w:t>r</w:t>
      </w:r>
      <w:r w:rsidRPr="00F23767">
        <w:rPr>
          <w:rFonts w:cs="Times New Roman"/>
          <w:bCs/>
        </w:rPr>
        <w:t xml:space="preserve"> clairement les deux supports moteurs placés de part et d’autre de la boîte, assurant sa surélévation. On remarque également la présence d’une vis placée à proximité du varroa : elle </w:t>
      </w:r>
      <w:r>
        <w:rPr>
          <w:rFonts w:cs="Times New Roman"/>
          <w:bCs/>
        </w:rPr>
        <w:t>nous a</w:t>
      </w:r>
      <w:r w:rsidRPr="00F23767">
        <w:rPr>
          <w:rFonts w:cs="Times New Roman"/>
          <w:bCs/>
        </w:rPr>
        <w:t xml:space="preserve"> servi de repère visuel pour affiner la mise au point de la caméra au cours de nombreux essais.</w:t>
      </w:r>
    </w:p>
    <w:p w14:paraId="0D29DB60" w14:textId="77777777" w:rsidR="00D0653C" w:rsidRDefault="00D0653C" w:rsidP="00D0653C">
      <w:pPr>
        <w:pStyle w:val="Pourmmoire"/>
        <w:rPr>
          <w:rFonts w:cs="Times New Roman"/>
          <w:bCs/>
        </w:rPr>
      </w:pPr>
    </w:p>
    <w:p w14:paraId="19D19E4F" w14:textId="77777777" w:rsidR="00D0653C" w:rsidRDefault="00D0653C" w:rsidP="00D0653C">
      <w:pPr>
        <w:pStyle w:val="Pourmmoire"/>
        <w:rPr>
          <w:rFonts w:cs="Times New Roman"/>
          <w:bCs/>
        </w:rPr>
      </w:pPr>
    </w:p>
    <w:p w14:paraId="19B30B87" w14:textId="77777777" w:rsidR="00D0653C" w:rsidRDefault="00D0653C" w:rsidP="00D0653C">
      <w:pPr>
        <w:pStyle w:val="Pourmmoire"/>
        <w:rPr>
          <w:rFonts w:cs="Times New Roman"/>
          <w:bCs/>
        </w:rPr>
      </w:pPr>
    </w:p>
    <w:p w14:paraId="04CDF0D2" w14:textId="77777777" w:rsidR="00D0653C" w:rsidRDefault="00D0653C" w:rsidP="00D0653C">
      <w:pPr>
        <w:pStyle w:val="Pourmmoire"/>
        <w:rPr>
          <w:rFonts w:cs="Times New Roman"/>
          <w:bCs/>
        </w:rPr>
      </w:pPr>
    </w:p>
    <w:p w14:paraId="6B9C534C" w14:textId="77777777" w:rsidR="00D0653C" w:rsidRDefault="00D0653C" w:rsidP="00D0653C">
      <w:pPr>
        <w:pStyle w:val="Pourmmoire"/>
        <w:rPr>
          <w:rFonts w:cs="Times New Roman"/>
          <w:bCs/>
        </w:rPr>
      </w:pPr>
    </w:p>
    <w:p w14:paraId="67346E7D" w14:textId="77777777" w:rsidR="00D0653C" w:rsidRDefault="00D0653C" w:rsidP="00D0653C">
      <w:pPr>
        <w:pStyle w:val="Pourmmoire"/>
        <w:rPr>
          <w:rFonts w:cs="Times New Roman"/>
          <w:bCs/>
        </w:rPr>
      </w:pPr>
    </w:p>
    <w:p w14:paraId="617F9031" w14:textId="77777777" w:rsidR="00D0653C" w:rsidRDefault="00D0653C" w:rsidP="00D0653C">
      <w:pPr>
        <w:pStyle w:val="Pourmmoire"/>
        <w:rPr>
          <w:rFonts w:cs="Times New Roman"/>
          <w:bCs/>
        </w:rPr>
      </w:pPr>
    </w:p>
    <w:p w14:paraId="797D3E3E" w14:textId="77777777" w:rsidR="00D0653C" w:rsidRDefault="00D0653C" w:rsidP="00D0653C">
      <w:pPr>
        <w:pStyle w:val="Pourmmoire"/>
        <w:rPr>
          <w:rFonts w:cs="Times New Roman"/>
          <w:bCs/>
        </w:rPr>
      </w:pPr>
    </w:p>
    <w:p w14:paraId="54C9D5AC" w14:textId="77777777" w:rsidR="00D0653C" w:rsidRPr="001320B8" w:rsidRDefault="00D0653C" w:rsidP="00D0653C">
      <w:pPr>
        <w:pStyle w:val="Pourmmoire"/>
        <w:rPr>
          <w:rFonts w:cs="Times New Roman"/>
          <w:bCs/>
        </w:rPr>
      </w:pPr>
    </w:p>
    <w:p w14:paraId="5E16F8C8" w14:textId="5EE8B31C" w:rsidR="00D0653C" w:rsidRPr="00D0653C" w:rsidRDefault="00D0653C" w:rsidP="00D0653C">
      <w:pPr>
        <w:pStyle w:val="Titre2"/>
        <w:numPr>
          <w:ilvl w:val="0"/>
          <w:numId w:val="67"/>
        </w:numPr>
        <w:rPr>
          <w:rFonts w:ascii="Times New Roman" w:hAnsi="Times New Roman" w:cs="Times New Roman"/>
        </w:rPr>
      </w:pPr>
      <w:bookmarkStart w:id="33" w:name="_Toc198500403"/>
      <w:r w:rsidRPr="00D0653C">
        <w:rPr>
          <w:rFonts w:ascii="Times New Roman" w:hAnsi="Times New Roman" w:cs="Times New Roman"/>
        </w:rPr>
        <w:lastRenderedPageBreak/>
        <w:t>Limitations et transition vers le Heltec WiFi LoRa 32</w:t>
      </w:r>
      <w:bookmarkEnd w:id="33"/>
      <w:r w:rsidRPr="00D0653C">
        <w:rPr>
          <w:rFonts w:ascii="Times New Roman" w:hAnsi="Times New Roman" w:cs="Times New Roman"/>
        </w:rPr>
        <w:t xml:space="preserve"> </w:t>
      </w:r>
    </w:p>
    <w:p w14:paraId="3252ED92" w14:textId="77777777" w:rsidR="00D0653C" w:rsidRDefault="00D0653C" w:rsidP="00FA4366">
      <w:pPr>
        <w:pStyle w:val="Pourmmoire"/>
        <w:ind w:firstLine="360"/>
        <w:rPr>
          <w:rFonts w:cs="Times New Roman"/>
        </w:rPr>
      </w:pPr>
      <w:r w:rsidRPr="00303B87">
        <w:rPr>
          <w:rFonts w:cs="Times New Roman"/>
        </w:rPr>
        <w:t xml:space="preserve">Malgré sa simplicité, l’ESP32-CAM a montré certaines limites, notamment en termes de stabilité, de qualité d’image et de gestion des périphériques. </w:t>
      </w:r>
    </w:p>
    <w:p w14:paraId="3270B682" w14:textId="77777777" w:rsidR="00D0653C" w:rsidRPr="00303B87" w:rsidRDefault="00D0653C" w:rsidP="00D0653C">
      <w:pPr>
        <w:pStyle w:val="Pourmmoire"/>
        <w:rPr>
          <w:rFonts w:cs="Times New Roman"/>
        </w:rPr>
      </w:pPr>
      <w:r w:rsidRPr="00303B87">
        <w:rPr>
          <w:rFonts w:cs="Times New Roman"/>
        </w:rPr>
        <w:t>Une transition a alors été opérée vers le module Heltec WiFi LoRa 32 (v2), associé au capteur de vision IA HuskyLens.</w:t>
      </w:r>
    </w:p>
    <w:p w14:paraId="2916631C" w14:textId="77777777" w:rsidR="00D0653C" w:rsidRPr="00E2238E" w:rsidRDefault="00D0653C" w:rsidP="00D0653C">
      <w:pPr>
        <w:pStyle w:val="Pourmmoire"/>
        <w:rPr>
          <w:rFonts w:cs="Times New Roman"/>
        </w:rPr>
      </w:pPr>
      <w:r w:rsidRPr="00303B87">
        <w:rPr>
          <w:rFonts w:cs="Times New Roman"/>
        </w:rPr>
        <w:t>Le Heltec, basé sur un ESP32, présente l'avantage d'intégrer à la fois la connectivité Wi-Fi et la capacité de traitement, tout en restant compact, énergétiquement efficace et à faible coût.</w:t>
      </w:r>
    </w:p>
    <w:p w14:paraId="262D7FA7" w14:textId="77777777" w:rsidR="00D0653C" w:rsidRDefault="00D0653C" w:rsidP="00D0653C">
      <w:pPr>
        <w:pStyle w:val="Pourmmoire"/>
        <w:keepNext/>
        <w:jc w:val="center"/>
      </w:pPr>
      <w:r>
        <w:rPr>
          <w:noProof/>
        </w:rPr>
        <w:drawing>
          <wp:inline distT="0" distB="0" distL="0" distR="0" wp14:anchorId="20BC4349" wp14:editId="716E07F5">
            <wp:extent cx="3733800" cy="1996440"/>
            <wp:effectExtent l="0" t="0" r="0" b="0"/>
            <wp:docPr id="686517057" name="Picture 20" descr="WiFi LoRa 32(V2), ESP32 + SX1262 LoRa Node, Meshtastic and LoRaWAN  compatible — Phaseout – Heltec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Fi LoRa 32(V2), ESP32 + SX1262 LoRa Node, Meshtastic and LoRaWAN  compatible — Phaseout – Heltec Automation"/>
                    <pic:cNvPicPr>
                      <a:picLocks noChangeAspect="1" noChangeArrowheads="1"/>
                    </pic:cNvPicPr>
                  </pic:nvPicPr>
                  <pic:blipFill rotWithShape="1">
                    <a:blip r:embed="rId44">
                      <a:extLst>
                        <a:ext uri="{28A0092B-C50C-407E-A947-70E740481C1C}">
                          <a14:useLocalDpi xmlns:a14="http://schemas.microsoft.com/office/drawing/2010/main" val="0"/>
                        </a:ext>
                      </a:extLst>
                    </a:blip>
                    <a:srcRect l="11360" t="27680" r="10240" b="30400"/>
                    <a:stretch/>
                  </pic:blipFill>
                  <pic:spPr bwMode="auto">
                    <a:xfrm>
                      <a:off x="0" y="0"/>
                      <a:ext cx="3733800" cy="1996440"/>
                    </a:xfrm>
                    <a:prstGeom prst="rect">
                      <a:avLst/>
                    </a:prstGeom>
                    <a:noFill/>
                    <a:ln>
                      <a:noFill/>
                    </a:ln>
                    <a:extLst>
                      <a:ext uri="{53640926-AAD7-44D8-BBD7-CCE9431645EC}">
                        <a14:shadowObscured xmlns:a14="http://schemas.microsoft.com/office/drawing/2010/main"/>
                      </a:ext>
                    </a:extLst>
                  </pic:spPr>
                </pic:pic>
              </a:graphicData>
            </a:graphic>
          </wp:inline>
        </w:drawing>
      </w:r>
    </w:p>
    <w:p w14:paraId="5AE4E065" w14:textId="100E16F5" w:rsidR="00D0653C" w:rsidRDefault="00D0653C" w:rsidP="00D0653C">
      <w:pPr>
        <w:pStyle w:val="Lgende"/>
        <w:jc w:val="center"/>
      </w:pPr>
      <w:bookmarkStart w:id="34" w:name="_Toc198500615"/>
      <w:r>
        <w:t xml:space="preserve">Figure </w:t>
      </w:r>
      <w:r>
        <w:fldChar w:fldCharType="begin"/>
      </w:r>
      <w:r>
        <w:instrText xml:space="preserve"> SEQ Figure \* ARABIC </w:instrText>
      </w:r>
      <w:r>
        <w:fldChar w:fldCharType="separate"/>
      </w:r>
      <w:r w:rsidR="00CE11D0">
        <w:rPr>
          <w:noProof/>
        </w:rPr>
        <w:t>25</w:t>
      </w:r>
      <w:r>
        <w:fldChar w:fldCharType="end"/>
      </w:r>
      <w:r>
        <w:t xml:space="preserve">. </w:t>
      </w:r>
      <w:r w:rsidRPr="008B6F45">
        <w:t>Heltec WiFi LoRa 32</w:t>
      </w:r>
      <w:bookmarkEnd w:id="34"/>
    </w:p>
    <w:p w14:paraId="5772A96A" w14:textId="77777777" w:rsidR="00D0653C" w:rsidRPr="00D0653C" w:rsidRDefault="00D0653C" w:rsidP="00D0653C"/>
    <w:p w14:paraId="19815783" w14:textId="77777777" w:rsidR="00D0653C" w:rsidRPr="00095757" w:rsidRDefault="00D0653C" w:rsidP="00D0653C">
      <w:pPr>
        <w:pStyle w:val="Pourmmoire"/>
        <w:rPr>
          <w:rFonts w:cs="Times New Roman"/>
        </w:rPr>
      </w:pPr>
      <w:r w:rsidRPr="00303B87">
        <w:rPr>
          <w:rFonts w:cs="Times New Roman"/>
        </w:rPr>
        <w:t xml:space="preserve">Le HuskyLens, de son côté, est un capteur de vision facile d'utilisation, embarquant des modèles d'intelligence artificielle pour diverses reconnaissances (visages, objets, couleurs, etc.) et muni d'un écran LCD très utile pour la visualisation directe des données capturées. </w:t>
      </w:r>
    </w:p>
    <w:p w14:paraId="126CA8C5" w14:textId="77777777" w:rsidR="00D0653C" w:rsidRDefault="00D0653C" w:rsidP="00D0653C">
      <w:pPr>
        <w:pStyle w:val="Pourmmoire"/>
        <w:keepNext/>
        <w:jc w:val="center"/>
      </w:pPr>
      <w:r>
        <w:rPr>
          <w:noProof/>
        </w:rPr>
        <w:drawing>
          <wp:inline distT="0" distB="0" distL="0" distR="0" wp14:anchorId="253423F0" wp14:editId="5C53713F">
            <wp:extent cx="2758440" cy="2172000"/>
            <wp:effectExtent l="0" t="0" r="3810" b="0"/>
            <wp:docPr id="1686849704" name="Picture 22" descr="Gravity HUSKYLENS - An Easy-to-use AI Machine Vis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vity HUSKYLENS - An Easy-to-use AI Machine Vision Sensor"/>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437" t="21168" r="11620" b="19035"/>
                    <a:stretch/>
                  </pic:blipFill>
                  <pic:spPr bwMode="auto">
                    <a:xfrm>
                      <a:off x="0" y="0"/>
                      <a:ext cx="2762646" cy="2175311"/>
                    </a:xfrm>
                    <a:prstGeom prst="rect">
                      <a:avLst/>
                    </a:prstGeom>
                    <a:noFill/>
                    <a:ln>
                      <a:noFill/>
                    </a:ln>
                    <a:extLst>
                      <a:ext uri="{53640926-AAD7-44D8-BBD7-CCE9431645EC}">
                        <a14:shadowObscured xmlns:a14="http://schemas.microsoft.com/office/drawing/2010/main"/>
                      </a:ext>
                    </a:extLst>
                  </pic:spPr>
                </pic:pic>
              </a:graphicData>
            </a:graphic>
          </wp:inline>
        </w:drawing>
      </w:r>
    </w:p>
    <w:p w14:paraId="120707BF" w14:textId="68201C5C" w:rsidR="00D0653C" w:rsidRDefault="00D0653C" w:rsidP="00D0653C">
      <w:pPr>
        <w:pStyle w:val="Lgende"/>
        <w:jc w:val="center"/>
        <w:rPr>
          <w:rFonts w:cs="Times New Roman"/>
        </w:rPr>
      </w:pPr>
      <w:bookmarkStart w:id="35" w:name="_Toc198500616"/>
      <w:r>
        <w:t xml:space="preserve">Figure </w:t>
      </w:r>
      <w:r>
        <w:fldChar w:fldCharType="begin"/>
      </w:r>
      <w:r>
        <w:instrText xml:space="preserve"> SEQ Figure \* ARABIC </w:instrText>
      </w:r>
      <w:r>
        <w:fldChar w:fldCharType="separate"/>
      </w:r>
      <w:r w:rsidR="00CE11D0">
        <w:rPr>
          <w:noProof/>
        </w:rPr>
        <w:t>26</w:t>
      </w:r>
      <w:r>
        <w:fldChar w:fldCharType="end"/>
      </w:r>
      <w:r>
        <w:t>. HuskyLens</w:t>
      </w:r>
      <w:bookmarkEnd w:id="35"/>
    </w:p>
    <w:p w14:paraId="32C0E4FB" w14:textId="77777777" w:rsidR="00D0653C" w:rsidRPr="00303B87" w:rsidRDefault="00D0653C" w:rsidP="00D0653C">
      <w:pPr>
        <w:pStyle w:val="Pourmmoire"/>
        <w:rPr>
          <w:rFonts w:cs="Times New Roman"/>
        </w:rPr>
      </w:pPr>
      <w:r w:rsidRPr="00303B87">
        <w:rPr>
          <w:rFonts w:cs="Times New Roman"/>
        </w:rPr>
        <w:t>Toutefois, dans la première phase du projet, il est uniquement utilisé pour s</w:t>
      </w:r>
      <w:r>
        <w:rPr>
          <w:rFonts w:cs="Times New Roman"/>
        </w:rPr>
        <w:t>a partie détection IA car la partie LCD n’était qu’un avantage à son utilisation finale</w:t>
      </w:r>
      <w:r w:rsidRPr="00303B87">
        <w:rPr>
          <w:rFonts w:cs="Times New Roman"/>
        </w:rPr>
        <w:t>.</w:t>
      </w:r>
    </w:p>
    <w:p w14:paraId="2D1D4CAC" w14:textId="77777777" w:rsidR="00D0653C" w:rsidRDefault="00D0653C" w:rsidP="00D0653C">
      <w:pPr>
        <w:pStyle w:val="Pourmmoire"/>
        <w:rPr>
          <w:rFonts w:cs="Times New Roman"/>
        </w:rPr>
      </w:pPr>
      <w:r w:rsidRPr="00303B87">
        <w:rPr>
          <w:rFonts w:cs="Times New Roman"/>
        </w:rPr>
        <w:t>Une priorité initiale était</w:t>
      </w:r>
      <w:r>
        <w:rPr>
          <w:rFonts w:cs="Times New Roman"/>
        </w:rPr>
        <w:t xml:space="preserve"> donc</w:t>
      </w:r>
      <w:r w:rsidRPr="00303B87">
        <w:rPr>
          <w:rFonts w:cs="Times New Roman"/>
        </w:rPr>
        <w:t xml:space="preserve"> d'assurer une communication fiable entre le module Heltec et l'ordinateur, en exploitant la connectivité Wi-Fi. </w:t>
      </w:r>
    </w:p>
    <w:p w14:paraId="58133401" w14:textId="77777777" w:rsidR="00D0653C" w:rsidRDefault="00D0653C" w:rsidP="00FA4366">
      <w:pPr>
        <w:pStyle w:val="Pourmmoire"/>
        <w:ind w:firstLine="720"/>
        <w:rPr>
          <w:rFonts w:cs="Times New Roman"/>
        </w:rPr>
      </w:pPr>
      <w:r w:rsidRPr="00303B87">
        <w:rPr>
          <w:rFonts w:cs="Times New Roman"/>
        </w:rPr>
        <w:lastRenderedPageBreak/>
        <w:t xml:space="preserve">L'Heltec capture une image (via une caméra connectée) et l'envoie par requête HTTP à un serveur local hébergé sur le PC. </w:t>
      </w:r>
    </w:p>
    <w:p w14:paraId="73BEFC2D" w14:textId="77777777" w:rsidR="00D0653C" w:rsidRDefault="00D0653C" w:rsidP="00D0653C">
      <w:pPr>
        <w:pStyle w:val="Pourmmoire"/>
        <w:rPr>
          <w:rFonts w:cs="Times New Roman"/>
        </w:rPr>
      </w:pPr>
      <w:r w:rsidRPr="00303B87">
        <w:rPr>
          <w:rFonts w:cs="Times New Roman"/>
        </w:rPr>
        <w:t xml:space="preserve">Plusieurs difficultés ont été rencontrées à cette étape, notamment des problèmes de déconnexion répétée, de redémarrage du module ESP32 (reboot cyclique), ou encore des configurations d’adresse IP fixes non valides. </w:t>
      </w:r>
    </w:p>
    <w:p w14:paraId="00DD472F" w14:textId="77777777" w:rsidR="00D0653C" w:rsidRPr="00303B87" w:rsidRDefault="00D0653C" w:rsidP="00D0653C">
      <w:pPr>
        <w:pStyle w:val="Pourmmoire"/>
        <w:rPr>
          <w:rFonts w:cs="Times New Roman"/>
        </w:rPr>
      </w:pPr>
      <w:r w:rsidRPr="00303B87">
        <w:rPr>
          <w:rFonts w:cs="Times New Roman"/>
        </w:rPr>
        <w:t>Ces points ont été résolus progressivement en assurant une alimentation stable du module, en choisissant un mode de connexion stable (via un partage de connexion mobile) et en vérifiant systématiquement le réseau et les ports utilisés.</w:t>
      </w:r>
    </w:p>
    <w:p w14:paraId="44007AB7" w14:textId="77777777" w:rsidR="00D0653C" w:rsidRDefault="00D0653C" w:rsidP="00D0653C">
      <w:pPr>
        <w:pStyle w:val="Pourmmoire"/>
        <w:rPr>
          <w:rFonts w:cs="Times New Roman"/>
        </w:rPr>
      </w:pPr>
      <w:r w:rsidRPr="00303B87">
        <w:rPr>
          <w:rFonts w:cs="Times New Roman"/>
        </w:rPr>
        <w:t xml:space="preserve">Après l’identification de la version exacte du module Heltec (v2) grâce au retour du moniteur série, </w:t>
      </w:r>
      <w:r>
        <w:rPr>
          <w:rFonts w:cs="Times New Roman"/>
        </w:rPr>
        <w:t xml:space="preserve">nous avons </w:t>
      </w:r>
      <w:r w:rsidRPr="00303B87">
        <w:rPr>
          <w:rFonts w:cs="Times New Roman"/>
        </w:rPr>
        <w:t xml:space="preserve">installé les pilotes nécessaires (CP2102) pour que la carte soit reconnue en USB sur </w:t>
      </w:r>
      <w:r>
        <w:rPr>
          <w:rFonts w:cs="Times New Roman"/>
        </w:rPr>
        <w:t>notre</w:t>
      </w:r>
      <w:r w:rsidRPr="00303B87">
        <w:rPr>
          <w:rFonts w:cs="Times New Roman"/>
        </w:rPr>
        <w:t xml:space="preserve"> PC. </w:t>
      </w:r>
    </w:p>
    <w:p w14:paraId="61709180" w14:textId="77777777" w:rsidR="00D0653C" w:rsidRDefault="00D0653C" w:rsidP="00D0653C">
      <w:pPr>
        <w:pStyle w:val="Pourmmoire"/>
        <w:rPr>
          <w:rFonts w:cs="Times New Roman"/>
        </w:rPr>
      </w:pPr>
      <w:r w:rsidRPr="00303B87">
        <w:rPr>
          <w:rFonts w:cs="Times New Roman"/>
        </w:rPr>
        <w:t xml:space="preserve">Une fois le port série correctement identifié dans l’IDE Arduino, </w:t>
      </w:r>
      <w:r>
        <w:rPr>
          <w:rFonts w:cs="Times New Roman"/>
        </w:rPr>
        <w:t>nous avons</w:t>
      </w:r>
      <w:r w:rsidRPr="00303B87">
        <w:rPr>
          <w:rFonts w:cs="Times New Roman"/>
        </w:rPr>
        <w:t xml:space="preserve"> sélectionné la bonne carte et le bon modèle via le gestionnaire de cartes. </w:t>
      </w:r>
    </w:p>
    <w:p w14:paraId="368ACAB2" w14:textId="77777777" w:rsidR="00D0653C" w:rsidRDefault="00D0653C" w:rsidP="00D0653C">
      <w:pPr>
        <w:pStyle w:val="Pourmmoire"/>
        <w:rPr>
          <w:rFonts w:cs="Times New Roman"/>
        </w:rPr>
      </w:pPr>
      <w:r w:rsidRPr="00303B87">
        <w:rPr>
          <w:rFonts w:cs="Times New Roman"/>
        </w:rPr>
        <w:t xml:space="preserve">Le téléversement de programmes Arduino a ainsi pu se faire sans encombre, et </w:t>
      </w:r>
      <w:r>
        <w:rPr>
          <w:rFonts w:cs="Times New Roman"/>
        </w:rPr>
        <w:t>nous avons</w:t>
      </w:r>
      <w:r w:rsidRPr="00303B87">
        <w:rPr>
          <w:rFonts w:cs="Times New Roman"/>
        </w:rPr>
        <w:t xml:space="preserve"> pu tester un exemple de code de capture d’image compatible avec l’ESP32-CAM, en adaptant les broches selon le schéma Heltec</w:t>
      </w:r>
      <w:r>
        <w:rPr>
          <w:rFonts w:cs="Times New Roman"/>
        </w:rPr>
        <w:t>.</w:t>
      </w:r>
    </w:p>
    <w:p w14:paraId="058ED76C" w14:textId="77777777" w:rsidR="00D0653C" w:rsidRDefault="00D0653C" w:rsidP="00D0653C">
      <w:pPr>
        <w:pStyle w:val="Pourmmoire"/>
        <w:rPr>
          <w:rFonts w:cs="Times New Roman"/>
        </w:rPr>
      </w:pPr>
    </w:p>
    <w:p w14:paraId="096C8D71" w14:textId="77777777" w:rsidR="00D0653C" w:rsidRDefault="00D0653C" w:rsidP="00D0653C">
      <w:pPr>
        <w:pStyle w:val="Pourmmoire"/>
        <w:keepNext/>
      </w:pPr>
      <w:r>
        <w:rPr>
          <w:noProof/>
        </w:rPr>
        <w:drawing>
          <wp:inline distT="0" distB="0" distL="0" distR="0" wp14:anchorId="082C6D89" wp14:editId="2B72C69C">
            <wp:extent cx="6371590" cy="2563495"/>
            <wp:effectExtent l="0" t="0" r="0" b="8255"/>
            <wp:docPr id="11071006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0602" name="Picture 1" descr="A screenshot of a computer code&#10;&#10;AI-generated content may be incorrect."/>
                    <pic:cNvPicPr/>
                  </pic:nvPicPr>
                  <pic:blipFill>
                    <a:blip r:embed="rId46"/>
                    <a:stretch>
                      <a:fillRect/>
                    </a:stretch>
                  </pic:blipFill>
                  <pic:spPr>
                    <a:xfrm>
                      <a:off x="0" y="0"/>
                      <a:ext cx="6371590" cy="2563495"/>
                    </a:xfrm>
                    <a:prstGeom prst="rect">
                      <a:avLst/>
                    </a:prstGeom>
                  </pic:spPr>
                </pic:pic>
              </a:graphicData>
            </a:graphic>
          </wp:inline>
        </w:drawing>
      </w:r>
    </w:p>
    <w:p w14:paraId="53EB0C05" w14:textId="67BE4063" w:rsidR="00D0653C" w:rsidRDefault="00D0653C" w:rsidP="00D0653C">
      <w:pPr>
        <w:pStyle w:val="Lgende"/>
        <w:jc w:val="center"/>
        <w:rPr>
          <w:rFonts w:cs="Times New Roman"/>
        </w:rPr>
      </w:pPr>
      <w:bookmarkStart w:id="36" w:name="_Toc198500617"/>
      <w:r>
        <w:t xml:space="preserve">Figure </w:t>
      </w:r>
      <w:r>
        <w:fldChar w:fldCharType="begin"/>
      </w:r>
      <w:r>
        <w:instrText xml:space="preserve"> SEQ Figure \* ARABIC </w:instrText>
      </w:r>
      <w:r>
        <w:fldChar w:fldCharType="separate"/>
      </w:r>
      <w:r w:rsidR="00CE11D0">
        <w:rPr>
          <w:noProof/>
        </w:rPr>
        <w:t>27</w:t>
      </w:r>
      <w:r>
        <w:fldChar w:fldCharType="end"/>
      </w:r>
      <w:r>
        <w:t>. Programme d'intégration HuskyLens</w:t>
      </w:r>
      <w:bookmarkEnd w:id="36"/>
    </w:p>
    <w:p w14:paraId="7B390816" w14:textId="77777777" w:rsidR="00D0653C" w:rsidRDefault="00D0653C" w:rsidP="00D0653C">
      <w:pPr>
        <w:pStyle w:val="Pourmmoire"/>
        <w:rPr>
          <w:rFonts w:cs="Times New Roman"/>
        </w:rPr>
      </w:pPr>
    </w:p>
    <w:p w14:paraId="55F81FE3" w14:textId="77777777" w:rsidR="00D0653C" w:rsidRDefault="00D0653C" w:rsidP="00FA4366">
      <w:pPr>
        <w:pStyle w:val="Pourmmoire"/>
        <w:ind w:firstLine="720"/>
        <w:rPr>
          <w:rFonts w:cs="Times New Roman"/>
        </w:rPr>
      </w:pPr>
      <w:r w:rsidRPr="006010C4">
        <w:rPr>
          <w:rFonts w:cs="Times New Roman"/>
        </w:rPr>
        <w:t xml:space="preserve">Ce code </w:t>
      </w:r>
      <w:r>
        <w:rPr>
          <w:rFonts w:cs="Times New Roman"/>
        </w:rPr>
        <w:t>permet d’</w:t>
      </w:r>
      <w:r w:rsidRPr="006010C4">
        <w:rPr>
          <w:rFonts w:cs="Times New Roman"/>
        </w:rPr>
        <w:t>initialise</w:t>
      </w:r>
      <w:r>
        <w:rPr>
          <w:rFonts w:cs="Times New Roman"/>
        </w:rPr>
        <w:t>r</w:t>
      </w:r>
      <w:r w:rsidRPr="006010C4">
        <w:rPr>
          <w:rFonts w:cs="Times New Roman"/>
        </w:rPr>
        <w:t xml:space="preserve"> les prérequis pour </w:t>
      </w:r>
      <w:r>
        <w:rPr>
          <w:rFonts w:cs="Times New Roman"/>
        </w:rPr>
        <w:t>pouvoir</w:t>
      </w:r>
      <w:r w:rsidRPr="006010C4">
        <w:rPr>
          <w:rFonts w:cs="Times New Roman"/>
        </w:rPr>
        <w:t xml:space="preserve"> </w:t>
      </w:r>
      <w:r>
        <w:rPr>
          <w:rFonts w:cs="Times New Roman"/>
        </w:rPr>
        <w:t>c</w:t>
      </w:r>
      <w:r w:rsidRPr="006010C4">
        <w:rPr>
          <w:rFonts w:cs="Times New Roman"/>
        </w:rPr>
        <w:t>ommunique</w:t>
      </w:r>
      <w:r>
        <w:rPr>
          <w:rFonts w:cs="Times New Roman"/>
        </w:rPr>
        <w:t>r</w:t>
      </w:r>
      <w:r w:rsidRPr="006010C4">
        <w:rPr>
          <w:rFonts w:cs="Times New Roman"/>
        </w:rPr>
        <w:t xml:space="preserve"> avec le HuskyLens en I2C via des broches définies</w:t>
      </w:r>
      <w:r>
        <w:rPr>
          <w:rFonts w:cs="Times New Roman"/>
        </w:rPr>
        <w:t xml:space="preserve"> telles que SDA (data) sur la pin 21 et SCL (clock) sur la pin 22. </w:t>
      </w:r>
    </w:p>
    <w:p w14:paraId="2AEC36E3" w14:textId="77777777" w:rsidR="00D0653C" w:rsidRDefault="00D0653C" w:rsidP="00D0653C">
      <w:pPr>
        <w:pStyle w:val="Pourmmoire"/>
        <w:rPr>
          <w:rFonts w:cs="Times New Roman"/>
        </w:rPr>
      </w:pPr>
      <w:r>
        <w:rPr>
          <w:rFonts w:cs="Times New Roman"/>
        </w:rPr>
        <w:t xml:space="preserve">On y définit aussi le réseau sur lequel la carte doit se connecter, en l’occurrence le réseau de mon téléphone portable qui est un Google Pixel 7, reconnu sous le nom « Pixel_3581 » et dont le mot de passe de connexion est « 1234567891011 ». </w:t>
      </w:r>
    </w:p>
    <w:p w14:paraId="77F30C84" w14:textId="69C12490" w:rsidR="00D0653C" w:rsidRPr="00303B87" w:rsidRDefault="00D0653C" w:rsidP="00D0653C">
      <w:pPr>
        <w:pStyle w:val="Pourmmoire"/>
        <w:rPr>
          <w:rFonts w:cs="Times New Roman"/>
        </w:rPr>
      </w:pPr>
      <w:r>
        <w:rPr>
          <w:rFonts w:cs="Times New Roman"/>
        </w:rPr>
        <w:t>On permet aussi l’initialisation du Huskylens via le protocole de communication I2C.</w:t>
      </w:r>
    </w:p>
    <w:p w14:paraId="42342BA6" w14:textId="094E1F16" w:rsidR="00D0653C" w:rsidRPr="00D0653C" w:rsidRDefault="00D0653C" w:rsidP="00D0653C">
      <w:pPr>
        <w:pStyle w:val="Titre2"/>
        <w:numPr>
          <w:ilvl w:val="0"/>
          <w:numId w:val="67"/>
        </w:numPr>
        <w:rPr>
          <w:rFonts w:ascii="Times New Roman" w:hAnsi="Times New Roman" w:cs="Times New Roman"/>
        </w:rPr>
      </w:pPr>
      <w:bookmarkStart w:id="37" w:name="_Toc198500404"/>
      <w:r w:rsidRPr="00D0653C">
        <w:rPr>
          <w:rFonts w:ascii="Times New Roman" w:hAnsi="Times New Roman" w:cs="Times New Roman"/>
        </w:rPr>
        <w:lastRenderedPageBreak/>
        <w:t>I</w:t>
      </w:r>
      <w:r w:rsidRPr="00D0653C">
        <w:rPr>
          <w:rFonts w:ascii="Times New Roman" w:hAnsi="Times New Roman" w:cs="Times New Roman"/>
        </w:rPr>
        <w:t>ntégration de la caméra et contrôle via le moniteur série</w:t>
      </w:r>
      <w:bookmarkEnd w:id="37"/>
      <w:r w:rsidRPr="00D0653C">
        <w:rPr>
          <w:rFonts w:ascii="Times New Roman" w:hAnsi="Times New Roman" w:cs="Times New Roman"/>
        </w:rPr>
        <w:t xml:space="preserve"> </w:t>
      </w:r>
    </w:p>
    <w:p w14:paraId="667B5758" w14:textId="77777777" w:rsidR="00D0653C" w:rsidRDefault="00D0653C" w:rsidP="00FA4366">
      <w:pPr>
        <w:pStyle w:val="Pourmmoire"/>
        <w:ind w:firstLine="360"/>
        <w:rPr>
          <w:rFonts w:cs="Times New Roman"/>
        </w:rPr>
      </w:pPr>
      <w:r w:rsidRPr="00303B87">
        <w:rPr>
          <w:rFonts w:cs="Times New Roman"/>
        </w:rPr>
        <w:t xml:space="preserve">Le code utilisé pour l’ESP32-CAM a été adapté afin de fonctionner avec les broches du Heltec, bien que celui-ci ne dispose pas de caméra intégrée. </w:t>
      </w:r>
    </w:p>
    <w:p w14:paraId="24D2B538" w14:textId="77777777" w:rsidR="00D0653C" w:rsidRDefault="00D0653C" w:rsidP="00D0653C">
      <w:pPr>
        <w:pStyle w:val="Pourmmoire"/>
        <w:rPr>
          <w:rFonts w:cs="Times New Roman"/>
        </w:rPr>
      </w:pPr>
      <w:r w:rsidRPr="00303B87">
        <w:rPr>
          <w:rFonts w:cs="Times New Roman"/>
        </w:rPr>
        <w:t xml:space="preserve">L’objectif était de valider le fonctionnement du serveur HTTP, la gestion du Wi-Fi, et l’interfaçage possible avec des capteurs externes. </w:t>
      </w:r>
    </w:p>
    <w:p w14:paraId="427EEE8D" w14:textId="77777777" w:rsidR="00D0653C" w:rsidRDefault="00D0653C" w:rsidP="00D0653C">
      <w:pPr>
        <w:pStyle w:val="Pourmmoire"/>
        <w:rPr>
          <w:rFonts w:cs="Times New Roman"/>
        </w:rPr>
      </w:pPr>
      <w:r w:rsidRPr="00303B87">
        <w:rPr>
          <w:rFonts w:cs="Times New Roman"/>
        </w:rPr>
        <w:t>Une commande série</w:t>
      </w:r>
      <w:r>
        <w:rPr>
          <w:rFonts w:cs="Times New Roman"/>
        </w:rPr>
        <w:t xml:space="preserve"> dans le programme nous a permis</w:t>
      </w:r>
      <w:r w:rsidRPr="00303B87">
        <w:rPr>
          <w:rFonts w:cs="Times New Roman"/>
        </w:rPr>
        <w:t xml:space="preserve"> d’activer ou </w:t>
      </w:r>
      <w:r>
        <w:rPr>
          <w:rFonts w:cs="Times New Roman"/>
        </w:rPr>
        <w:t xml:space="preserve">de </w:t>
      </w:r>
      <w:r w:rsidRPr="00303B87">
        <w:rPr>
          <w:rFonts w:cs="Times New Roman"/>
        </w:rPr>
        <w:t>désactiver dynamiquement la capture d’images, via les instructions "start" ou "stop".</w:t>
      </w:r>
    </w:p>
    <w:p w14:paraId="7BF456B1" w14:textId="77777777" w:rsidR="00D0653C" w:rsidRDefault="00D0653C" w:rsidP="00D0653C">
      <w:pPr>
        <w:pStyle w:val="Pourmmoire"/>
        <w:rPr>
          <w:rFonts w:cs="Times New Roman"/>
        </w:rPr>
      </w:pPr>
    </w:p>
    <w:p w14:paraId="0BEE159D" w14:textId="77777777" w:rsidR="00D0653C" w:rsidRDefault="00D0653C" w:rsidP="00D0653C">
      <w:pPr>
        <w:pStyle w:val="Pourmmoire"/>
        <w:keepNext/>
      </w:pPr>
      <w:r>
        <w:rPr>
          <w:noProof/>
        </w:rPr>
        <w:drawing>
          <wp:inline distT="0" distB="0" distL="0" distR="0" wp14:anchorId="6D3A1E18" wp14:editId="69A16D3C">
            <wp:extent cx="6371590" cy="2101850"/>
            <wp:effectExtent l="0" t="0" r="0" b="0"/>
            <wp:docPr id="43806869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68696" name="Picture 1" descr="A computer code with black text&#10;&#10;AI-generated content may be incorrect."/>
                    <pic:cNvPicPr/>
                  </pic:nvPicPr>
                  <pic:blipFill>
                    <a:blip r:embed="rId47"/>
                    <a:stretch>
                      <a:fillRect/>
                    </a:stretch>
                  </pic:blipFill>
                  <pic:spPr>
                    <a:xfrm>
                      <a:off x="0" y="0"/>
                      <a:ext cx="6371590" cy="2101850"/>
                    </a:xfrm>
                    <a:prstGeom prst="rect">
                      <a:avLst/>
                    </a:prstGeom>
                  </pic:spPr>
                </pic:pic>
              </a:graphicData>
            </a:graphic>
          </wp:inline>
        </w:drawing>
      </w:r>
    </w:p>
    <w:p w14:paraId="1A925C76" w14:textId="354BA873" w:rsidR="00D0653C" w:rsidRDefault="00D0653C" w:rsidP="00D0653C">
      <w:pPr>
        <w:pStyle w:val="Lgende"/>
        <w:jc w:val="center"/>
        <w:rPr>
          <w:rFonts w:cs="Times New Roman"/>
        </w:rPr>
      </w:pPr>
      <w:bookmarkStart w:id="38" w:name="_Toc198500618"/>
      <w:r>
        <w:t xml:space="preserve">Figure </w:t>
      </w:r>
      <w:r>
        <w:fldChar w:fldCharType="begin"/>
      </w:r>
      <w:r>
        <w:instrText xml:space="preserve"> SEQ Figure \* ARABIC </w:instrText>
      </w:r>
      <w:r>
        <w:fldChar w:fldCharType="separate"/>
      </w:r>
      <w:r w:rsidR="00CE11D0">
        <w:rPr>
          <w:noProof/>
        </w:rPr>
        <w:t>28</w:t>
      </w:r>
      <w:r>
        <w:fldChar w:fldCharType="end"/>
      </w:r>
      <w:r>
        <w:t>. Programme Start/Stop</w:t>
      </w:r>
      <w:bookmarkEnd w:id="38"/>
    </w:p>
    <w:p w14:paraId="36E07899" w14:textId="77777777" w:rsidR="00D0653C" w:rsidRPr="00303B87" w:rsidRDefault="00D0653C" w:rsidP="00D0653C">
      <w:pPr>
        <w:pStyle w:val="Pourmmoire"/>
        <w:rPr>
          <w:rFonts w:cs="Times New Roman"/>
        </w:rPr>
      </w:pPr>
    </w:p>
    <w:p w14:paraId="7BF1C80C" w14:textId="77777777" w:rsidR="00D0653C" w:rsidRDefault="00D0653C" w:rsidP="00D0653C">
      <w:pPr>
        <w:pStyle w:val="Pourmmoire"/>
        <w:rPr>
          <w:rFonts w:cs="Times New Roman"/>
        </w:rPr>
      </w:pPr>
      <w:r w:rsidRPr="00303B87">
        <w:rPr>
          <w:rFonts w:cs="Times New Roman"/>
        </w:rPr>
        <w:t>Le code embarqué sur le Heltec WiFi LoRa 32 est inspiré de celui fonctionnel sur l’ESP32-CAM, mais il reste à noter que ce module n’a pas de caméra intégrée ; il est utilisé ici surtout pour sa connectivité et ses capacités de traitement si on décide de déléguer l'analyse des images.</w:t>
      </w:r>
    </w:p>
    <w:p w14:paraId="05946282" w14:textId="77777777" w:rsidR="00D0653C" w:rsidRDefault="00D0653C" w:rsidP="00D0653C">
      <w:pPr>
        <w:pStyle w:val="Pourmmoire"/>
        <w:rPr>
          <w:rFonts w:cs="Times New Roman"/>
        </w:rPr>
      </w:pPr>
    </w:p>
    <w:p w14:paraId="5DAF0136" w14:textId="77777777" w:rsidR="00D0653C" w:rsidRDefault="00D0653C" w:rsidP="00D0653C">
      <w:pPr>
        <w:pStyle w:val="Pourmmoire"/>
        <w:rPr>
          <w:rFonts w:cs="Times New Roman"/>
        </w:rPr>
      </w:pPr>
    </w:p>
    <w:p w14:paraId="133F3B28" w14:textId="77777777" w:rsidR="00D0653C" w:rsidRDefault="00D0653C" w:rsidP="00D0653C">
      <w:pPr>
        <w:pStyle w:val="Pourmmoire"/>
        <w:rPr>
          <w:rFonts w:cs="Times New Roman"/>
        </w:rPr>
      </w:pPr>
    </w:p>
    <w:p w14:paraId="07279F06" w14:textId="77777777" w:rsidR="00D0653C" w:rsidRDefault="00D0653C" w:rsidP="00D0653C">
      <w:pPr>
        <w:pStyle w:val="Pourmmoire"/>
        <w:rPr>
          <w:rFonts w:cs="Times New Roman"/>
        </w:rPr>
      </w:pPr>
    </w:p>
    <w:p w14:paraId="7345AAF5" w14:textId="77777777" w:rsidR="00D0653C" w:rsidRDefault="00D0653C" w:rsidP="00D0653C">
      <w:pPr>
        <w:pStyle w:val="Pourmmoire"/>
        <w:rPr>
          <w:rFonts w:cs="Times New Roman"/>
        </w:rPr>
      </w:pPr>
    </w:p>
    <w:p w14:paraId="24ADAA8E" w14:textId="77777777" w:rsidR="00D0653C" w:rsidRDefault="00D0653C" w:rsidP="00D0653C">
      <w:pPr>
        <w:pStyle w:val="Pourmmoire"/>
        <w:rPr>
          <w:rFonts w:cs="Times New Roman"/>
        </w:rPr>
      </w:pPr>
    </w:p>
    <w:p w14:paraId="5A83009D" w14:textId="77777777" w:rsidR="00D0653C" w:rsidRDefault="00D0653C" w:rsidP="00D0653C">
      <w:pPr>
        <w:pStyle w:val="Pourmmoire"/>
        <w:rPr>
          <w:rFonts w:cs="Times New Roman"/>
        </w:rPr>
      </w:pPr>
    </w:p>
    <w:p w14:paraId="260D1CB6" w14:textId="77777777" w:rsidR="00D0653C" w:rsidRDefault="00D0653C" w:rsidP="00D0653C">
      <w:pPr>
        <w:pStyle w:val="Pourmmoire"/>
        <w:rPr>
          <w:rFonts w:cs="Times New Roman"/>
        </w:rPr>
      </w:pPr>
    </w:p>
    <w:p w14:paraId="5DC359C8" w14:textId="77777777" w:rsidR="00D0653C" w:rsidRDefault="00D0653C" w:rsidP="00D0653C">
      <w:pPr>
        <w:pStyle w:val="Pourmmoire"/>
        <w:rPr>
          <w:rFonts w:cs="Times New Roman"/>
        </w:rPr>
      </w:pPr>
    </w:p>
    <w:p w14:paraId="13184300" w14:textId="77777777" w:rsidR="00D0653C" w:rsidRPr="00303B87" w:rsidRDefault="00D0653C" w:rsidP="00D0653C">
      <w:pPr>
        <w:pStyle w:val="Pourmmoire"/>
        <w:rPr>
          <w:rFonts w:cs="Times New Roman"/>
        </w:rPr>
      </w:pPr>
    </w:p>
    <w:p w14:paraId="2893C927" w14:textId="019509FF" w:rsidR="00D0653C" w:rsidRPr="00D0653C" w:rsidRDefault="00D0653C" w:rsidP="00D0653C">
      <w:pPr>
        <w:pStyle w:val="Titre2"/>
        <w:numPr>
          <w:ilvl w:val="0"/>
          <w:numId w:val="67"/>
        </w:numPr>
        <w:rPr>
          <w:rFonts w:ascii="Times New Roman" w:hAnsi="Times New Roman" w:cs="Times New Roman"/>
        </w:rPr>
      </w:pPr>
      <w:bookmarkStart w:id="39" w:name="_Toc198500405"/>
      <w:r w:rsidRPr="00D0653C">
        <w:rPr>
          <w:rFonts w:ascii="Times New Roman" w:hAnsi="Times New Roman" w:cs="Times New Roman"/>
        </w:rPr>
        <w:lastRenderedPageBreak/>
        <w:t>Problématique d’orientation de l’image sur le HuskyLens</w:t>
      </w:r>
      <w:bookmarkEnd w:id="39"/>
      <w:r w:rsidRPr="00D0653C">
        <w:rPr>
          <w:rFonts w:ascii="Times New Roman" w:hAnsi="Times New Roman" w:cs="Times New Roman"/>
        </w:rPr>
        <w:t xml:space="preserve"> </w:t>
      </w:r>
    </w:p>
    <w:p w14:paraId="4898B249" w14:textId="77777777" w:rsidR="00D0653C" w:rsidRDefault="00D0653C" w:rsidP="00FA4366">
      <w:pPr>
        <w:pStyle w:val="Pourmmoire"/>
        <w:ind w:firstLine="360"/>
        <w:rPr>
          <w:rFonts w:cs="Times New Roman"/>
        </w:rPr>
      </w:pPr>
      <w:r w:rsidRPr="00303B87">
        <w:rPr>
          <w:rFonts w:cs="Times New Roman"/>
        </w:rPr>
        <w:t xml:space="preserve">Lors de l’utilisation du HuskyLens, une problématique importante est apparue : les images capturées étaient affichées à l’envers. Cela posait un problème pour l’analyse visuelle en temps réel. </w:t>
      </w:r>
    </w:p>
    <w:p w14:paraId="24FC818C" w14:textId="77777777" w:rsidR="00D0653C" w:rsidRPr="00303B87" w:rsidRDefault="00D0653C" w:rsidP="00D0653C">
      <w:pPr>
        <w:pStyle w:val="Pourmmoire"/>
        <w:rPr>
          <w:rFonts w:cs="Times New Roman"/>
        </w:rPr>
      </w:pPr>
      <w:r w:rsidRPr="00303B87">
        <w:rPr>
          <w:rFonts w:cs="Times New Roman"/>
        </w:rPr>
        <w:t>Contrairement à d’autres écrans comme les OLED ou TFT où l’image peut être inversée dans le buffer graphique, le HuskyLens ne permet pas de redressement logiciel directement via l’IDE Arduino.</w:t>
      </w:r>
    </w:p>
    <w:p w14:paraId="0602A856" w14:textId="77777777" w:rsidR="00D0653C" w:rsidRDefault="00D0653C" w:rsidP="00D0653C">
      <w:pPr>
        <w:pStyle w:val="Pourmmoire"/>
        <w:rPr>
          <w:rFonts w:cs="Times New Roman"/>
        </w:rPr>
      </w:pPr>
      <w:r w:rsidRPr="00303B87">
        <w:rPr>
          <w:rFonts w:cs="Times New Roman"/>
        </w:rPr>
        <w:t xml:space="preserve">L’étude de la documentation du fabricant a révélé que l’orientation est déterminée au niveau du firmware et n’est pas modifiable par l’utilisateur. </w:t>
      </w:r>
    </w:p>
    <w:p w14:paraId="2F00A1DE" w14:textId="77777777" w:rsidR="00D0653C" w:rsidRDefault="00D0653C" w:rsidP="00D0653C">
      <w:pPr>
        <w:pStyle w:val="Pourmmoire"/>
        <w:rPr>
          <w:rFonts w:cs="Times New Roman"/>
        </w:rPr>
      </w:pPr>
      <w:r w:rsidRPr="00303B87">
        <w:rPr>
          <w:rFonts w:cs="Times New Roman"/>
        </w:rPr>
        <w:t xml:space="preserve">Ainsi, pour obtenir une orientation correcte, il </w:t>
      </w:r>
      <w:r>
        <w:rPr>
          <w:rFonts w:cs="Times New Roman"/>
        </w:rPr>
        <w:t>était</w:t>
      </w:r>
      <w:r w:rsidRPr="00303B87">
        <w:rPr>
          <w:rFonts w:cs="Times New Roman"/>
        </w:rPr>
        <w:t xml:space="preserve"> nécessaire </w:t>
      </w:r>
      <w:r>
        <w:rPr>
          <w:rFonts w:cs="Times New Roman"/>
        </w:rPr>
        <w:t xml:space="preserve">pour nous </w:t>
      </w:r>
      <w:r w:rsidRPr="00303B87">
        <w:rPr>
          <w:rFonts w:cs="Times New Roman"/>
        </w:rPr>
        <w:t xml:space="preserve">de corriger l’image après capture ou d’adapter le montage physique. </w:t>
      </w:r>
    </w:p>
    <w:p w14:paraId="464E8515" w14:textId="77777777" w:rsidR="00D0653C" w:rsidRDefault="00D0653C" w:rsidP="00D0653C">
      <w:pPr>
        <w:pStyle w:val="Pourmmoire"/>
        <w:rPr>
          <w:rFonts w:cs="Times New Roman"/>
          <w:bCs/>
        </w:rPr>
      </w:pPr>
      <w:r>
        <w:rPr>
          <w:rFonts w:cs="Times New Roman"/>
        </w:rPr>
        <w:t>De plus, les possibilités d’intelligence artificielle proposées par le Huskylens Gravity étaient trop limitées pour notre utilisation puisque la reconnaissance d’objet ne se faisaient que baser sur 20</w:t>
      </w:r>
      <w:r>
        <w:rPr>
          <w:rFonts w:cs="Times New Roman"/>
          <w:b/>
        </w:rPr>
        <w:t xml:space="preserve"> </w:t>
      </w:r>
      <w:r w:rsidRPr="003F128D">
        <w:rPr>
          <w:rFonts w:cs="Times New Roman"/>
          <w:bCs/>
        </w:rPr>
        <w:t xml:space="preserve">objets déjà intégrés dans le microcontrôleur. </w:t>
      </w:r>
    </w:p>
    <w:p w14:paraId="4D5462C0" w14:textId="77777777" w:rsidR="00D0653C" w:rsidRPr="003F128D" w:rsidRDefault="00D0653C" w:rsidP="00D0653C">
      <w:pPr>
        <w:pStyle w:val="Pourmmoire"/>
        <w:rPr>
          <w:rFonts w:cs="Times New Roman"/>
          <w:bCs/>
        </w:rPr>
      </w:pPr>
      <w:r w:rsidRPr="003F128D">
        <w:rPr>
          <w:rFonts w:cs="Times New Roman"/>
          <w:bCs/>
        </w:rPr>
        <w:t>Ses objets étant les suivants : avion, vélo, ois</w:t>
      </w:r>
      <w:r>
        <w:rPr>
          <w:rFonts w:cs="Times New Roman"/>
          <w:bCs/>
        </w:rPr>
        <w:t>eau</w:t>
      </w:r>
      <w:r w:rsidRPr="003F128D">
        <w:rPr>
          <w:rFonts w:cs="Times New Roman"/>
          <w:bCs/>
        </w:rPr>
        <w:t>, b</w:t>
      </w:r>
      <w:r>
        <w:rPr>
          <w:rFonts w:cs="Times New Roman"/>
          <w:bCs/>
        </w:rPr>
        <w:t>ateau</w:t>
      </w:r>
      <w:r w:rsidRPr="003F128D">
        <w:rPr>
          <w:rFonts w:cs="Times New Roman"/>
          <w:bCs/>
        </w:rPr>
        <w:t>, b</w:t>
      </w:r>
      <w:r>
        <w:rPr>
          <w:rFonts w:cs="Times New Roman"/>
          <w:bCs/>
        </w:rPr>
        <w:t>outeille</w:t>
      </w:r>
      <w:r w:rsidRPr="003F128D">
        <w:rPr>
          <w:rFonts w:cs="Times New Roman"/>
          <w:bCs/>
        </w:rPr>
        <w:t xml:space="preserve">, bus, </w:t>
      </w:r>
      <w:r>
        <w:rPr>
          <w:rFonts w:cs="Times New Roman"/>
          <w:bCs/>
        </w:rPr>
        <w:t>voiture</w:t>
      </w:r>
      <w:r w:rsidRPr="003F128D">
        <w:rPr>
          <w:rFonts w:cs="Times New Roman"/>
          <w:bCs/>
        </w:rPr>
        <w:t>, c</w:t>
      </w:r>
      <w:r>
        <w:rPr>
          <w:rFonts w:cs="Times New Roman"/>
          <w:bCs/>
        </w:rPr>
        <w:t>hat</w:t>
      </w:r>
      <w:r w:rsidRPr="003F128D">
        <w:rPr>
          <w:rFonts w:cs="Times New Roman"/>
          <w:bCs/>
        </w:rPr>
        <w:t>,</w:t>
      </w:r>
      <w:r>
        <w:rPr>
          <w:rFonts w:cs="Times New Roman"/>
          <w:bCs/>
        </w:rPr>
        <w:t xml:space="preserve"> </w:t>
      </w:r>
      <w:r w:rsidRPr="003F128D">
        <w:rPr>
          <w:rFonts w:cs="Times New Roman"/>
          <w:bCs/>
        </w:rPr>
        <w:t>chai</w:t>
      </w:r>
      <w:r>
        <w:rPr>
          <w:rFonts w:cs="Times New Roman"/>
          <w:bCs/>
        </w:rPr>
        <w:t>se</w:t>
      </w:r>
      <w:r w:rsidRPr="003F128D">
        <w:rPr>
          <w:rFonts w:cs="Times New Roman"/>
          <w:bCs/>
        </w:rPr>
        <w:t xml:space="preserve">, </w:t>
      </w:r>
      <w:r>
        <w:rPr>
          <w:rFonts w:cs="Times New Roman"/>
          <w:bCs/>
        </w:rPr>
        <w:t>vache</w:t>
      </w:r>
      <w:r w:rsidRPr="003F128D">
        <w:rPr>
          <w:rFonts w:cs="Times New Roman"/>
          <w:bCs/>
        </w:rPr>
        <w:t xml:space="preserve">, </w:t>
      </w:r>
      <w:r>
        <w:rPr>
          <w:rFonts w:cs="Times New Roman"/>
          <w:bCs/>
        </w:rPr>
        <w:t>table</w:t>
      </w:r>
      <w:r w:rsidRPr="003F128D">
        <w:rPr>
          <w:rFonts w:cs="Times New Roman"/>
          <w:bCs/>
        </w:rPr>
        <w:t xml:space="preserve">, </w:t>
      </w:r>
      <w:r>
        <w:rPr>
          <w:rFonts w:cs="Times New Roman"/>
          <w:bCs/>
        </w:rPr>
        <w:t>chien</w:t>
      </w:r>
      <w:r w:rsidRPr="003F128D">
        <w:rPr>
          <w:rFonts w:cs="Times New Roman"/>
          <w:bCs/>
        </w:rPr>
        <w:t xml:space="preserve">, </w:t>
      </w:r>
      <w:r>
        <w:rPr>
          <w:rFonts w:cs="Times New Roman"/>
          <w:bCs/>
        </w:rPr>
        <w:t>cheval</w:t>
      </w:r>
      <w:r w:rsidRPr="003F128D">
        <w:rPr>
          <w:rFonts w:cs="Times New Roman"/>
          <w:bCs/>
        </w:rPr>
        <w:t>, moto, person</w:t>
      </w:r>
      <w:r>
        <w:rPr>
          <w:rFonts w:cs="Times New Roman"/>
          <w:bCs/>
        </w:rPr>
        <w:t>ne</w:t>
      </w:r>
      <w:r w:rsidRPr="003F128D">
        <w:rPr>
          <w:rFonts w:cs="Times New Roman"/>
          <w:bCs/>
        </w:rPr>
        <w:t>, p</w:t>
      </w:r>
      <w:r>
        <w:rPr>
          <w:rFonts w:cs="Times New Roman"/>
          <w:bCs/>
        </w:rPr>
        <w:t>lante en pot,</w:t>
      </w:r>
      <w:r w:rsidRPr="003F128D">
        <w:rPr>
          <w:rFonts w:cs="Times New Roman"/>
          <w:bCs/>
        </w:rPr>
        <w:t xml:space="preserve"> </w:t>
      </w:r>
      <w:r>
        <w:rPr>
          <w:rFonts w:cs="Times New Roman"/>
          <w:bCs/>
        </w:rPr>
        <w:t>mouton,</w:t>
      </w:r>
      <w:r w:rsidRPr="003F128D">
        <w:rPr>
          <w:rFonts w:cs="Times New Roman"/>
          <w:bCs/>
        </w:rPr>
        <w:t xml:space="preserve"> </w:t>
      </w:r>
      <w:r>
        <w:rPr>
          <w:rFonts w:cs="Times New Roman"/>
          <w:bCs/>
        </w:rPr>
        <w:t>canapé</w:t>
      </w:r>
      <w:r w:rsidRPr="003F128D">
        <w:rPr>
          <w:rFonts w:cs="Times New Roman"/>
          <w:bCs/>
        </w:rPr>
        <w:t>, train, TV.</w:t>
      </w:r>
    </w:p>
    <w:p w14:paraId="395D3DB6" w14:textId="77777777" w:rsidR="00D0653C" w:rsidRDefault="00D0653C" w:rsidP="00D0653C">
      <w:pPr>
        <w:pStyle w:val="Pourmmoire"/>
        <w:rPr>
          <w:rFonts w:cs="Times New Roman"/>
          <w:bCs/>
        </w:rPr>
      </w:pPr>
      <w:r>
        <w:rPr>
          <w:rFonts w:cs="Times New Roman"/>
        </w:rPr>
        <w:t>Il nous fallait donc passer sur une autre option du Huskylens Gravity qui est : la classification d’objets.</w:t>
      </w:r>
      <w:r>
        <w:rPr>
          <w:rFonts w:cs="Times New Roman"/>
        </w:rPr>
        <w:br/>
      </w:r>
      <w:r w:rsidRPr="00203731">
        <w:rPr>
          <w:rFonts w:cs="Times New Roman"/>
          <w:bCs/>
        </w:rPr>
        <w:t xml:space="preserve">Cette fonction permet au HuskyLens d’apprendre à reconnaître plusieurs objets différents à partir de plusieurs photos. Il utilise un algorithme d’apprentissage automatique intégré pour s'entraîner. </w:t>
      </w:r>
    </w:p>
    <w:p w14:paraId="4915406A" w14:textId="77777777" w:rsidR="00D0653C" w:rsidRDefault="00D0653C" w:rsidP="00D0653C">
      <w:pPr>
        <w:pStyle w:val="Pourmmoire"/>
        <w:rPr>
          <w:rFonts w:cs="Times New Roman"/>
          <w:bCs/>
        </w:rPr>
      </w:pPr>
      <w:r w:rsidRPr="00203731">
        <w:rPr>
          <w:rFonts w:cs="Times New Roman"/>
          <w:bCs/>
        </w:rPr>
        <w:t>Une fois l'apprentissage terminé, lorsque l’un des objets appris réapparaît dans le champ de vision, le HuskyLens est capable de le reconnaître et d’afficher son numéro d’identification (ID).</w:t>
      </w:r>
    </w:p>
    <w:p w14:paraId="0A35EF9E" w14:textId="77777777" w:rsidR="00D0653C" w:rsidRDefault="00D0653C" w:rsidP="00D0653C">
      <w:pPr>
        <w:pStyle w:val="Pourmmoire"/>
        <w:rPr>
          <w:rFonts w:cs="Times New Roman"/>
          <w:bCs/>
        </w:rPr>
      </w:pPr>
      <w:r>
        <w:rPr>
          <w:rFonts w:cs="Times New Roman"/>
          <w:bCs/>
        </w:rPr>
        <w:t xml:space="preserve">Comme nous le montre l’exemple suivant dans leur manuel d’utilisation : </w:t>
      </w:r>
    </w:p>
    <w:p w14:paraId="562F1D83" w14:textId="77777777" w:rsidR="00D0653C" w:rsidRDefault="00D0653C" w:rsidP="00D0653C">
      <w:pPr>
        <w:pStyle w:val="Pourmmoire"/>
        <w:keepNext/>
      </w:pPr>
      <w:r>
        <w:rPr>
          <w:rFonts w:cs="Times New Roman"/>
          <w:bCs/>
        </w:rPr>
        <w:br/>
      </w:r>
      <w:r>
        <w:rPr>
          <w:noProof/>
        </w:rPr>
        <w:drawing>
          <wp:inline distT="0" distB="0" distL="0" distR="0" wp14:anchorId="70E89400" wp14:editId="2582B1D9">
            <wp:extent cx="6371590" cy="2589530"/>
            <wp:effectExtent l="0" t="0" r="0" b="1270"/>
            <wp:docPr id="1541134578" name="Picture 1" descr="A collage of images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4578" name="Picture 1" descr="A collage of images of two people&#10;&#10;AI-generated content may be incorrect."/>
                    <pic:cNvPicPr/>
                  </pic:nvPicPr>
                  <pic:blipFill>
                    <a:blip r:embed="rId48"/>
                    <a:stretch>
                      <a:fillRect/>
                    </a:stretch>
                  </pic:blipFill>
                  <pic:spPr>
                    <a:xfrm>
                      <a:off x="0" y="0"/>
                      <a:ext cx="6371590" cy="2589530"/>
                    </a:xfrm>
                    <a:prstGeom prst="rect">
                      <a:avLst/>
                    </a:prstGeom>
                  </pic:spPr>
                </pic:pic>
              </a:graphicData>
            </a:graphic>
          </wp:inline>
        </w:drawing>
      </w:r>
    </w:p>
    <w:p w14:paraId="4F54FF6B" w14:textId="0A64105D" w:rsidR="00D0653C" w:rsidRDefault="00D0653C" w:rsidP="00D0653C">
      <w:pPr>
        <w:pStyle w:val="Lgende"/>
        <w:jc w:val="center"/>
        <w:rPr>
          <w:rFonts w:cs="Times New Roman"/>
          <w:bCs/>
        </w:rPr>
      </w:pPr>
      <w:bookmarkStart w:id="40" w:name="_Toc198500619"/>
      <w:r>
        <w:t xml:space="preserve">Figure </w:t>
      </w:r>
      <w:r>
        <w:fldChar w:fldCharType="begin"/>
      </w:r>
      <w:r>
        <w:instrText xml:space="preserve"> SEQ Figure \* ARABIC </w:instrText>
      </w:r>
      <w:r>
        <w:fldChar w:fldCharType="separate"/>
      </w:r>
      <w:r w:rsidR="00CE11D0">
        <w:rPr>
          <w:noProof/>
        </w:rPr>
        <w:t>29</w:t>
      </w:r>
      <w:r>
        <w:fldChar w:fldCharType="end"/>
      </w:r>
      <w:r>
        <w:t>. Reconnaissance d'objet</w:t>
      </w:r>
      <w:bookmarkEnd w:id="40"/>
    </w:p>
    <w:p w14:paraId="0AD78EB5" w14:textId="77777777" w:rsidR="00D0653C" w:rsidRDefault="00D0653C" w:rsidP="00FA4366">
      <w:pPr>
        <w:pStyle w:val="Pourmmoire"/>
        <w:ind w:firstLine="720"/>
        <w:rPr>
          <w:rFonts w:cs="Times New Roman"/>
          <w:bCs/>
        </w:rPr>
      </w:pPr>
      <w:r>
        <w:rPr>
          <w:rFonts w:cs="Times New Roman"/>
          <w:bCs/>
        </w:rPr>
        <w:lastRenderedPageBreak/>
        <w:t xml:space="preserve">Cependant, lorsqu’appliqué à notre cas précis des varroas, la détection et la classification des varroas par rapport à d’autres éléments était tout simplement impossible. </w:t>
      </w:r>
    </w:p>
    <w:p w14:paraId="0A8A5946" w14:textId="77777777" w:rsidR="00D0653C" w:rsidRPr="003F128D" w:rsidRDefault="00D0653C" w:rsidP="00D0653C">
      <w:pPr>
        <w:pStyle w:val="Pourmmoire"/>
        <w:rPr>
          <w:rFonts w:cs="Times New Roman"/>
        </w:rPr>
      </w:pPr>
      <w:r>
        <w:rPr>
          <w:rFonts w:cs="Times New Roman"/>
          <w:bCs/>
        </w:rPr>
        <w:t>En effet, cela était dû d’une part à un manque de précision et de netteté dans les captures d’images de la caméra et d’autre part au Huskylens Gravity qui est un module complètement inadapté à notre utilisation et à ce qu’on voulait en faire.</w:t>
      </w:r>
    </w:p>
    <w:p w14:paraId="788F89A6" w14:textId="77777777" w:rsidR="00D0653C" w:rsidRDefault="00D0653C" w:rsidP="00D0653C">
      <w:pPr>
        <w:pStyle w:val="Pourmmoire"/>
        <w:rPr>
          <w:rFonts w:cs="Times New Roman"/>
        </w:rPr>
      </w:pPr>
      <w:r>
        <w:rPr>
          <w:rFonts w:cs="Times New Roman"/>
        </w:rPr>
        <w:t>Nous avons</w:t>
      </w:r>
      <w:r w:rsidRPr="00303B87">
        <w:rPr>
          <w:rFonts w:cs="Times New Roman"/>
        </w:rPr>
        <w:t xml:space="preserve"> donc pris la décision de mettre cette option sur le côté pour le moment et de rebasculer sur des tests directement sur l’ESP32-CAM étant donné qu’ils avaient été concluants auparavant.</w:t>
      </w:r>
    </w:p>
    <w:p w14:paraId="35A0A07D" w14:textId="77777777" w:rsidR="00D0653C" w:rsidRDefault="00D0653C" w:rsidP="00D0653C">
      <w:pPr>
        <w:pStyle w:val="Pourmmoire"/>
        <w:rPr>
          <w:rFonts w:cs="Times New Roman"/>
        </w:rPr>
      </w:pPr>
    </w:p>
    <w:p w14:paraId="6E39A690" w14:textId="77777777" w:rsidR="00D0653C" w:rsidRDefault="00D0653C" w:rsidP="00D0653C">
      <w:pPr>
        <w:pStyle w:val="Pourmmoire"/>
        <w:rPr>
          <w:rFonts w:cs="Times New Roman"/>
        </w:rPr>
      </w:pPr>
    </w:p>
    <w:p w14:paraId="34B7C345" w14:textId="77777777" w:rsidR="00D0653C" w:rsidRDefault="00D0653C" w:rsidP="00D0653C">
      <w:pPr>
        <w:pStyle w:val="Pourmmoire"/>
        <w:rPr>
          <w:rFonts w:cs="Times New Roman"/>
        </w:rPr>
      </w:pPr>
    </w:p>
    <w:p w14:paraId="08CB098F" w14:textId="77777777" w:rsidR="00D0653C" w:rsidRDefault="00D0653C" w:rsidP="00D0653C">
      <w:pPr>
        <w:pStyle w:val="Pourmmoire"/>
        <w:rPr>
          <w:rFonts w:cs="Times New Roman"/>
        </w:rPr>
      </w:pPr>
    </w:p>
    <w:p w14:paraId="703A5E1B" w14:textId="77777777" w:rsidR="00D0653C" w:rsidRDefault="00D0653C" w:rsidP="00D0653C">
      <w:pPr>
        <w:pStyle w:val="Pourmmoire"/>
        <w:rPr>
          <w:rFonts w:cs="Times New Roman"/>
        </w:rPr>
      </w:pPr>
    </w:p>
    <w:p w14:paraId="0A3923A1" w14:textId="77777777" w:rsidR="00D0653C" w:rsidRDefault="00D0653C" w:rsidP="00D0653C">
      <w:pPr>
        <w:pStyle w:val="Pourmmoire"/>
        <w:rPr>
          <w:rFonts w:cs="Times New Roman"/>
        </w:rPr>
      </w:pPr>
    </w:p>
    <w:p w14:paraId="4D1887AB" w14:textId="77777777" w:rsidR="00D0653C" w:rsidRDefault="00D0653C" w:rsidP="00D0653C">
      <w:pPr>
        <w:pStyle w:val="Pourmmoire"/>
        <w:rPr>
          <w:rFonts w:cs="Times New Roman"/>
        </w:rPr>
      </w:pPr>
    </w:p>
    <w:p w14:paraId="41197D18" w14:textId="77777777" w:rsidR="00D0653C" w:rsidRDefault="00D0653C" w:rsidP="00D0653C">
      <w:pPr>
        <w:pStyle w:val="Pourmmoire"/>
        <w:rPr>
          <w:rFonts w:cs="Times New Roman"/>
        </w:rPr>
      </w:pPr>
    </w:p>
    <w:p w14:paraId="09E0D09F" w14:textId="77777777" w:rsidR="00D0653C" w:rsidRDefault="00D0653C" w:rsidP="00D0653C">
      <w:pPr>
        <w:pStyle w:val="Pourmmoire"/>
        <w:rPr>
          <w:rFonts w:cs="Times New Roman"/>
        </w:rPr>
      </w:pPr>
    </w:p>
    <w:p w14:paraId="66081D07" w14:textId="77777777" w:rsidR="00D0653C" w:rsidRDefault="00D0653C" w:rsidP="00D0653C">
      <w:pPr>
        <w:pStyle w:val="Pourmmoire"/>
        <w:rPr>
          <w:rFonts w:cs="Times New Roman"/>
        </w:rPr>
      </w:pPr>
    </w:p>
    <w:p w14:paraId="3C786FBF" w14:textId="77777777" w:rsidR="00D0653C" w:rsidRDefault="00D0653C" w:rsidP="00D0653C">
      <w:pPr>
        <w:pStyle w:val="Pourmmoire"/>
        <w:rPr>
          <w:rFonts w:cs="Times New Roman"/>
        </w:rPr>
      </w:pPr>
    </w:p>
    <w:p w14:paraId="57EEEF9C" w14:textId="77777777" w:rsidR="00D0653C" w:rsidRDefault="00D0653C" w:rsidP="00D0653C">
      <w:pPr>
        <w:pStyle w:val="Pourmmoire"/>
        <w:rPr>
          <w:rFonts w:cs="Times New Roman"/>
        </w:rPr>
      </w:pPr>
    </w:p>
    <w:p w14:paraId="1C5F1054" w14:textId="77777777" w:rsidR="00D0653C" w:rsidRDefault="00D0653C" w:rsidP="00D0653C">
      <w:pPr>
        <w:pStyle w:val="Pourmmoire"/>
        <w:rPr>
          <w:rFonts w:cs="Times New Roman"/>
        </w:rPr>
      </w:pPr>
    </w:p>
    <w:p w14:paraId="1E2F82F5" w14:textId="77777777" w:rsidR="00D0653C" w:rsidRDefault="00D0653C" w:rsidP="00D0653C">
      <w:pPr>
        <w:pStyle w:val="Pourmmoire"/>
        <w:rPr>
          <w:rFonts w:cs="Times New Roman"/>
        </w:rPr>
      </w:pPr>
    </w:p>
    <w:p w14:paraId="1AB61F13" w14:textId="77777777" w:rsidR="00D0653C" w:rsidRDefault="00D0653C" w:rsidP="00D0653C">
      <w:pPr>
        <w:pStyle w:val="Pourmmoire"/>
        <w:rPr>
          <w:rFonts w:cs="Times New Roman"/>
        </w:rPr>
      </w:pPr>
    </w:p>
    <w:p w14:paraId="519D9D8B" w14:textId="77777777" w:rsidR="00D0653C" w:rsidRDefault="00D0653C" w:rsidP="00D0653C">
      <w:pPr>
        <w:pStyle w:val="Pourmmoire"/>
        <w:rPr>
          <w:rFonts w:cs="Times New Roman"/>
        </w:rPr>
      </w:pPr>
    </w:p>
    <w:p w14:paraId="09BF3C55" w14:textId="77777777" w:rsidR="00D0653C" w:rsidRDefault="00D0653C" w:rsidP="00D0653C">
      <w:pPr>
        <w:pStyle w:val="Pourmmoire"/>
        <w:rPr>
          <w:rFonts w:cs="Times New Roman"/>
        </w:rPr>
      </w:pPr>
    </w:p>
    <w:p w14:paraId="5624ECD0" w14:textId="77777777" w:rsidR="00D0653C" w:rsidRDefault="00D0653C" w:rsidP="00D0653C">
      <w:pPr>
        <w:pStyle w:val="Pourmmoire"/>
        <w:rPr>
          <w:rFonts w:cs="Times New Roman"/>
        </w:rPr>
      </w:pPr>
    </w:p>
    <w:p w14:paraId="7EA0C09A" w14:textId="77777777" w:rsidR="00D0653C" w:rsidRDefault="00D0653C" w:rsidP="00D0653C">
      <w:pPr>
        <w:pStyle w:val="Pourmmoire"/>
        <w:rPr>
          <w:rFonts w:cs="Times New Roman"/>
        </w:rPr>
      </w:pPr>
    </w:p>
    <w:p w14:paraId="2936E8EB" w14:textId="77777777" w:rsidR="00D0653C" w:rsidRDefault="00D0653C" w:rsidP="00D0653C">
      <w:pPr>
        <w:pStyle w:val="Pourmmoire"/>
        <w:rPr>
          <w:rFonts w:cs="Times New Roman"/>
        </w:rPr>
      </w:pPr>
    </w:p>
    <w:p w14:paraId="1ACE85CB" w14:textId="77777777" w:rsidR="00D0653C" w:rsidRDefault="00D0653C" w:rsidP="00D0653C">
      <w:pPr>
        <w:pStyle w:val="Pourmmoire"/>
        <w:rPr>
          <w:rFonts w:cs="Times New Roman"/>
        </w:rPr>
      </w:pPr>
    </w:p>
    <w:p w14:paraId="20F2FDE6" w14:textId="77777777" w:rsidR="00D0653C" w:rsidRDefault="00D0653C" w:rsidP="00D0653C">
      <w:pPr>
        <w:pStyle w:val="Pourmmoire"/>
        <w:rPr>
          <w:rFonts w:cs="Times New Roman"/>
        </w:rPr>
      </w:pPr>
    </w:p>
    <w:p w14:paraId="10EBFB4D" w14:textId="77777777" w:rsidR="00D0653C" w:rsidRPr="003F128D" w:rsidRDefault="00D0653C" w:rsidP="00D0653C">
      <w:pPr>
        <w:pStyle w:val="Pourmmoire"/>
        <w:rPr>
          <w:rFonts w:cs="Times New Roman"/>
        </w:rPr>
      </w:pPr>
    </w:p>
    <w:p w14:paraId="10B02181" w14:textId="6C50113C" w:rsidR="00D0653C" w:rsidRPr="00D0653C" w:rsidRDefault="00D0653C" w:rsidP="00D0653C">
      <w:pPr>
        <w:pStyle w:val="Titre2"/>
        <w:numPr>
          <w:ilvl w:val="0"/>
          <w:numId w:val="67"/>
        </w:numPr>
        <w:rPr>
          <w:rFonts w:ascii="Times New Roman" w:hAnsi="Times New Roman" w:cs="Times New Roman"/>
        </w:rPr>
      </w:pPr>
      <w:bookmarkStart w:id="41" w:name="_Toc198500406"/>
      <w:r w:rsidRPr="00D0653C">
        <w:rPr>
          <w:rFonts w:ascii="Times New Roman" w:hAnsi="Times New Roman" w:cs="Times New Roman"/>
        </w:rPr>
        <w:lastRenderedPageBreak/>
        <w:t>Détection des varroas par traitement d'image Python</w:t>
      </w:r>
      <w:bookmarkEnd w:id="41"/>
      <w:r w:rsidRPr="00D0653C">
        <w:rPr>
          <w:rFonts w:ascii="Times New Roman" w:hAnsi="Times New Roman" w:cs="Times New Roman"/>
        </w:rPr>
        <w:t xml:space="preserve"> </w:t>
      </w:r>
    </w:p>
    <w:p w14:paraId="50021F1D" w14:textId="77777777" w:rsidR="00D0653C" w:rsidRDefault="00D0653C" w:rsidP="00FA4366">
      <w:pPr>
        <w:pStyle w:val="Pourmmoire"/>
        <w:ind w:firstLine="360"/>
        <w:rPr>
          <w:rFonts w:cs="Times New Roman"/>
        </w:rPr>
      </w:pPr>
      <w:r>
        <w:rPr>
          <w:rFonts w:cs="Times New Roman"/>
        </w:rPr>
        <w:t>En rebasculant sur l’utilisation de l’ESP32-CAM,</w:t>
      </w:r>
      <w:r w:rsidRPr="00303B87">
        <w:rPr>
          <w:rFonts w:cs="Times New Roman"/>
        </w:rPr>
        <w:t xml:space="preserve"> </w:t>
      </w:r>
      <w:r>
        <w:rPr>
          <w:rFonts w:cs="Times New Roman"/>
        </w:rPr>
        <w:t>nous avons donc</w:t>
      </w:r>
      <w:r w:rsidRPr="00303B87">
        <w:rPr>
          <w:rFonts w:cs="Times New Roman"/>
        </w:rPr>
        <w:t xml:space="preserve"> développé</w:t>
      </w:r>
      <w:r>
        <w:rPr>
          <w:rFonts w:cs="Times New Roman"/>
        </w:rPr>
        <w:t>s</w:t>
      </w:r>
      <w:r w:rsidRPr="00303B87">
        <w:rPr>
          <w:rFonts w:cs="Times New Roman"/>
        </w:rPr>
        <w:t xml:space="preserve"> un script Python utilisant OpenCV pour traiter les images capturées. </w:t>
      </w:r>
    </w:p>
    <w:p w14:paraId="7C707FC9" w14:textId="77777777" w:rsidR="00D0653C" w:rsidRDefault="00D0653C" w:rsidP="00D0653C">
      <w:pPr>
        <w:pStyle w:val="Pourmmoire"/>
        <w:rPr>
          <w:rFonts w:cs="Times New Roman"/>
        </w:rPr>
      </w:pPr>
      <w:r w:rsidRPr="00303B87">
        <w:rPr>
          <w:rFonts w:cs="Times New Roman"/>
        </w:rPr>
        <w:t>L’algorithme proc</w:t>
      </w:r>
      <w:r>
        <w:rPr>
          <w:rFonts w:cs="Times New Roman"/>
        </w:rPr>
        <w:t>ède</w:t>
      </w:r>
      <w:r w:rsidRPr="00303B87">
        <w:rPr>
          <w:rFonts w:cs="Times New Roman"/>
        </w:rPr>
        <w:t xml:space="preserve"> par une conversion en niveaux de gris, puis par une binarisation et une détection de contours afin d’isoler les varroas</w:t>
      </w:r>
      <w:r>
        <w:rPr>
          <w:rFonts w:cs="Times New Roman"/>
        </w:rPr>
        <w:t xml:space="preserve"> par rapport aux autres éléments parasites présents sur la feuille ou la plaque graissée, en l’occurrence des poussières de la ruche, du pollen, des morceaux de bois etc</w:t>
      </w:r>
      <w:r w:rsidRPr="00303B87">
        <w:rPr>
          <w:rFonts w:cs="Times New Roman"/>
        </w:rPr>
        <w:t xml:space="preserve">. </w:t>
      </w:r>
    </w:p>
    <w:p w14:paraId="6859B731" w14:textId="77777777" w:rsidR="00D0653C" w:rsidRDefault="00D0653C" w:rsidP="00D0653C">
      <w:pPr>
        <w:pStyle w:val="Pourmmoire"/>
        <w:keepNext/>
        <w:jc w:val="center"/>
      </w:pPr>
      <w:r>
        <w:rPr>
          <w:rFonts w:cs="Times New Roman"/>
          <w:noProof/>
        </w:rPr>
        <w:drawing>
          <wp:inline distT="0" distB="0" distL="0" distR="0" wp14:anchorId="21ED9040" wp14:editId="31C3A67E">
            <wp:extent cx="5890260" cy="1668780"/>
            <wp:effectExtent l="0" t="0" r="0" b="7620"/>
            <wp:docPr id="1828734723"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34723" name="Picture 14" descr="A screenshot of a computer screen&#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0260" cy="1668780"/>
                    </a:xfrm>
                    <a:prstGeom prst="rect">
                      <a:avLst/>
                    </a:prstGeom>
                    <a:noFill/>
                    <a:ln>
                      <a:noFill/>
                    </a:ln>
                  </pic:spPr>
                </pic:pic>
              </a:graphicData>
            </a:graphic>
          </wp:inline>
        </w:drawing>
      </w:r>
    </w:p>
    <w:p w14:paraId="02E34393" w14:textId="53BD9F3F" w:rsidR="00D0653C" w:rsidRDefault="00D0653C" w:rsidP="00D0653C">
      <w:pPr>
        <w:pStyle w:val="Lgende"/>
        <w:jc w:val="center"/>
        <w:rPr>
          <w:rFonts w:cs="Times New Roman"/>
        </w:rPr>
      </w:pPr>
      <w:bookmarkStart w:id="42" w:name="_Toc198500620"/>
      <w:r>
        <w:t xml:space="preserve">Figure </w:t>
      </w:r>
      <w:r>
        <w:fldChar w:fldCharType="begin"/>
      </w:r>
      <w:r>
        <w:instrText xml:space="preserve"> SEQ Figure \* ARABIC </w:instrText>
      </w:r>
      <w:r>
        <w:fldChar w:fldCharType="separate"/>
      </w:r>
      <w:r w:rsidR="00CE11D0">
        <w:rPr>
          <w:noProof/>
        </w:rPr>
        <w:t>30</w:t>
      </w:r>
      <w:r>
        <w:fldChar w:fldCharType="end"/>
      </w:r>
      <w:r>
        <w:t>. Paramêtre de détection</w:t>
      </w:r>
      <w:bookmarkEnd w:id="42"/>
    </w:p>
    <w:p w14:paraId="55AE7BC3" w14:textId="77777777" w:rsidR="00D0653C" w:rsidRDefault="00D0653C" w:rsidP="00D0653C">
      <w:pPr>
        <w:pStyle w:val="Pourmmoire"/>
        <w:jc w:val="center"/>
        <w:rPr>
          <w:rFonts w:cs="Times New Roman"/>
        </w:rPr>
      </w:pPr>
    </w:p>
    <w:p w14:paraId="63A41420" w14:textId="77777777" w:rsidR="00D0653C" w:rsidRDefault="00D0653C" w:rsidP="00D0653C">
      <w:pPr>
        <w:pStyle w:val="Pourmmoire"/>
        <w:rPr>
          <w:rFonts w:cs="Times New Roman"/>
        </w:rPr>
      </w:pPr>
      <w:r w:rsidRPr="00303B87">
        <w:rPr>
          <w:rFonts w:cs="Times New Roman"/>
        </w:rPr>
        <w:t xml:space="preserve">Un comptage des formes détectées </w:t>
      </w:r>
      <w:r>
        <w:rPr>
          <w:rFonts w:cs="Times New Roman"/>
        </w:rPr>
        <w:t>a donc été</w:t>
      </w:r>
      <w:r w:rsidRPr="00303B87">
        <w:rPr>
          <w:rFonts w:cs="Times New Roman"/>
        </w:rPr>
        <w:t xml:space="preserve"> effectué, et les images annotées </w:t>
      </w:r>
      <w:r>
        <w:rPr>
          <w:rFonts w:cs="Times New Roman"/>
        </w:rPr>
        <w:t xml:space="preserve">ont </w:t>
      </w:r>
      <w:r w:rsidRPr="00303B87">
        <w:rPr>
          <w:rFonts w:cs="Times New Roman"/>
        </w:rPr>
        <w:t xml:space="preserve">étaient enregistrées pour </w:t>
      </w:r>
      <w:r>
        <w:rPr>
          <w:rFonts w:cs="Times New Roman"/>
        </w:rPr>
        <w:t xml:space="preserve">une </w:t>
      </w:r>
      <w:r w:rsidRPr="00303B87">
        <w:rPr>
          <w:rFonts w:cs="Times New Roman"/>
        </w:rPr>
        <w:t>vérification manuelle</w:t>
      </w:r>
      <w:r>
        <w:rPr>
          <w:rFonts w:cs="Times New Roman"/>
        </w:rPr>
        <w:t xml:space="preserve"> supplémentaire de la part de l’opérateur pour venir vérifier que les objets « capturées » sont bien des varroas</w:t>
      </w:r>
      <w:r w:rsidRPr="00303B87">
        <w:rPr>
          <w:rFonts w:cs="Times New Roman"/>
        </w:rPr>
        <w:t>.</w:t>
      </w:r>
    </w:p>
    <w:p w14:paraId="42A29EC4" w14:textId="77777777" w:rsidR="00D0653C" w:rsidRDefault="00D0653C" w:rsidP="00D0653C">
      <w:pPr>
        <w:pStyle w:val="Pourmmoire"/>
        <w:keepNext/>
        <w:jc w:val="center"/>
      </w:pPr>
      <w:r>
        <w:rPr>
          <w:rFonts w:cs="Times New Roman"/>
          <w:noProof/>
        </w:rPr>
        <w:drawing>
          <wp:inline distT="0" distB="0" distL="0" distR="0" wp14:anchorId="39D6EEF0" wp14:editId="38686161">
            <wp:extent cx="4735969" cy="4101484"/>
            <wp:effectExtent l="0" t="0" r="1270" b="635"/>
            <wp:docPr id="1211594518" name="Picture 1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94518" name="Picture 13" descr="A computer screen shot of a pro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3866" cy="4142965"/>
                    </a:xfrm>
                    <a:prstGeom prst="rect">
                      <a:avLst/>
                    </a:prstGeom>
                    <a:noFill/>
                    <a:ln>
                      <a:noFill/>
                    </a:ln>
                  </pic:spPr>
                </pic:pic>
              </a:graphicData>
            </a:graphic>
          </wp:inline>
        </w:drawing>
      </w:r>
    </w:p>
    <w:p w14:paraId="28A4F289" w14:textId="7006C5AB" w:rsidR="00D0653C" w:rsidRDefault="00D0653C" w:rsidP="00D0653C">
      <w:pPr>
        <w:pStyle w:val="Lgende"/>
        <w:jc w:val="center"/>
        <w:rPr>
          <w:rFonts w:cs="Times New Roman"/>
        </w:rPr>
      </w:pPr>
      <w:bookmarkStart w:id="43" w:name="_Toc198500621"/>
      <w:r>
        <w:t xml:space="preserve">Figure </w:t>
      </w:r>
      <w:r>
        <w:fldChar w:fldCharType="begin"/>
      </w:r>
      <w:r>
        <w:instrText xml:space="preserve"> SEQ Figure \* ARABIC </w:instrText>
      </w:r>
      <w:r>
        <w:fldChar w:fldCharType="separate"/>
      </w:r>
      <w:r w:rsidR="00CE11D0">
        <w:rPr>
          <w:noProof/>
        </w:rPr>
        <w:t>31</w:t>
      </w:r>
      <w:r>
        <w:fldChar w:fldCharType="end"/>
      </w:r>
      <w:r>
        <w:t>. Programme de détection</w:t>
      </w:r>
      <w:bookmarkEnd w:id="43"/>
    </w:p>
    <w:p w14:paraId="5AF93341" w14:textId="77777777" w:rsidR="00D0653C" w:rsidRDefault="00D0653C" w:rsidP="00CE11D0">
      <w:pPr>
        <w:pStyle w:val="Pourmmoire"/>
        <w:ind w:firstLine="720"/>
        <w:rPr>
          <w:rFonts w:cs="Times New Roman"/>
        </w:rPr>
      </w:pPr>
      <w:r w:rsidRPr="00303B87">
        <w:rPr>
          <w:rFonts w:cs="Times New Roman"/>
        </w:rPr>
        <w:lastRenderedPageBreak/>
        <w:t xml:space="preserve">L'analyse des images se fait via un script Python nommé analyse_varroas.py. </w:t>
      </w:r>
    </w:p>
    <w:p w14:paraId="25303B60" w14:textId="77777777" w:rsidR="00D0653C" w:rsidRDefault="00D0653C" w:rsidP="00D0653C">
      <w:pPr>
        <w:pStyle w:val="Pourmmoire"/>
        <w:rPr>
          <w:rFonts w:cs="Times New Roman"/>
        </w:rPr>
      </w:pPr>
      <w:r w:rsidRPr="00303B87">
        <w:rPr>
          <w:rFonts w:cs="Times New Roman"/>
        </w:rPr>
        <w:t xml:space="preserve">Il repose sur OpenCV et numpy pour traiter les images reçues. </w:t>
      </w:r>
    </w:p>
    <w:p w14:paraId="4662A7E5" w14:textId="77777777" w:rsidR="00D0653C" w:rsidRPr="00303B87" w:rsidRDefault="00D0653C" w:rsidP="00D0653C">
      <w:pPr>
        <w:pStyle w:val="Pourmmoire"/>
        <w:rPr>
          <w:rFonts w:cs="Times New Roman"/>
        </w:rPr>
      </w:pPr>
      <w:r w:rsidRPr="00303B87">
        <w:rPr>
          <w:rFonts w:cs="Times New Roman"/>
        </w:rPr>
        <w:t>Le script applique un ensemble de filtres :</w:t>
      </w:r>
    </w:p>
    <w:p w14:paraId="51CFC3BF" w14:textId="77777777" w:rsidR="00D0653C" w:rsidRPr="00303B87" w:rsidRDefault="00D0653C" w:rsidP="00D0653C">
      <w:pPr>
        <w:pStyle w:val="Pourmmoire"/>
        <w:numPr>
          <w:ilvl w:val="0"/>
          <w:numId w:val="61"/>
        </w:numPr>
        <w:rPr>
          <w:rFonts w:cs="Times New Roman"/>
        </w:rPr>
      </w:pPr>
      <w:r w:rsidRPr="00303B87">
        <w:rPr>
          <w:rFonts w:cs="Times New Roman"/>
        </w:rPr>
        <w:t>Conversion en HSV pour détecter les teintes rouge-brun du varroa,</w:t>
      </w:r>
    </w:p>
    <w:p w14:paraId="2A956223" w14:textId="77777777" w:rsidR="00D0653C" w:rsidRPr="00303B87" w:rsidRDefault="00D0653C" w:rsidP="00D0653C">
      <w:pPr>
        <w:pStyle w:val="Pourmmoire"/>
        <w:numPr>
          <w:ilvl w:val="0"/>
          <w:numId w:val="61"/>
        </w:numPr>
        <w:rPr>
          <w:rFonts w:cs="Times New Roman"/>
        </w:rPr>
      </w:pPr>
      <w:r w:rsidRPr="00303B87">
        <w:rPr>
          <w:rFonts w:cs="Times New Roman"/>
        </w:rPr>
        <w:t>Application de Canny pour extraire les bords,</w:t>
      </w:r>
    </w:p>
    <w:p w14:paraId="3FE293D5" w14:textId="77777777" w:rsidR="00D0653C" w:rsidRPr="00303B87" w:rsidRDefault="00D0653C" w:rsidP="00D0653C">
      <w:pPr>
        <w:pStyle w:val="Pourmmoire"/>
        <w:numPr>
          <w:ilvl w:val="0"/>
          <w:numId w:val="61"/>
        </w:numPr>
        <w:rPr>
          <w:rFonts w:cs="Times New Roman"/>
          <w:lang w:val="en-US"/>
        </w:rPr>
      </w:pPr>
      <w:r w:rsidRPr="00303B87">
        <w:rPr>
          <w:rFonts w:cs="Times New Roman"/>
          <w:lang w:val="en-US"/>
        </w:rPr>
        <w:t>Nettoyage par opérations morphologiques,</w:t>
      </w:r>
    </w:p>
    <w:p w14:paraId="724E3847" w14:textId="77777777" w:rsidR="00D0653C" w:rsidRPr="00303B87" w:rsidRDefault="00D0653C" w:rsidP="00D0653C">
      <w:pPr>
        <w:pStyle w:val="Pourmmoire"/>
        <w:numPr>
          <w:ilvl w:val="0"/>
          <w:numId w:val="61"/>
        </w:numPr>
        <w:rPr>
          <w:rFonts w:cs="Times New Roman"/>
        </w:rPr>
      </w:pPr>
      <w:r w:rsidRPr="00303B87">
        <w:rPr>
          <w:rFonts w:cs="Times New Roman"/>
        </w:rPr>
        <w:t>Filtrage des contours selon l'aire, la circularité et la position dans l'image (avec priorité au centre).</w:t>
      </w:r>
    </w:p>
    <w:p w14:paraId="3DD1FD32" w14:textId="77777777" w:rsidR="00D0653C" w:rsidRDefault="00D0653C" w:rsidP="00D0653C">
      <w:pPr>
        <w:pStyle w:val="Pourmmoire"/>
        <w:rPr>
          <w:rFonts w:cs="Times New Roman"/>
        </w:rPr>
      </w:pPr>
      <w:r w:rsidRPr="00303B87">
        <w:rPr>
          <w:rFonts w:cs="Times New Roman"/>
        </w:rPr>
        <w:t xml:space="preserve">La détection a été améliorée grâce à l'affichage de masques intermédiaires et un ajustement dynamique des seuils. Les contours reconnus sont encadrés d'un rectangle vert et labellisés "Varroa". </w:t>
      </w:r>
    </w:p>
    <w:p w14:paraId="3BEB3551" w14:textId="77777777" w:rsidR="00D0653C" w:rsidRDefault="00D0653C" w:rsidP="00D0653C">
      <w:pPr>
        <w:pStyle w:val="Pourmmoire"/>
        <w:rPr>
          <w:rFonts w:cs="Times New Roman"/>
        </w:rPr>
      </w:pPr>
      <w:r w:rsidRPr="00303B87">
        <w:rPr>
          <w:rFonts w:cs="Times New Roman"/>
        </w:rPr>
        <w:t>Le nombre total de varroas détectés est affiché et stocké dans une base SQLite, avec la date et le chemin de l'image.</w:t>
      </w:r>
      <w:r>
        <w:rPr>
          <w:rFonts w:cs="Times New Roman"/>
        </w:rPr>
        <w:t xml:space="preserve"> Comme on peut le voir sur l’image ci-dessous on passe de la capture suivante qui recense à la fois des varroas et des poussières, ainsi que des détritus de la ruche.</w:t>
      </w:r>
    </w:p>
    <w:p w14:paraId="75687DB0" w14:textId="77777777" w:rsidR="00D0653C" w:rsidRDefault="00D0653C" w:rsidP="00D0653C">
      <w:pPr>
        <w:pStyle w:val="Pourmmoire"/>
        <w:keepNext/>
        <w:jc w:val="center"/>
      </w:pPr>
      <w:r>
        <w:rPr>
          <w:rFonts w:cs="Times New Roman"/>
          <w:noProof/>
        </w:rPr>
        <w:drawing>
          <wp:inline distT="0" distB="0" distL="0" distR="0" wp14:anchorId="64FBC111" wp14:editId="7030B353">
            <wp:extent cx="4527612" cy="2429187"/>
            <wp:effectExtent l="0" t="0" r="0" b="0"/>
            <wp:docPr id="1563188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251" cy="2453137"/>
                    </a:xfrm>
                    <a:prstGeom prst="rect">
                      <a:avLst/>
                    </a:prstGeom>
                    <a:noFill/>
                    <a:ln>
                      <a:noFill/>
                    </a:ln>
                  </pic:spPr>
                </pic:pic>
              </a:graphicData>
            </a:graphic>
          </wp:inline>
        </w:drawing>
      </w:r>
    </w:p>
    <w:p w14:paraId="49692936" w14:textId="213736BD" w:rsidR="00D0653C" w:rsidRDefault="00D0653C" w:rsidP="00D0653C">
      <w:pPr>
        <w:pStyle w:val="Lgende"/>
        <w:jc w:val="center"/>
        <w:rPr>
          <w:rFonts w:cs="Times New Roman"/>
        </w:rPr>
      </w:pPr>
      <w:bookmarkStart w:id="44" w:name="_Toc198500622"/>
      <w:r>
        <w:t xml:space="preserve">Figure </w:t>
      </w:r>
      <w:r>
        <w:fldChar w:fldCharType="begin"/>
      </w:r>
      <w:r>
        <w:instrText xml:space="preserve"> SEQ Figure \* ARABIC </w:instrText>
      </w:r>
      <w:r>
        <w:fldChar w:fldCharType="separate"/>
      </w:r>
      <w:r w:rsidR="00CE11D0">
        <w:rPr>
          <w:noProof/>
        </w:rPr>
        <w:t>32</w:t>
      </w:r>
      <w:r>
        <w:fldChar w:fldCharType="end"/>
      </w:r>
      <w:r>
        <w:t>. Capture varroas avant traitement</w:t>
      </w:r>
      <w:bookmarkEnd w:id="44"/>
    </w:p>
    <w:p w14:paraId="625ECCB7" w14:textId="77777777" w:rsidR="00D0653C" w:rsidRDefault="00D0653C" w:rsidP="00D0653C">
      <w:pPr>
        <w:pStyle w:val="Pourmmoire"/>
        <w:rPr>
          <w:rFonts w:cs="Times New Roman"/>
        </w:rPr>
      </w:pPr>
      <w:r>
        <w:rPr>
          <w:rFonts w:cs="Times New Roman"/>
        </w:rPr>
        <w:t>A la capture d’image suivante, qui détecte seulement le varroa parmi tous les objets :</w:t>
      </w:r>
    </w:p>
    <w:p w14:paraId="66C7F63D" w14:textId="77777777" w:rsidR="00D0653C" w:rsidRDefault="00D0653C" w:rsidP="00D0653C">
      <w:pPr>
        <w:pStyle w:val="Pourmmoire"/>
        <w:keepNext/>
        <w:jc w:val="center"/>
      </w:pPr>
      <w:r>
        <w:rPr>
          <w:rFonts w:cs="Times New Roman"/>
          <w:noProof/>
        </w:rPr>
        <w:drawing>
          <wp:inline distT="0" distB="0" distL="0" distR="0" wp14:anchorId="6035D382" wp14:editId="029D862A">
            <wp:extent cx="4384836" cy="2352583"/>
            <wp:effectExtent l="0" t="0" r="0" b="0"/>
            <wp:docPr id="1743499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3506" cy="2394792"/>
                    </a:xfrm>
                    <a:prstGeom prst="rect">
                      <a:avLst/>
                    </a:prstGeom>
                    <a:noFill/>
                    <a:ln>
                      <a:noFill/>
                    </a:ln>
                  </pic:spPr>
                </pic:pic>
              </a:graphicData>
            </a:graphic>
          </wp:inline>
        </w:drawing>
      </w:r>
    </w:p>
    <w:p w14:paraId="69E068FC" w14:textId="4BD7A0AC" w:rsidR="00D0653C" w:rsidRDefault="00D0653C" w:rsidP="00D0653C">
      <w:pPr>
        <w:pStyle w:val="Lgende"/>
        <w:jc w:val="center"/>
        <w:rPr>
          <w:rFonts w:cs="Times New Roman"/>
        </w:rPr>
      </w:pPr>
      <w:bookmarkStart w:id="45" w:name="_Toc198500623"/>
      <w:r>
        <w:t xml:space="preserve">Figure </w:t>
      </w:r>
      <w:r>
        <w:fldChar w:fldCharType="begin"/>
      </w:r>
      <w:r>
        <w:instrText xml:space="preserve"> SEQ Figure \* ARABIC </w:instrText>
      </w:r>
      <w:r>
        <w:fldChar w:fldCharType="separate"/>
      </w:r>
      <w:r w:rsidR="00CE11D0">
        <w:rPr>
          <w:noProof/>
        </w:rPr>
        <w:t>33</w:t>
      </w:r>
      <w:r>
        <w:fldChar w:fldCharType="end"/>
      </w:r>
      <w:r>
        <w:t>. Capture varroas après traitement</w:t>
      </w:r>
      <w:bookmarkEnd w:id="45"/>
    </w:p>
    <w:p w14:paraId="6AC7356A" w14:textId="77777777" w:rsidR="00D0653C" w:rsidRDefault="00D0653C" w:rsidP="00D0653C">
      <w:pPr>
        <w:pStyle w:val="Pourmmoire"/>
        <w:rPr>
          <w:rFonts w:cs="Times New Roman"/>
        </w:rPr>
      </w:pPr>
      <w:r w:rsidRPr="00F03D8E">
        <w:rPr>
          <w:rFonts w:cs="Times New Roman"/>
        </w:rPr>
        <w:lastRenderedPageBreak/>
        <w:t xml:space="preserve">On </w:t>
      </w:r>
      <w:r>
        <w:rPr>
          <w:rFonts w:cs="Times New Roman"/>
        </w:rPr>
        <w:t xml:space="preserve">appelle la capture d’image du programme avec la commande suivante : </w:t>
      </w:r>
    </w:p>
    <w:p w14:paraId="612889F3" w14:textId="7C191F00" w:rsidR="00D0653C" w:rsidRDefault="00D0653C" w:rsidP="00D0653C">
      <w:pPr>
        <w:pStyle w:val="Pourmmoire"/>
        <w:rPr>
          <w:rFonts w:cs="Times New Roman"/>
        </w:rPr>
      </w:pPr>
      <w:r>
        <w:rPr>
          <w:rFonts w:cs="Times New Roman"/>
        </w:rPr>
        <w:br/>
      </w:r>
      <w:r>
        <w:rPr>
          <w:rFonts w:cs="Times New Roman"/>
          <w:noProof/>
        </w:rPr>
        <w:drawing>
          <wp:inline distT="0" distB="0" distL="0" distR="0" wp14:anchorId="7B585196" wp14:editId="72CA3142">
            <wp:extent cx="6370320" cy="320040"/>
            <wp:effectExtent l="0" t="0" r="0" b="3810"/>
            <wp:docPr id="1673634156" name="Picture 15"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34156" name="Picture 15" descr="Une image contenant texte, capture d’écran, Police, ligne&#10;&#10;Le contenu généré par l’IA peut êtr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70320" cy="320040"/>
                    </a:xfrm>
                    <a:prstGeom prst="rect">
                      <a:avLst/>
                    </a:prstGeom>
                    <a:noFill/>
                    <a:ln>
                      <a:noFill/>
                    </a:ln>
                  </pic:spPr>
                </pic:pic>
              </a:graphicData>
            </a:graphic>
          </wp:inline>
        </w:drawing>
      </w:r>
    </w:p>
    <w:p w14:paraId="2E1878C4" w14:textId="77777777" w:rsidR="00D0653C" w:rsidRPr="00F03D8E" w:rsidRDefault="00D0653C" w:rsidP="00D0653C">
      <w:pPr>
        <w:pStyle w:val="Pourmmoire"/>
        <w:rPr>
          <w:rFonts w:cs="Times New Roman"/>
        </w:rPr>
      </w:pPr>
    </w:p>
    <w:p w14:paraId="6B411986" w14:textId="77777777" w:rsidR="00D0653C" w:rsidRDefault="00D0653C" w:rsidP="00D0653C">
      <w:pPr>
        <w:pStyle w:val="Pourmmoire"/>
        <w:rPr>
          <w:rFonts w:cs="Times New Roman"/>
        </w:rPr>
      </w:pPr>
      <w:r>
        <w:rPr>
          <w:rFonts w:cs="Times New Roman"/>
        </w:rPr>
        <w:t>Et on voit bien que le nombre de varroas détectés est de 1 ce qui correspond à la capture réalisée.</w:t>
      </w:r>
    </w:p>
    <w:p w14:paraId="3B7D1940" w14:textId="77777777" w:rsidR="00D0653C" w:rsidRDefault="00D0653C" w:rsidP="00D0653C">
      <w:pPr>
        <w:pStyle w:val="Pourmmoire"/>
        <w:rPr>
          <w:rFonts w:cs="Times New Roman"/>
        </w:rPr>
      </w:pPr>
      <w:r>
        <w:rPr>
          <w:rFonts w:cs="Times New Roman"/>
        </w:rPr>
        <w:t xml:space="preserve">On peut comprendre le processus exécuté par le programme par le grafcet équivalent suivant : </w:t>
      </w:r>
    </w:p>
    <w:p w14:paraId="07819978" w14:textId="77777777" w:rsidR="00D0653C" w:rsidRDefault="00D0653C" w:rsidP="00D0653C">
      <w:pPr>
        <w:pStyle w:val="Pourmmoire"/>
        <w:keepNext/>
        <w:jc w:val="center"/>
      </w:pPr>
      <w:r>
        <w:rPr>
          <w:rFonts w:cs="Times New Roman"/>
        </w:rPr>
        <w:br/>
        <w:t>=</w:t>
      </w:r>
      <w:r>
        <w:rPr>
          <w:rFonts w:ascii="Arial" w:hAnsi="Arial" w:cs="Arial"/>
          <w:noProof/>
          <w:color w:val="000000"/>
          <w:sz w:val="22"/>
          <w:bdr w:val="none" w:sz="0" w:space="0" w:color="auto" w:frame="1"/>
        </w:rPr>
        <w:drawing>
          <wp:inline distT="0" distB="0" distL="0" distR="0" wp14:anchorId="37C9B823" wp14:editId="50A9E517">
            <wp:extent cx="2743200" cy="4429328"/>
            <wp:effectExtent l="0" t="0" r="0" b="9525"/>
            <wp:docPr id="699203809" name="Picture 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3809" name="Picture 6" descr="A diagram of a computer network&#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8716" cy="4438234"/>
                    </a:xfrm>
                    <a:prstGeom prst="rect">
                      <a:avLst/>
                    </a:prstGeom>
                    <a:noFill/>
                    <a:ln>
                      <a:noFill/>
                    </a:ln>
                  </pic:spPr>
                </pic:pic>
              </a:graphicData>
            </a:graphic>
          </wp:inline>
        </w:drawing>
      </w:r>
    </w:p>
    <w:p w14:paraId="493E718F" w14:textId="55D796D3" w:rsidR="00D0653C" w:rsidRDefault="00D0653C" w:rsidP="00D0653C">
      <w:pPr>
        <w:pStyle w:val="Lgende"/>
        <w:jc w:val="center"/>
      </w:pPr>
      <w:bookmarkStart w:id="46" w:name="_Toc198500624"/>
      <w:r>
        <w:t xml:space="preserve">Figure </w:t>
      </w:r>
      <w:r>
        <w:fldChar w:fldCharType="begin"/>
      </w:r>
      <w:r>
        <w:instrText xml:space="preserve"> SEQ Figure \* ARABIC </w:instrText>
      </w:r>
      <w:r>
        <w:fldChar w:fldCharType="separate"/>
      </w:r>
      <w:r w:rsidR="00CE11D0">
        <w:rPr>
          <w:noProof/>
        </w:rPr>
        <w:t>34</w:t>
      </w:r>
      <w:r>
        <w:fldChar w:fldCharType="end"/>
      </w:r>
      <w:r>
        <w:t>. Grafcet du process</w:t>
      </w:r>
      <w:bookmarkEnd w:id="46"/>
    </w:p>
    <w:p w14:paraId="2761C080" w14:textId="77777777" w:rsidR="00D0653C" w:rsidRDefault="00D0653C" w:rsidP="00D0653C"/>
    <w:p w14:paraId="0CBA4B4D" w14:textId="77777777" w:rsidR="00D0653C" w:rsidRDefault="00D0653C" w:rsidP="00D0653C"/>
    <w:p w14:paraId="0698B0BB" w14:textId="77777777" w:rsidR="00D0653C" w:rsidRDefault="00D0653C" w:rsidP="00D0653C"/>
    <w:p w14:paraId="3E0D1D59" w14:textId="77777777" w:rsidR="00D0653C" w:rsidRDefault="00D0653C" w:rsidP="00D0653C"/>
    <w:p w14:paraId="6151944F" w14:textId="77777777" w:rsidR="00D0653C" w:rsidRDefault="00D0653C" w:rsidP="00D0653C"/>
    <w:p w14:paraId="2ECF49AF" w14:textId="77777777" w:rsidR="00D0653C" w:rsidRDefault="00D0653C" w:rsidP="00D0653C"/>
    <w:p w14:paraId="01AF9B42" w14:textId="77777777" w:rsidR="00D0653C" w:rsidRPr="00D0653C" w:rsidRDefault="00D0653C" w:rsidP="00D0653C"/>
    <w:p w14:paraId="7B975576" w14:textId="77777777" w:rsidR="00D0653C" w:rsidRDefault="00D0653C" w:rsidP="00D0653C">
      <w:pPr>
        <w:pStyle w:val="Pourmmoire"/>
        <w:rPr>
          <w:rFonts w:cs="Times New Roman"/>
        </w:rPr>
      </w:pPr>
    </w:p>
    <w:p w14:paraId="77B679E3" w14:textId="77777777" w:rsidR="00D0653C" w:rsidRPr="00F03D8E" w:rsidRDefault="00D0653C" w:rsidP="00D0653C">
      <w:pPr>
        <w:pStyle w:val="Pourmmoire"/>
        <w:rPr>
          <w:rFonts w:cs="Times New Roman"/>
        </w:rPr>
      </w:pPr>
    </w:p>
    <w:p w14:paraId="2E6EFA91" w14:textId="730BEBE4" w:rsidR="00D0653C" w:rsidRPr="00D0653C" w:rsidRDefault="00D0653C" w:rsidP="00D0653C">
      <w:pPr>
        <w:pStyle w:val="Titre2"/>
        <w:numPr>
          <w:ilvl w:val="0"/>
          <w:numId w:val="67"/>
        </w:numPr>
        <w:rPr>
          <w:rFonts w:ascii="Times New Roman" w:hAnsi="Times New Roman" w:cs="Times New Roman"/>
        </w:rPr>
      </w:pPr>
      <w:bookmarkStart w:id="47" w:name="_Toc198500407"/>
      <w:r w:rsidRPr="00D0653C">
        <w:rPr>
          <w:rFonts w:ascii="Times New Roman" w:hAnsi="Times New Roman" w:cs="Times New Roman"/>
        </w:rPr>
        <w:lastRenderedPageBreak/>
        <w:t>Sauvegarde en base de données</w:t>
      </w:r>
      <w:bookmarkEnd w:id="47"/>
      <w:r w:rsidRPr="00D0653C">
        <w:rPr>
          <w:rFonts w:ascii="Times New Roman" w:hAnsi="Times New Roman" w:cs="Times New Roman"/>
        </w:rPr>
        <w:t xml:space="preserve"> </w:t>
      </w:r>
    </w:p>
    <w:p w14:paraId="728F6550" w14:textId="77777777" w:rsidR="00D0653C" w:rsidRDefault="00D0653C" w:rsidP="00AA3777">
      <w:pPr>
        <w:pStyle w:val="Pourmmoire"/>
        <w:ind w:firstLine="360"/>
        <w:rPr>
          <w:rFonts w:cs="Times New Roman"/>
        </w:rPr>
      </w:pPr>
      <w:r w:rsidRPr="00303B87">
        <w:rPr>
          <w:rFonts w:cs="Times New Roman"/>
        </w:rPr>
        <w:t xml:space="preserve">Les résultats sont enregistrés localement dans une base varroa.db sous SQLite. </w:t>
      </w:r>
    </w:p>
    <w:p w14:paraId="022EA9B3" w14:textId="77777777" w:rsidR="00D0653C" w:rsidRPr="00303B87" w:rsidRDefault="00D0653C" w:rsidP="00D0653C">
      <w:pPr>
        <w:pStyle w:val="Pourmmoire"/>
        <w:rPr>
          <w:rFonts w:cs="Times New Roman"/>
          <w:lang w:val="en-US"/>
        </w:rPr>
      </w:pPr>
      <w:r w:rsidRPr="00303B87">
        <w:rPr>
          <w:rFonts w:cs="Times New Roman"/>
          <w:lang w:val="en-US"/>
        </w:rPr>
        <w:t>Une table counts contient :</w:t>
      </w:r>
    </w:p>
    <w:p w14:paraId="5330E043" w14:textId="77777777" w:rsidR="00D0653C" w:rsidRPr="00303B87" w:rsidRDefault="00D0653C" w:rsidP="00D0653C">
      <w:pPr>
        <w:pStyle w:val="Pourmmoire"/>
        <w:numPr>
          <w:ilvl w:val="0"/>
          <w:numId w:val="62"/>
        </w:numPr>
        <w:rPr>
          <w:rFonts w:cs="Times New Roman"/>
          <w:lang w:val="en-US"/>
        </w:rPr>
      </w:pPr>
      <w:r w:rsidRPr="00303B87">
        <w:rPr>
          <w:rFonts w:cs="Times New Roman"/>
          <w:lang w:val="en-US"/>
        </w:rPr>
        <w:t>l'identifiant de la détection,</w:t>
      </w:r>
    </w:p>
    <w:p w14:paraId="151858F0" w14:textId="77777777" w:rsidR="00D0653C" w:rsidRPr="00303B87" w:rsidRDefault="00D0653C" w:rsidP="00D0653C">
      <w:pPr>
        <w:pStyle w:val="Pourmmoire"/>
        <w:numPr>
          <w:ilvl w:val="0"/>
          <w:numId w:val="62"/>
        </w:numPr>
        <w:rPr>
          <w:rFonts w:cs="Times New Roman"/>
          <w:lang w:val="en-US"/>
        </w:rPr>
      </w:pPr>
      <w:r w:rsidRPr="00303B87">
        <w:rPr>
          <w:rFonts w:cs="Times New Roman"/>
          <w:lang w:val="en-US"/>
        </w:rPr>
        <w:t>la date et l'heure,</w:t>
      </w:r>
    </w:p>
    <w:p w14:paraId="6218BD90" w14:textId="77777777" w:rsidR="00D0653C" w:rsidRPr="00303B87" w:rsidRDefault="00D0653C" w:rsidP="00D0653C">
      <w:pPr>
        <w:pStyle w:val="Pourmmoire"/>
        <w:numPr>
          <w:ilvl w:val="0"/>
          <w:numId w:val="62"/>
        </w:numPr>
        <w:rPr>
          <w:rFonts w:cs="Times New Roman"/>
        </w:rPr>
      </w:pPr>
      <w:r w:rsidRPr="00303B87">
        <w:rPr>
          <w:rFonts w:cs="Times New Roman"/>
        </w:rPr>
        <w:t>le nombre de varroas détectés,</w:t>
      </w:r>
    </w:p>
    <w:p w14:paraId="6A2D1700" w14:textId="77777777" w:rsidR="00D0653C" w:rsidRDefault="00D0653C" w:rsidP="00D0653C">
      <w:pPr>
        <w:pStyle w:val="Pourmmoire"/>
        <w:numPr>
          <w:ilvl w:val="0"/>
          <w:numId w:val="62"/>
        </w:numPr>
        <w:rPr>
          <w:rFonts w:cs="Times New Roman"/>
        </w:rPr>
      </w:pPr>
      <w:r w:rsidRPr="00303B87">
        <w:rPr>
          <w:rFonts w:cs="Times New Roman"/>
        </w:rPr>
        <w:t xml:space="preserve">le chemin vers l'image analysée. </w:t>
      </w:r>
    </w:p>
    <w:p w14:paraId="5ED84519" w14:textId="77777777" w:rsidR="00D0653C" w:rsidRDefault="00D0653C" w:rsidP="00D0653C">
      <w:pPr>
        <w:pStyle w:val="Pourmmoire"/>
        <w:rPr>
          <w:rFonts w:cs="Times New Roman"/>
        </w:rPr>
      </w:pPr>
      <w:r w:rsidRPr="00303B87">
        <w:rPr>
          <w:rFonts w:cs="Times New Roman"/>
        </w:rPr>
        <w:t>Ce système permet une traçabilité et une future exploitation statistique de l'infestation des ruches.</w:t>
      </w:r>
    </w:p>
    <w:p w14:paraId="49702A13" w14:textId="77777777" w:rsidR="00CE11D0" w:rsidRPr="00303B87" w:rsidRDefault="00CE11D0" w:rsidP="00D0653C">
      <w:pPr>
        <w:pStyle w:val="Pourmmoire"/>
        <w:rPr>
          <w:rFonts w:cs="Times New Roman"/>
        </w:rPr>
      </w:pPr>
    </w:p>
    <w:p w14:paraId="29DFB1B7" w14:textId="1B901C61" w:rsidR="00D0653C" w:rsidRPr="00D0653C" w:rsidRDefault="00D0653C" w:rsidP="00D0653C">
      <w:pPr>
        <w:pStyle w:val="Titre2"/>
        <w:numPr>
          <w:ilvl w:val="0"/>
          <w:numId w:val="67"/>
        </w:numPr>
        <w:rPr>
          <w:rFonts w:ascii="Times New Roman" w:hAnsi="Times New Roman" w:cs="Times New Roman"/>
        </w:rPr>
      </w:pPr>
      <w:bookmarkStart w:id="48" w:name="_Toc198500408"/>
      <w:r w:rsidRPr="00D0653C">
        <w:rPr>
          <w:rFonts w:ascii="Times New Roman" w:hAnsi="Times New Roman" w:cs="Times New Roman"/>
        </w:rPr>
        <w:t>Problèmes rencontrés et résolutions</w:t>
      </w:r>
      <w:bookmarkEnd w:id="48"/>
      <w:r w:rsidRPr="00D0653C">
        <w:rPr>
          <w:rFonts w:ascii="Times New Roman" w:hAnsi="Times New Roman" w:cs="Times New Roman"/>
        </w:rPr>
        <w:t xml:space="preserve"> </w:t>
      </w:r>
    </w:p>
    <w:p w14:paraId="05B186F6" w14:textId="77777777" w:rsidR="00D0653C" w:rsidRDefault="00D0653C" w:rsidP="00AA3777">
      <w:pPr>
        <w:pStyle w:val="Pourmmoire"/>
        <w:ind w:firstLine="360"/>
        <w:rPr>
          <w:rFonts w:cs="Times New Roman"/>
        </w:rPr>
      </w:pPr>
      <w:r w:rsidRPr="0014035E">
        <w:rPr>
          <w:rFonts w:cs="Times New Roman"/>
        </w:rPr>
        <w:t>L'étape de traitement a nécessité plusieurs ajustements. Initialement, le script ne détectait aucun varroa. Les seuils de circularité et d'aire étaient trop stricts, et le masque HSV trop réducteur</w:t>
      </w:r>
      <w:r>
        <w:rPr>
          <w:rFonts w:cs="Times New Roman"/>
        </w:rPr>
        <w:t xml:space="preserve"> comme on peut le voir sur les paramètres au-dessus</w:t>
      </w:r>
      <w:r w:rsidRPr="0014035E">
        <w:rPr>
          <w:rFonts w:cs="Times New Roman"/>
        </w:rPr>
        <w:t xml:space="preserve">. </w:t>
      </w:r>
    </w:p>
    <w:p w14:paraId="069337CE" w14:textId="77777777" w:rsidR="00D0653C" w:rsidRDefault="00D0653C" w:rsidP="00D0653C">
      <w:pPr>
        <w:pStyle w:val="Pourmmoire"/>
        <w:rPr>
          <w:rFonts w:cs="Times New Roman"/>
        </w:rPr>
      </w:pPr>
      <w:r w:rsidRPr="0014035E">
        <w:rPr>
          <w:rFonts w:cs="Times New Roman"/>
        </w:rPr>
        <w:t xml:space="preserve">En ajoutant un affichage intermédiaire des masques (HSV, edges, combinés) et en élargissant les tolérances, la détection est devenue fonctionnelle. </w:t>
      </w:r>
    </w:p>
    <w:p w14:paraId="48A77E5A" w14:textId="178ED73A" w:rsidR="00D0653C" w:rsidRDefault="00D0653C" w:rsidP="00D0653C">
      <w:pPr>
        <w:pStyle w:val="Pourmmoire"/>
        <w:rPr>
          <w:rFonts w:cs="Times New Roman"/>
        </w:rPr>
      </w:pPr>
      <w:r w:rsidRPr="0014035E">
        <w:rPr>
          <w:rFonts w:cs="Times New Roman"/>
        </w:rPr>
        <w:t>Une erreur --user bloquait également l'installation de paquets Python dans l'environnement virtuel ; elle a été résolue en installant les dépendances hors de l'environnement ou via pip global.</w:t>
      </w:r>
    </w:p>
    <w:p w14:paraId="7AF75728" w14:textId="77777777" w:rsidR="00AA3777" w:rsidRDefault="00AA3777" w:rsidP="00D0653C">
      <w:pPr>
        <w:pStyle w:val="Pourmmoire"/>
        <w:rPr>
          <w:rFonts w:cs="Times New Roman"/>
        </w:rPr>
      </w:pPr>
    </w:p>
    <w:p w14:paraId="55119D5F" w14:textId="77777777" w:rsidR="00AA3777" w:rsidRDefault="00AA3777" w:rsidP="00D0653C">
      <w:pPr>
        <w:pStyle w:val="Pourmmoire"/>
        <w:rPr>
          <w:rFonts w:cs="Times New Roman"/>
        </w:rPr>
      </w:pPr>
    </w:p>
    <w:p w14:paraId="683D4E01" w14:textId="77777777" w:rsidR="00AA3777" w:rsidRDefault="00AA3777" w:rsidP="00D0653C">
      <w:pPr>
        <w:pStyle w:val="Pourmmoire"/>
        <w:rPr>
          <w:rFonts w:cs="Times New Roman"/>
        </w:rPr>
      </w:pPr>
    </w:p>
    <w:p w14:paraId="2AA54DA2" w14:textId="77777777" w:rsidR="00AA3777" w:rsidRDefault="00AA3777" w:rsidP="00D0653C">
      <w:pPr>
        <w:pStyle w:val="Pourmmoire"/>
        <w:rPr>
          <w:rFonts w:cs="Times New Roman"/>
        </w:rPr>
      </w:pPr>
    </w:p>
    <w:p w14:paraId="6EB0DEE4" w14:textId="77777777" w:rsidR="00AA3777" w:rsidRDefault="00AA3777" w:rsidP="00D0653C">
      <w:pPr>
        <w:pStyle w:val="Pourmmoire"/>
        <w:rPr>
          <w:rFonts w:cs="Times New Roman"/>
        </w:rPr>
      </w:pPr>
    </w:p>
    <w:p w14:paraId="173215DE" w14:textId="77777777" w:rsidR="00AA3777" w:rsidRDefault="00AA3777" w:rsidP="00D0653C">
      <w:pPr>
        <w:pStyle w:val="Pourmmoire"/>
        <w:rPr>
          <w:rFonts w:cs="Times New Roman"/>
        </w:rPr>
      </w:pPr>
    </w:p>
    <w:p w14:paraId="29D541E0" w14:textId="77777777" w:rsidR="00AA3777" w:rsidRDefault="00AA3777" w:rsidP="00D0653C">
      <w:pPr>
        <w:pStyle w:val="Pourmmoire"/>
        <w:rPr>
          <w:rFonts w:cs="Times New Roman"/>
        </w:rPr>
      </w:pPr>
    </w:p>
    <w:p w14:paraId="2380E2D9" w14:textId="77777777" w:rsidR="00AA3777" w:rsidRDefault="00AA3777" w:rsidP="00D0653C">
      <w:pPr>
        <w:pStyle w:val="Pourmmoire"/>
        <w:rPr>
          <w:rFonts w:cs="Times New Roman"/>
        </w:rPr>
      </w:pPr>
    </w:p>
    <w:p w14:paraId="5ADDB8F3" w14:textId="77777777" w:rsidR="00AA3777" w:rsidRDefault="00AA3777" w:rsidP="00D0653C">
      <w:pPr>
        <w:pStyle w:val="Pourmmoire"/>
        <w:rPr>
          <w:rFonts w:cs="Times New Roman"/>
        </w:rPr>
      </w:pPr>
    </w:p>
    <w:p w14:paraId="1EABA92C" w14:textId="77777777" w:rsidR="00AA3777" w:rsidRDefault="00AA3777" w:rsidP="00D0653C">
      <w:pPr>
        <w:pStyle w:val="Pourmmoire"/>
        <w:rPr>
          <w:rFonts w:cs="Times New Roman"/>
        </w:rPr>
      </w:pPr>
    </w:p>
    <w:p w14:paraId="3AD7369A" w14:textId="77777777" w:rsidR="00AA3777" w:rsidRDefault="00AA3777" w:rsidP="00D0653C">
      <w:pPr>
        <w:pStyle w:val="Pourmmoire"/>
        <w:rPr>
          <w:rFonts w:cs="Times New Roman"/>
        </w:rPr>
      </w:pPr>
    </w:p>
    <w:p w14:paraId="51E01055" w14:textId="77777777" w:rsidR="00AA3777" w:rsidRPr="0014035E" w:rsidRDefault="00AA3777" w:rsidP="00D0653C">
      <w:pPr>
        <w:pStyle w:val="Pourmmoire"/>
        <w:rPr>
          <w:rFonts w:cs="Times New Roman"/>
        </w:rPr>
      </w:pPr>
    </w:p>
    <w:p w14:paraId="13E72F76" w14:textId="77777777" w:rsidR="00D0653C" w:rsidRDefault="00D0653C" w:rsidP="00CE11D0">
      <w:pPr>
        <w:pStyle w:val="Pourmmoire"/>
        <w:ind w:firstLine="720"/>
        <w:rPr>
          <w:rFonts w:cs="Times New Roman"/>
        </w:rPr>
      </w:pPr>
      <w:r w:rsidRPr="00303B87">
        <w:rPr>
          <w:rFonts w:cs="Times New Roman"/>
        </w:rPr>
        <w:lastRenderedPageBreak/>
        <w:t xml:space="preserve">Grâce à une approche itérative et à la résolution progressive des obstacles rencontrés (connectivité, orientation d’image, stabilité du flux), une base fonctionnelle a été mise en place. </w:t>
      </w:r>
    </w:p>
    <w:p w14:paraId="27146ADB" w14:textId="77777777" w:rsidR="00D0653C" w:rsidRDefault="00D0653C" w:rsidP="00D0653C">
      <w:pPr>
        <w:pStyle w:val="Pourmmoire"/>
        <w:rPr>
          <w:rFonts w:cs="Times New Roman"/>
        </w:rPr>
      </w:pPr>
      <w:r w:rsidRPr="00303B87">
        <w:rPr>
          <w:rFonts w:cs="Times New Roman"/>
        </w:rPr>
        <w:t xml:space="preserve">Elle permet la capture, le traitement et l’envoi d’images pour l’analyse de parasites. </w:t>
      </w:r>
    </w:p>
    <w:p w14:paraId="555414BF" w14:textId="77777777" w:rsidR="00D0653C" w:rsidRPr="00303B87" w:rsidRDefault="00D0653C" w:rsidP="00D0653C">
      <w:pPr>
        <w:pStyle w:val="Pourmmoire"/>
        <w:rPr>
          <w:rFonts w:cs="Times New Roman"/>
        </w:rPr>
      </w:pPr>
      <w:r w:rsidRPr="00303B87">
        <w:rPr>
          <w:rFonts w:cs="Times New Roman"/>
        </w:rPr>
        <w:t>Le prochain objectif est de rendre tout ce système autonome pour que la détection et la remontée de donnée se fasse sans l’aide de l’opérateur, ainsi qu’un moyen de ne pas dépendre d’une connexion internet car les ruches des apiculteurs sont souvent situées dans des lieux éloignés des grands axes de communication, tout cela en maintenant un affichage cohérent et lisible en temps réel.</w:t>
      </w:r>
    </w:p>
    <w:p w14:paraId="15ACBE47" w14:textId="77777777" w:rsidR="00D0653C" w:rsidRPr="00303B87" w:rsidRDefault="00D0653C" w:rsidP="00D0653C">
      <w:pPr>
        <w:pStyle w:val="Pourmmoire"/>
        <w:rPr>
          <w:rFonts w:cs="Times New Roman"/>
          <w:lang w:val="en-US"/>
        </w:rPr>
      </w:pPr>
      <w:r w:rsidRPr="00303B87">
        <w:rPr>
          <w:rFonts w:cs="Times New Roman"/>
          <w:lang w:val="en-US"/>
        </w:rPr>
        <w:t>Les perspectives sont nombreuses :</w:t>
      </w:r>
    </w:p>
    <w:p w14:paraId="1F0C69EF" w14:textId="77777777" w:rsidR="00D0653C" w:rsidRPr="00303B87" w:rsidRDefault="00D0653C" w:rsidP="00D0653C">
      <w:pPr>
        <w:pStyle w:val="Pourmmoire"/>
        <w:numPr>
          <w:ilvl w:val="0"/>
          <w:numId w:val="63"/>
        </w:numPr>
        <w:rPr>
          <w:rFonts w:cs="Times New Roman"/>
        </w:rPr>
      </w:pPr>
      <w:r w:rsidRPr="00303B87">
        <w:rPr>
          <w:rFonts w:cs="Times New Roman"/>
        </w:rPr>
        <w:t>Intégration future d</w:t>
      </w:r>
      <w:r>
        <w:rPr>
          <w:rFonts w:cs="Times New Roman"/>
        </w:rPr>
        <w:t>’une</w:t>
      </w:r>
      <w:r w:rsidRPr="00303B87">
        <w:rPr>
          <w:rFonts w:cs="Times New Roman"/>
        </w:rPr>
        <w:t xml:space="preserve"> IA embarquée </w:t>
      </w:r>
      <w:r>
        <w:rPr>
          <w:rFonts w:cs="Times New Roman"/>
        </w:rPr>
        <w:t>et intégrée</w:t>
      </w:r>
      <w:r w:rsidRPr="00303B87">
        <w:rPr>
          <w:rFonts w:cs="Times New Roman"/>
        </w:rPr>
        <w:t xml:space="preserve"> pour la détection directe</w:t>
      </w:r>
      <w:r>
        <w:rPr>
          <w:rFonts w:cs="Times New Roman"/>
        </w:rPr>
        <w:t xml:space="preserve"> et précise des varroas</w:t>
      </w:r>
      <w:r w:rsidRPr="00303B87">
        <w:rPr>
          <w:rFonts w:cs="Times New Roman"/>
        </w:rPr>
        <w:t>,</w:t>
      </w:r>
    </w:p>
    <w:p w14:paraId="3A48BBE2" w14:textId="77777777" w:rsidR="00D0653C" w:rsidRPr="00303B87" w:rsidRDefault="00D0653C" w:rsidP="00D0653C">
      <w:pPr>
        <w:pStyle w:val="Pourmmoire"/>
        <w:numPr>
          <w:ilvl w:val="0"/>
          <w:numId w:val="63"/>
        </w:numPr>
        <w:rPr>
          <w:rFonts w:cs="Times New Roman"/>
        </w:rPr>
      </w:pPr>
      <w:r w:rsidRPr="00303B87">
        <w:rPr>
          <w:rFonts w:cs="Times New Roman"/>
        </w:rPr>
        <w:t>Transfert des données vers un serveur distant ou une application mobile pour suivi à distance,</w:t>
      </w:r>
    </w:p>
    <w:p w14:paraId="135CA093" w14:textId="77777777" w:rsidR="00D0653C" w:rsidRPr="00303B87" w:rsidRDefault="00D0653C" w:rsidP="00D0653C">
      <w:pPr>
        <w:pStyle w:val="Pourmmoire"/>
        <w:numPr>
          <w:ilvl w:val="0"/>
          <w:numId w:val="63"/>
        </w:numPr>
        <w:rPr>
          <w:rFonts w:cs="Times New Roman"/>
        </w:rPr>
      </w:pPr>
      <w:r w:rsidRPr="00303B87">
        <w:rPr>
          <w:rFonts w:cs="Times New Roman"/>
        </w:rPr>
        <w:t>Mise en réseau de plusieurs modules pour couvrir plusieurs ruches,</w:t>
      </w:r>
    </w:p>
    <w:p w14:paraId="6388E837" w14:textId="77777777" w:rsidR="00D0653C" w:rsidRPr="00303B87" w:rsidRDefault="00D0653C" w:rsidP="00D0653C">
      <w:pPr>
        <w:pStyle w:val="Pourmmoire"/>
        <w:numPr>
          <w:ilvl w:val="0"/>
          <w:numId w:val="63"/>
        </w:numPr>
        <w:rPr>
          <w:rFonts w:cs="Times New Roman"/>
        </w:rPr>
      </w:pPr>
      <w:r w:rsidRPr="00303B87">
        <w:rPr>
          <w:rFonts w:cs="Times New Roman"/>
        </w:rPr>
        <w:t>Optimisation des performances (compression, ML embarqué, TinyML),</w:t>
      </w:r>
    </w:p>
    <w:p w14:paraId="16416465" w14:textId="77777777" w:rsidR="00D0653C" w:rsidRPr="00303B87" w:rsidRDefault="00D0653C" w:rsidP="00D0653C">
      <w:pPr>
        <w:pStyle w:val="Pourmmoire"/>
        <w:numPr>
          <w:ilvl w:val="0"/>
          <w:numId w:val="63"/>
        </w:numPr>
        <w:rPr>
          <w:rFonts w:cs="Times New Roman"/>
        </w:rPr>
      </w:pPr>
      <w:r w:rsidRPr="00303B87">
        <w:rPr>
          <w:rFonts w:cs="Times New Roman"/>
        </w:rPr>
        <w:t>Validation des résultats par comparaison avec comptages manuels.</w:t>
      </w:r>
    </w:p>
    <w:p w14:paraId="65B52512" w14:textId="77777777" w:rsidR="00D0653C" w:rsidRPr="00303B87" w:rsidRDefault="00D0653C" w:rsidP="00D0653C">
      <w:pPr>
        <w:pStyle w:val="Pourmmoire"/>
        <w:rPr>
          <w:rFonts w:cs="Times New Roman"/>
        </w:rPr>
      </w:pPr>
      <w:r w:rsidRPr="00303B87">
        <w:rPr>
          <w:rFonts w:cs="Times New Roman"/>
        </w:rPr>
        <w:t>Ce projet constitue une preuve de concept solide pour une solution connectée de surveillance sanitaire des ruches, à la fois économique, modulable et facilement déployable sur le terrain.</w:t>
      </w:r>
    </w:p>
    <w:p w14:paraId="79FE5C98" w14:textId="77777777" w:rsidR="00863B0F" w:rsidRDefault="00863B0F" w:rsidP="00863B0F">
      <w:pPr>
        <w:rPr>
          <w:rFonts w:ascii="Times New Roman" w:hAnsi="Times New Roman" w:cs="Times New Roman"/>
        </w:rPr>
      </w:pPr>
    </w:p>
    <w:p w14:paraId="2E333E83" w14:textId="77777777" w:rsidR="00863B0F" w:rsidRDefault="00863B0F" w:rsidP="00863B0F">
      <w:pPr>
        <w:rPr>
          <w:rFonts w:ascii="Times New Roman" w:hAnsi="Times New Roman" w:cs="Times New Roman"/>
        </w:rPr>
      </w:pPr>
    </w:p>
    <w:p w14:paraId="7EF1F4D6" w14:textId="77777777" w:rsidR="00863B0F" w:rsidRDefault="00863B0F" w:rsidP="00863B0F">
      <w:pPr>
        <w:rPr>
          <w:rFonts w:ascii="Times New Roman" w:hAnsi="Times New Roman" w:cs="Times New Roman"/>
        </w:rPr>
      </w:pPr>
    </w:p>
    <w:p w14:paraId="234AC05D" w14:textId="77777777" w:rsidR="00863B0F" w:rsidRDefault="00863B0F" w:rsidP="00863B0F">
      <w:pPr>
        <w:rPr>
          <w:rFonts w:ascii="Times New Roman" w:hAnsi="Times New Roman" w:cs="Times New Roman"/>
        </w:rPr>
      </w:pPr>
    </w:p>
    <w:p w14:paraId="05C2649D" w14:textId="77777777" w:rsidR="00863B0F" w:rsidRDefault="00863B0F" w:rsidP="00863B0F">
      <w:pPr>
        <w:rPr>
          <w:rFonts w:ascii="Times New Roman" w:hAnsi="Times New Roman" w:cs="Times New Roman"/>
        </w:rPr>
      </w:pPr>
    </w:p>
    <w:p w14:paraId="0D9A90B0" w14:textId="77777777" w:rsidR="00863B0F" w:rsidRPr="00CB6A07" w:rsidRDefault="00863B0F" w:rsidP="00863B0F">
      <w:pPr>
        <w:rPr>
          <w:rFonts w:ascii="Times New Roman" w:hAnsi="Times New Roman" w:cs="Times New Roman"/>
        </w:rPr>
      </w:pPr>
    </w:p>
    <w:p w14:paraId="05D86319" w14:textId="77777777" w:rsidR="00AA3777" w:rsidRDefault="00AA3777" w:rsidP="00863B0F">
      <w:pPr>
        <w:pStyle w:val="Titre1"/>
        <w:rPr>
          <w:rFonts w:ascii="Times New Roman" w:hAnsi="Times New Roman" w:cs="Times New Roman"/>
          <w:u w:val="single"/>
        </w:rPr>
      </w:pPr>
    </w:p>
    <w:p w14:paraId="16889EAD" w14:textId="77777777" w:rsidR="00AA3777" w:rsidRDefault="00AA3777" w:rsidP="00863B0F">
      <w:pPr>
        <w:pStyle w:val="Titre1"/>
        <w:rPr>
          <w:rFonts w:ascii="Times New Roman" w:hAnsi="Times New Roman" w:cs="Times New Roman"/>
          <w:u w:val="single"/>
        </w:rPr>
      </w:pPr>
    </w:p>
    <w:p w14:paraId="24106CB9" w14:textId="77777777" w:rsidR="00AA3777" w:rsidRDefault="00AA3777" w:rsidP="00AA3777">
      <w:pPr>
        <w:pStyle w:val="Nom"/>
      </w:pPr>
    </w:p>
    <w:p w14:paraId="3DC52FFE" w14:textId="77777777" w:rsidR="00AA3777" w:rsidRDefault="00AA3777" w:rsidP="00AA3777">
      <w:pPr>
        <w:pStyle w:val="Nom"/>
      </w:pPr>
    </w:p>
    <w:p w14:paraId="11A9B6B7" w14:textId="77777777" w:rsidR="00CE11D0" w:rsidRDefault="00CE11D0" w:rsidP="00AA3777">
      <w:pPr>
        <w:pStyle w:val="Nom"/>
      </w:pPr>
    </w:p>
    <w:p w14:paraId="769101C2" w14:textId="77777777" w:rsidR="00CE11D0" w:rsidRDefault="00CE11D0" w:rsidP="00AA3777">
      <w:pPr>
        <w:pStyle w:val="Nom"/>
      </w:pPr>
    </w:p>
    <w:p w14:paraId="01A664CA" w14:textId="50CF02F5" w:rsidR="00863B0F" w:rsidRDefault="00863B0F" w:rsidP="00863B0F">
      <w:pPr>
        <w:pStyle w:val="Titre1"/>
        <w:rPr>
          <w:rFonts w:ascii="Times New Roman" w:hAnsi="Times New Roman" w:cs="Times New Roman"/>
          <w:u w:val="single"/>
        </w:rPr>
      </w:pPr>
      <w:bookmarkStart w:id="49" w:name="_Toc198500409"/>
      <w:r w:rsidRPr="00CB6A07">
        <w:rPr>
          <w:rFonts w:ascii="Times New Roman" w:hAnsi="Times New Roman" w:cs="Times New Roman"/>
          <w:u w:val="single"/>
        </w:rPr>
        <w:lastRenderedPageBreak/>
        <w:t>Conclusion</w:t>
      </w:r>
      <w:bookmarkEnd w:id="25"/>
      <w:bookmarkEnd w:id="49"/>
    </w:p>
    <w:p w14:paraId="1C4EF51E" w14:textId="77777777" w:rsidR="00AA3777" w:rsidRPr="00185E70" w:rsidRDefault="00AA3777" w:rsidP="00863B0F">
      <w:pPr>
        <w:pStyle w:val="Titre1"/>
        <w:rPr>
          <w:rFonts w:ascii="Times New Roman" w:hAnsi="Times New Roman" w:cs="Times New Roman"/>
          <w:u w:val="single"/>
        </w:rPr>
      </w:pPr>
    </w:p>
    <w:p w14:paraId="001C2790" w14:textId="77777777" w:rsidR="00863B0F" w:rsidRPr="00185E70" w:rsidRDefault="00863B0F" w:rsidP="00863B0F">
      <w:pPr>
        <w:pStyle w:val="Pourmmoire"/>
        <w:ind w:firstLine="720"/>
      </w:pPr>
      <w:r w:rsidRPr="00185E70">
        <w:t>Ce projet a représenté une expérience d’une richesse exceptionnelle, tant sur le plan technique que pédagogique. Il nous a permis de mobiliser et d’approfondir un large éventail de compétences transverses : de la mécanique, avec la conception d’un système physique et l’intégration de composants, à l’électronique, avec la mise en place de câblages complexes pour piloter des moteurs pas à pas et gérer des capteurs de fin de course, sans oublier l’aspect informatique, central dans notre travail.</w:t>
      </w:r>
    </w:p>
    <w:p w14:paraId="5326720A" w14:textId="77777777" w:rsidR="00863B0F" w:rsidRPr="00185E70" w:rsidRDefault="00863B0F" w:rsidP="00863B0F">
      <w:pPr>
        <w:pStyle w:val="Pourmmoire"/>
      </w:pPr>
      <w:r w:rsidRPr="00185E70">
        <w:t>Nous avons manipulé plusieurs environnements de développement, notamment VS Code, Arduino IDE, en exploitant des langages comme le C/C++ et Python. Nous avons également appris à mettre en place un serveur, à gérer la capture d’images, et à assurer une remontée efficace des données entre les différents modules. Ces apprentissages pratiques nous ont offert une immersion complète dans la conception d’un système embarqué complexe, depuis l’idée jusqu’à un prototype fonctionnel.</w:t>
      </w:r>
    </w:p>
    <w:p w14:paraId="04F1C25A" w14:textId="77777777" w:rsidR="00863B0F" w:rsidRPr="00185E70" w:rsidRDefault="00863B0F" w:rsidP="00863B0F">
      <w:pPr>
        <w:pStyle w:val="Pourmmoire"/>
      </w:pPr>
      <w:r w:rsidRPr="00185E70">
        <w:t>Même si une petite part de regret subsiste quant au fait de ne pas avoir pu finaliser complètement le projet, nous espérons sincèrement que les prochains groupes sauront en tirer parti, le faire évoluer, et pourquoi pas, que nous-mêmes puissions y revenir dans le futur pour le mener à bien. Ce serait un plaisir de prolonger cette belle aventure.</w:t>
      </w:r>
    </w:p>
    <w:p w14:paraId="49B9BAF4" w14:textId="77777777" w:rsidR="00863B0F" w:rsidRPr="00185E70" w:rsidRDefault="00863B0F" w:rsidP="00863B0F">
      <w:pPr>
        <w:pStyle w:val="Pourmmoire"/>
      </w:pPr>
      <w:r w:rsidRPr="00185E70">
        <w:t>Nous tenons à exprimer toute notre reconnaissance envers notre professeur, M. Peter, pour son accompagnement constant, sa bienveillance et ses conseils précieux tout au long des séances. Un grand merci également aux enseignants du FabLab, qui nous ont offert un soutien technique et logistique indispensable.</w:t>
      </w:r>
    </w:p>
    <w:p w14:paraId="75460EAF" w14:textId="77777777" w:rsidR="00863B0F" w:rsidRPr="00185E70" w:rsidRDefault="00863B0F" w:rsidP="00863B0F">
      <w:pPr>
        <w:pStyle w:val="Pourmmoire"/>
      </w:pPr>
      <w:r w:rsidRPr="00185E70">
        <w:t>Ce projet est sans conteste l’une des expériences les plus enrichissantes de notre formation jusqu’ici, et nous en sommes fiers. C’est une démarche que nous recommanderions sans hésiter, et que nous aimerions voir valorisée dès la troisième année, tant elle est formatrice et stimulante.</w:t>
      </w:r>
    </w:p>
    <w:p w14:paraId="1BAE4CEF" w14:textId="77777777" w:rsidR="00863B0F" w:rsidRPr="00B30A5C" w:rsidRDefault="00863B0F" w:rsidP="00863B0F">
      <w:pPr>
        <w:spacing w:line="360" w:lineRule="auto"/>
        <w:rPr>
          <w:rFonts w:ascii="Times New Roman" w:hAnsi="Times New Roman" w:cs="Times New Roman"/>
          <w:b w:val="0"/>
          <w:bCs/>
          <w:color w:val="auto"/>
          <w:sz w:val="24"/>
          <w:szCs w:val="20"/>
        </w:rPr>
      </w:pPr>
    </w:p>
    <w:p w14:paraId="08CA1BF5" w14:textId="77777777" w:rsidR="00863B0F" w:rsidRPr="00CB6A07" w:rsidRDefault="00863B0F" w:rsidP="00863B0F">
      <w:pPr>
        <w:spacing w:line="360" w:lineRule="auto"/>
        <w:rPr>
          <w:rFonts w:ascii="Times New Roman" w:hAnsi="Times New Roman" w:cs="Times New Roman"/>
          <w:b w:val="0"/>
          <w:bCs/>
          <w:color w:val="auto"/>
          <w:sz w:val="24"/>
          <w:szCs w:val="20"/>
        </w:rPr>
      </w:pPr>
    </w:p>
    <w:p w14:paraId="4C9F4325" w14:textId="77777777" w:rsidR="00863B0F" w:rsidRPr="00CB6A07" w:rsidRDefault="00863B0F" w:rsidP="00863B0F">
      <w:pPr>
        <w:pStyle w:val="Contenu"/>
        <w:rPr>
          <w:rFonts w:ascii="Times New Roman" w:hAnsi="Times New Roman" w:cs="Times New Roman"/>
        </w:rPr>
      </w:pPr>
    </w:p>
    <w:p w14:paraId="14DFC4AD" w14:textId="77777777" w:rsidR="00863B0F" w:rsidRPr="00CB6A07" w:rsidRDefault="00863B0F" w:rsidP="00863B0F">
      <w:pPr>
        <w:pStyle w:val="Contenu"/>
        <w:rPr>
          <w:rFonts w:ascii="Times New Roman" w:hAnsi="Times New Roman" w:cs="Times New Roman"/>
        </w:rPr>
      </w:pPr>
    </w:p>
    <w:p w14:paraId="6788D957" w14:textId="77777777" w:rsidR="00863B0F" w:rsidRPr="00CB6A07" w:rsidRDefault="00863B0F" w:rsidP="00863B0F">
      <w:pPr>
        <w:pStyle w:val="Contenu"/>
        <w:rPr>
          <w:rFonts w:ascii="Times New Roman" w:hAnsi="Times New Roman" w:cs="Times New Roman"/>
        </w:rPr>
      </w:pPr>
    </w:p>
    <w:p w14:paraId="0806DD2A" w14:textId="77777777" w:rsidR="00863B0F" w:rsidRPr="00CB6A07" w:rsidRDefault="00863B0F" w:rsidP="00863B0F">
      <w:pPr>
        <w:pStyle w:val="Contenu"/>
        <w:rPr>
          <w:rFonts w:ascii="Times New Roman" w:hAnsi="Times New Roman" w:cs="Times New Roman"/>
        </w:rPr>
      </w:pPr>
    </w:p>
    <w:p w14:paraId="0A5F3FB8" w14:textId="77777777" w:rsidR="00863B0F" w:rsidRPr="00CB6A07" w:rsidRDefault="00863B0F" w:rsidP="00863B0F">
      <w:pPr>
        <w:pStyle w:val="Contenu"/>
        <w:rPr>
          <w:rFonts w:ascii="Times New Roman" w:hAnsi="Times New Roman" w:cs="Times New Roman"/>
        </w:rPr>
      </w:pPr>
    </w:p>
    <w:p w14:paraId="031C36D0" w14:textId="77777777" w:rsidR="00863B0F" w:rsidRPr="00CB6A07" w:rsidRDefault="00863B0F" w:rsidP="00863B0F">
      <w:pPr>
        <w:pStyle w:val="Contenu"/>
        <w:rPr>
          <w:rFonts w:ascii="Times New Roman" w:hAnsi="Times New Roman" w:cs="Times New Roman"/>
        </w:rPr>
      </w:pPr>
    </w:p>
    <w:p w14:paraId="6C6F692E" w14:textId="77777777" w:rsidR="00863B0F" w:rsidRPr="00CB6A07" w:rsidRDefault="00863B0F" w:rsidP="00863B0F">
      <w:pPr>
        <w:pStyle w:val="Contenu"/>
        <w:rPr>
          <w:rFonts w:ascii="Times New Roman" w:hAnsi="Times New Roman" w:cs="Times New Roman"/>
        </w:rPr>
      </w:pPr>
    </w:p>
    <w:p w14:paraId="0922FC95" w14:textId="77777777" w:rsidR="00863B0F" w:rsidRPr="00CB6A07" w:rsidRDefault="00863B0F" w:rsidP="00863B0F">
      <w:pPr>
        <w:pStyle w:val="Contenu"/>
        <w:rPr>
          <w:rFonts w:ascii="Times New Roman" w:hAnsi="Times New Roman" w:cs="Times New Roman"/>
        </w:rPr>
      </w:pPr>
    </w:p>
    <w:p w14:paraId="1E4095B4" w14:textId="77777777" w:rsidR="00863B0F" w:rsidRPr="00CB6A07" w:rsidRDefault="00863B0F" w:rsidP="00863B0F">
      <w:pPr>
        <w:pStyle w:val="Contenu"/>
        <w:rPr>
          <w:rFonts w:ascii="Times New Roman" w:hAnsi="Times New Roman" w:cs="Times New Roman"/>
        </w:rPr>
      </w:pPr>
    </w:p>
    <w:p w14:paraId="3082FF4F" w14:textId="7B98A3AA" w:rsidR="00863B0F" w:rsidRPr="0021635F" w:rsidRDefault="00863B0F" w:rsidP="0021635F">
      <w:pPr>
        <w:pStyle w:val="Titre1"/>
        <w:rPr>
          <w:rFonts w:ascii="Times New Roman" w:hAnsi="Times New Roman" w:cs="Times New Roman"/>
          <w:u w:val="single"/>
        </w:rPr>
      </w:pPr>
      <w:bookmarkStart w:id="50" w:name="_Toc198500410"/>
      <w:r w:rsidRPr="00CB6A07">
        <w:rPr>
          <w:rFonts w:ascii="Times New Roman" w:hAnsi="Times New Roman" w:cs="Times New Roman"/>
          <w:u w:val="single"/>
        </w:rPr>
        <w:lastRenderedPageBreak/>
        <w:t>Table des illustrations</w:t>
      </w:r>
      <w:bookmarkEnd w:id="50"/>
    </w:p>
    <w:p w14:paraId="2C893C50" w14:textId="77777777" w:rsidR="00863B0F" w:rsidRDefault="00863B0F" w:rsidP="00863B0F">
      <w:pPr>
        <w:pStyle w:val="Tabledesillustrations"/>
        <w:tabs>
          <w:tab w:val="right" w:leader="dot" w:pos="10024"/>
        </w:tabs>
        <w:rPr>
          <w:rFonts w:cs="Times New Roman"/>
          <w:u w:val="single"/>
        </w:rPr>
      </w:pPr>
    </w:p>
    <w:p w14:paraId="64A1BF2F" w14:textId="0EF7677E" w:rsidR="00CE11D0" w:rsidRDefault="0021635F">
      <w:pPr>
        <w:pStyle w:val="Tabledesillustrations"/>
        <w:tabs>
          <w:tab w:val="right" w:leader="dot" w:pos="10024"/>
        </w:tabs>
        <w:rPr>
          <w:rFonts w:asciiTheme="minorHAnsi" w:hAnsiTheme="minorHAnsi"/>
          <w:b w:val="0"/>
          <w:noProof/>
          <w:color w:val="auto"/>
          <w:kern w:val="2"/>
          <w:szCs w:val="24"/>
          <w:lang w:eastAsia="fr-FR"/>
          <w14:ligatures w14:val="standardContextual"/>
        </w:rPr>
      </w:pPr>
      <w:r>
        <w:rPr>
          <w:rFonts w:cs="Times New Roman"/>
          <w:u w:val="single"/>
        </w:rPr>
        <w:fldChar w:fldCharType="begin"/>
      </w:r>
      <w:r>
        <w:rPr>
          <w:rFonts w:cs="Times New Roman"/>
          <w:u w:val="single"/>
        </w:rPr>
        <w:instrText xml:space="preserve"> TOC \h \z \c "Figure" </w:instrText>
      </w:r>
      <w:r>
        <w:rPr>
          <w:rFonts w:cs="Times New Roman"/>
          <w:u w:val="single"/>
        </w:rPr>
        <w:fldChar w:fldCharType="separate"/>
      </w:r>
      <w:hyperlink w:anchor="_Toc198500591" w:history="1">
        <w:r w:rsidR="00CE11D0" w:rsidRPr="00A45361">
          <w:rPr>
            <w:rStyle w:val="Lienhypertexte"/>
            <w:rFonts w:cs="Times New Roman"/>
            <w:noProof/>
          </w:rPr>
          <w:t>Figure 1. Photo d'un varroa</w:t>
        </w:r>
        <w:r w:rsidR="00CE11D0">
          <w:rPr>
            <w:noProof/>
            <w:webHidden/>
          </w:rPr>
          <w:tab/>
        </w:r>
        <w:r w:rsidR="00CE11D0">
          <w:rPr>
            <w:noProof/>
            <w:webHidden/>
          </w:rPr>
          <w:fldChar w:fldCharType="begin"/>
        </w:r>
        <w:r w:rsidR="00CE11D0">
          <w:rPr>
            <w:noProof/>
            <w:webHidden/>
          </w:rPr>
          <w:instrText xml:space="preserve"> PAGEREF _Toc198500591 \h </w:instrText>
        </w:r>
        <w:r w:rsidR="00CE11D0">
          <w:rPr>
            <w:noProof/>
            <w:webHidden/>
          </w:rPr>
        </w:r>
        <w:r w:rsidR="00CE11D0">
          <w:rPr>
            <w:noProof/>
            <w:webHidden/>
          </w:rPr>
          <w:fldChar w:fldCharType="separate"/>
        </w:r>
        <w:r w:rsidR="00CE11D0">
          <w:rPr>
            <w:noProof/>
            <w:webHidden/>
          </w:rPr>
          <w:t>3</w:t>
        </w:r>
        <w:r w:rsidR="00CE11D0">
          <w:rPr>
            <w:noProof/>
            <w:webHidden/>
          </w:rPr>
          <w:fldChar w:fldCharType="end"/>
        </w:r>
      </w:hyperlink>
    </w:p>
    <w:p w14:paraId="2C305E78" w14:textId="64579BAC"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592" w:history="1">
        <w:r w:rsidRPr="00A45361">
          <w:rPr>
            <w:rStyle w:val="Lienhypertexte"/>
            <w:noProof/>
          </w:rPr>
          <w:t>Figure 2. Base du système</w:t>
        </w:r>
        <w:r>
          <w:rPr>
            <w:noProof/>
            <w:webHidden/>
          </w:rPr>
          <w:tab/>
        </w:r>
        <w:r>
          <w:rPr>
            <w:noProof/>
            <w:webHidden/>
          </w:rPr>
          <w:fldChar w:fldCharType="begin"/>
        </w:r>
        <w:r>
          <w:rPr>
            <w:noProof/>
            <w:webHidden/>
          </w:rPr>
          <w:instrText xml:space="preserve"> PAGEREF _Toc198500592 \h </w:instrText>
        </w:r>
        <w:r>
          <w:rPr>
            <w:noProof/>
            <w:webHidden/>
          </w:rPr>
        </w:r>
        <w:r>
          <w:rPr>
            <w:noProof/>
            <w:webHidden/>
          </w:rPr>
          <w:fldChar w:fldCharType="separate"/>
        </w:r>
        <w:r>
          <w:rPr>
            <w:noProof/>
            <w:webHidden/>
          </w:rPr>
          <w:t>5</w:t>
        </w:r>
        <w:r>
          <w:rPr>
            <w:noProof/>
            <w:webHidden/>
          </w:rPr>
          <w:fldChar w:fldCharType="end"/>
        </w:r>
      </w:hyperlink>
    </w:p>
    <w:p w14:paraId="56A4E6C0" w14:textId="5257CF73"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593" w:history="1">
        <w:r w:rsidRPr="00A45361">
          <w:rPr>
            <w:rStyle w:val="Lienhypertexte"/>
            <w:noProof/>
          </w:rPr>
          <w:t>Figure 3. 1er Axe</w:t>
        </w:r>
        <w:r>
          <w:rPr>
            <w:noProof/>
            <w:webHidden/>
          </w:rPr>
          <w:tab/>
        </w:r>
        <w:r>
          <w:rPr>
            <w:noProof/>
            <w:webHidden/>
          </w:rPr>
          <w:fldChar w:fldCharType="begin"/>
        </w:r>
        <w:r>
          <w:rPr>
            <w:noProof/>
            <w:webHidden/>
          </w:rPr>
          <w:instrText xml:space="preserve"> PAGEREF _Toc198500593 \h </w:instrText>
        </w:r>
        <w:r>
          <w:rPr>
            <w:noProof/>
            <w:webHidden/>
          </w:rPr>
        </w:r>
        <w:r>
          <w:rPr>
            <w:noProof/>
            <w:webHidden/>
          </w:rPr>
          <w:fldChar w:fldCharType="separate"/>
        </w:r>
        <w:r>
          <w:rPr>
            <w:noProof/>
            <w:webHidden/>
          </w:rPr>
          <w:t>6</w:t>
        </w:r>
        <w:r>
          <w:rPr>
            <w:noProof/>
            <w:webHidden/>
          </w:rPr>
          <w:fldChar w:fldCharType="end"/>
        </w:r>
      </w:hyperlink>
    </w:p>
    <w:p w14:paraId="0F3546B1" w14:textId="57A14AD2"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594" w:history="1">
        <w:r w:rsidRPr="00A45361">
          <w:rPr>
            <w:rStyle w:val="Lienhypertexte"/>
            <w:noProof/>
          </w:rPr>
          <w:t>Figure 4. Base avec 1er Axe</w:t>
        </w:r>
        <w:r>
          <w:rPr>
            <w:noProof/>
            <w:webHidden/>
          </w:rPr>
          <w:tab/>
        </w:r>
        <w:r>
          <w:rPr>
            <w:noProof/>
            <w:webHidden/>
          </w:rPr>
          <w:fldChar w:fldCharType="begin"/>
        </w:r>
        <w:r>
          <w:rPr>
            <w:noProof/>
            <w:webHidden/>
          </w:rPr>
          <w:instrText xml:space="preserve"> PAGEREF _Toc198500594 \h </w:instrText>
        </w:r>
        <w:r>
          <w:rPr>
            <w:noProof/>
            <w:webHidden/>
          </w:rPr>
        </w:r>
        <w:r>
          <w:rPr>
            <w:noProof/>
            <w:webHidden/>
          </w:rPr>
          <w:fldChar w:fldCharType="separate"/>
        </w:r>
        <w:r>
          <w:rPr>
            <w:noProof/>
            <w:webHidden/>
          </w:rPr>
          <w:t>6</w:t>
        </w:r>
        <w:r>
          <w:rPr>
            <w:noProof/>
            <w:webHidden/>
          </w:rPr>
          <w:fldChar w:fldCharType="end"/>
        </w:r>
      </w:hyperlink>
    </w:p>
    <w:p w14:paraId="09E5C035" w14:textId="263500CF"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595" w:history="1">
        <w:r w:rsidRPr="00A45361">
          <w:rPr>
            <w:rStyle w:val="Lienhypertexte"/>
            <w:noProof/>
          </w:rPr>
          <w:t>Figure 5. Système pour 2ème Axe</w:t>
        </w:r>
        <w:r>
          <w:rPr>
            <w:noProof/>
            <w:webHidden/>
          </w:rPr>
          <w:tab/>
        </w:r>
        <w:r>
          <w:rPr>
            <w:noProof/>
            <w:webHidden/>
          </w:rPr>
          <w:fldChar w:fldCharType="begin"/>
        </w:r>
        <w:r>
          <w:rPr>
            <w:noProof/>
            <w:webHidden/>
          </w:rPr>
          <w:instrText xml:space="preserve"> PAGEREF _Toc198500595 \h </w:instrText>
        </w:r>
        <w:r>
          <w:rPr>
            <w:noProof/>
            <w:webHidden/>
          </w:rPr>
        </w:r>
        <w:r>
          <w:rPr>
            <w:noProof/>
            <w:webHidden/>
          </w:rPr>
          <w:fldChar w:fldCharType="separate"/>
        </w:r>
        <w:r>
          <w:rPr>
            <w:noProof/>
            <w:webHidden/>
          </w:rPr>
          <w:t>7</w:t>
        </w:r>
        <w:r>
          <w:rPr>
            <w:noProof/>
            <w:webHidden/>
          </w:rPr>
          <w:fldChar w:fldCharType="end"/>
        </w:r>
      </w:hyperlink>
    </w:p>
    <w:p w14:paraId="4E0B64CE" w14:textId="19A7A2FE"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596" w:history="1">
        <w:r w:rsidRPr="00A45361">
          <w:rPr>
            <w:rStyle w:val="Lienhypertexte"/>
            <w:noProof/>
          </w:rPr>
          <w:t>Figure 6. Système avec les deux axes</w:t>
        </w:r>
        <w:r>
          <w:rPr>
            <w:noProof/>
            <w:webHidden/>
          </w:rPr>
          <w:tab/>
        </w:r>
        <w:r>
          <w:rPr>
            <w:noProof/>
            <w:webHidden/>
          </w:rPr>
          <w:fldChar w:fldCharType="begin"/>
        </w:r>
        <w:r>
          <w:rPr>
            <w:noProof/>
            <w:webHidden/>
          </w:rPr>
          <w:instrText xml:space="preserve"> PAGEREF _Toc198500596 \h </w:instrText>
        </w:r>
        <w:r>
          <w:rPr>
            <w:noProof/>
            <w:webHidden/>
          </w:rPr>
        </w:r>
        <w:r>
          <w:rPr>
            <w:noProof/>
            <w:webHidden/>
          </w:rPr>
          <w:fldChar w:fldCharType="separate"/>
        </w:r>
        <w:r>
          <w:rPr>
            <w:noProof/>
            <w:webHidden/>
          </w:rPr>
          <w:t>7</w:t>
        </w:r>
        <w:r>
          <w:rPr>
            <w:noProof/>
            <w:webHidden/>
          </w:rPr>
          <w:fldChar w:fldCharType="end"/>
        </w:r>
      </w:hyperlink>
    </w:p>
    <w:p w14:paraId="26270B7A" w14:textId="4F2E4D99"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597" w:history="1">
        <w:r w:rsidRPr="00A45361">
          <w:rPr>
            <w:rStyle w:val="Lienhypertexte"/>
            <w:noProof/>
          </w:rPr>
          <w:t>Figure 7. Découpage du châssis</w:t>
        </w:r>
        <w:r>
          <w:rPr>
            <w:noProof/>
            <w:webHidden/>
          </w:rPr>
          <w:tab/>
        </w:r>
        <w:r>
          <w:rPr>
            <w:noProof/>
            <w:webHidden/>
          </w:rPr>
          <w:fldChar w:fldCharType="begin"/>
        </w:r>
        <w:r>
          <w:rPr>
            <w:noProof/>
            <w:webHidden/>
          </w:rPr>
          <w:instrText xml:space="preserve"> PAGEREF _Toc198500597 \h </w:instrText>
        </w:r>
        <w:r>
          <w:rPr>
            <w:noProof/>
            <w:webHidden/>
          </w:rPr>
        </w:r>
        <w:r>
          <w:rPr>
            <w:noProof/>
            <w:webHidden/>
          </w:rPr>
          <w:fldChar w:fldCharType="separate"/>
        </w:r>
        <w:r>
          <w:rPr>
            <w:noProof/>
            <w:webHidden/>
          </w:rPr>
          <w:t>11</w:t>
        </w:r>
        <w:r>
          <w:rPr>
            <w:noProof/>
            <w:webHidden/>
          </w:rPr>
          <w:fldChar w:fldCharType="end"/>
        </w:r>
      </w:hyperlink>
    </w:p>
    <w:p w14:paraId="42F01C97" w14:textId="1289700A"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598" w:history="1">
        <w:r w:rsidRPr="00A45361">
          <w:rPr>
            <w:rStyle w:val="Lienhypertexte"/>
            <w:noProof/>
          </w:rPr>
          <w:t>Figure 8. Découpage des profilés</w:t>
        </w:r>
        <w:r>
          <w:rPr>
            <w:noProof/>
            <w:webHidden/>
          </w:rPr>
          <w:tab/>
        </w:r>
        <w:r>
          <w:rPr>
            <w:noProof/>
            <w:webHidden/>
          </w:rPr>
          <w:fldChar w:fldCharType="begin"/>
        </w:r>
        <w:r>
          <w:rPr>
            <w:noProof/>
            <w:webHidden/>
          </w:rPr>
          <w:instrText xml:space="preserve"> PAGEREF _Toc198500598 \h </w:instrText>
        </w:r>
        <w:r>
          <w:rPr>
            <w:noProof/>
            <w:webHidden/>
          </w:rPr>
        </w:r>
        <w:r>
          <w:rPr>
            <w:noProof/>
            <w:webHidden/>
          </w:rPr>
          <w:fldChar w:fldCharType="separate"/>
        </w:r>
        <w:r>
          <w:rPr>
            <w:noProof/>
            <w:webHidden/>
          </w:rPr>
          <w:t>11</w:t>
        </w:r>
        <w:r>
          <w:rPr>
            <w:noProof/>
            <w:webHidden/>
          </w:rPr>
          <w:fldChar w:fldCharType="end"/>
        </w:r>
      </w:hyperlink>
    </w:p>
    <w:p w14:paraId="10859B75" w14:textId="2397B5FD"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599" w:history="1">
        <w:r w:rsidRPr="00A45361">
          <w:rPr>
            <w:rStyle w:val="Lienhypertexte"/>
            <w:noProof/>
          </w:rPr>
          <w:t>Figure 9. Système sans châssis</w:t>
        </w:r>
        <w:r>
          <w:rPr>
            <w:noProof/>
            <w:webHidden/>
          </w:rPr>
          <w:tab/>
        </w:r>
        <w:r>
          <w:rPr>
            <w:noProof/>
            <w:webHidden/>
          </w:rPr>
          <w:fldChar w:fldCharType="begin"/>
        </w:r>
        <w:r>
          <w:rPr>
            <w:noProof/>
            <w:webHidden/>
          </w:rPr>
          <w:instrText xml:space="preserve"> PAGEREF _Toc198500599 \h </w:instrText>
        </w:r>
        <w:r>
          <w:rPr>
            <w:noProof/>
            <w:webHidden/>
          </w:rPr>
        </w:r>
        <w:r>
          <w:rPr>
            <w:noProof/>
            <w:webHidden/>
          </w:rPr>
          <w:fldChar w:fldCharType="separate"/>
        </w:r>
        <w:r>
          <w:rPr>
            <w:noProof/>
            <w:webHidden/>
          </w:rPr>
          <w:t>12</w:t>
        </w:r>
        <w:r>
          <w:rPr>
            <w:noProof/>
            <w:webHidden/>
          </w:rPr>
          <w:fldChar w:fldCharType="end"/>
        </w:r>
      </w:hyperlink>
    </w:p>
    <w:p w14:paraId="70A99FBB" w14:textId="7FAFD4EF"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0" w:history="1">
        <w:r w:rsidRPr="00A45361">
          <w:rPr>
            <w:rStyle w:val="Lienhypertexte"/>
            <w:noProof/>
          </w:rPr>
          <w:t>Figure 10. Pièces prototypes</w:t>
        </w:r>
        <w:r>
          <w:rPr>
            <w:noProof/>
            <w:webHidden/>
          </w:rPr>
          <w:tab/>
        </w:r>
        <w:r>
          <w:rPr>
            <w:noProof/>
            <w:webHidden/>
          </w:rPr>
          <w:fldChar w:fldCharType="begin"/>
        </w:r>
        <w:r>
          <w:rPr>
            <w:noProof/>
            <w:webHidden/>
          </w:rPr>
          <w:instrText xml:space="preserve"> PAGEREF _Toc198500600 \h </w:instrText>
        </w:r>
        <w:r>
          <w:rPr>
            <w:noProof/>
            <w:webHidden/>
          </w:rPr>
        </w:r>
        <w:r>
          <w:rPr>
            <w:noProof/>
            <w:webHidden/>
          </w:rPr>
          <w:fldChar w:fldCharType="separate"/>
        </w:r>
        <w:r>
          <w:rPr>
            <w:noProof/>
            <w:webHidden/>
          </w:rPr>
          <w:t>12</w:t>
        </w:r>
        <w:r>
          <w:rPr>
            <w:noProof/>
            <w:webHidden/>
          </w:rPr>
          <w:fldChar w:fldCharType="end"/>
        </w:r>
      </w:hyperlink>
    </w:p>
    <w:p w14:paraId="3661CD08" w14:textId="74564242"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1" w:history="1">
        <w:r w:rsidRPr="00A45361">
          <w:rPr>
            <w:rStyle w:val="Lienhypertexte"/>
            <w:noProof/>
          </w:rPr>
          <w:t>Figure 11. Système final</w:t>
        </w:r>
        <w:r>
          <w:rPr>
            <w:noProof/>
            <w:webHidden/>
          </w:rPr>
          <w:tab/>
        </w:r>
        <w:r>
          <w:rPr>
            <w:noProof/>
            <w:webHidden/>
          </w:rPr>
          <w:fldChar w:fldCharType="begin"/>
        </w:r>
        <w:r>
          <w:rPr>
            <w:noProof/>
            <w:webHidden/>
          </w:rPr>
          <w:instrText xml:space="preserve"> PAGEREF _Toc198500601 \h </w:instrText>
        </w:r>
        <w:r>
          <w:rPr>
            <w:noProof/>
            <w:webHidden/>
          </w:rPr>
        </w:r>
        <w:r>
          <w:rPr>
            <w:noProof/>
            <w:webHidden/>
          </w:rPr>
          <w:fldChar w:fldCharType="separate"/>
        </w:r>
        <w:r>
          <w:rPr>
            <w:noProof/>
            <w:webHidden/>
          </w:rPr>
          <w:t>13</w:t>
        </w:r>
        <w:r>
          <w:rPr>
            <w:noProof/>
            <w:webHidden/>
          </w:rPr>
          <w:fldChar w:fldCharType="end"/>
        </w:r>
      </w:hyperlink>
    </w:p>
    <w:p w14:paraId="61038EBC" w14:textId="1D42F5CA"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2" w:history="1">
        <w:r w:rsidRPr="00A45361">
          <w:rPr>
            <w:rStyle w:val="Lienhypertexte"/>
            <w:noProof/>
          </w:rPr>
          <w:t>Figure 12. ESP32 Lora WIFI</w:t>
        </w:r>
        <w:r>
          <w:rPr>
            <w:noProof/>
            <w:webHidden/>
          </w:rPr>
          <w:tab/>
        </w:r>
        <w:r>
          <w:rPr>
            <w:noProof/>
            <w:webHidden/>
          </w:rPr>
          <w:fldChar w:fldCharType="begin"/>
        </w:r>
        <w:r>
          <w:rPr>
            <w:noProof/>
            <w:webHidden/>
          </w:rPr>
          <w:instrText xml:space="preserve"> PAGEREF _Toc198500602 \h </w:instrText>
        </w:r>
        <w:r>
          <w:rPr>
            <w:noProof/>
            <w:webHidden/>
          </w:rPr>
        </w:r>
        <w:r>
          <w:rPr>
            <w:noProof/>
            <w:webHidden/>
          </w:rPr>
          <w:fldChar w:fldCharType="separate"/>
        </w:r>
        <w:r>
          <w:rPr>
            <w:noProof/>
            <w:webHidden/>
          </w:rPr>
          <w:t>14</w:t>
        </w:r>
        <w:r>
          <w:rPr>
            <w:noProof/>
            <w:webHidden/>
          </w:rPr>
          <w:fldChar w:fldCharType="end"/>
        </w:r>
      </w:hyperlink>
    </w:p>
    <w:p w14:paraId="6087B28A" w14:textId="10FB7CD8"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3" w:history="1">
        <w:r w:rsidRPr="00A45361">
          <w:rPr>
            <w:rStyle w:val="Lienhypertexte"/>
            <w:noProof/>
          </w:rPr>
          <w:t>Figure 13. Schématique Driver TMC2226</w:t>
        </w:r>
        <w:r>
          <w:rPr>
            <w:noProof/>
            <w:webHidden/>
          </w:rPr>
          <w:tab/>
        </w:r>
        <w:r>
          <w:rPr>
            <w:noProof/>
            <w:webHidden/>
          </w:rPr>
          <w:fldChar w:fldCharType="begin"/>
        </w:r>
        <w:r>
          <w:rPr>
            <w:noProof/>
            <w:webHidden/>
          </w:rPr>
          <w:instrText xml:space="preserve"> PAGEREF _Toc198500603 \h </w:instrText>
        </w:r>
        <w:r>
          <w:rPr>
            <w:noProof/>
            <w:webHidden/>
          </w:rPr>
        </w:r>
        <w:r>
          <w:rPr>
            <w:noProof/>
            <w:webHidden/>
          </w:rPr>
          <w:fldChar w:fldCharType="separate"/>
        </w:r>
        <w:r>
          <w:rPr>
            <w:noProof/>
            <w:webHidden/>
          </w:rPr>
          <w:t>15</w:t>
        </w:r>
        <w:r>
          <w:rPr>
            <w:noProof/>
            <w:webHidden/>
          </w:rPr>
          <w:fldChar w:fldCharType="end"/>
        </w:r>
      </w:hyperlink>
    </w:p>
    <w:p w14:paraId="50D935B8" w14:textId="2ECEC1D2"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4" w:history="1">
        <w:r w:rsidRPr="00A45361">
          <w:rPr>
            <w:rStyle w:val="Lienhypertexte"/>
            <w:noProof/>
          </w:rPr>
          <w:t>Figure 14. Montage Moteur</w:t>
        </w:r>
        <w:r>
          <w:rPr>
            <w:noProof/>
            <w:webHidden/>
          </w:rPr>
          <w:tab/>
        </w:r>
        <w:r>
          <w:rPr>
            <w:noProof/>
            <w:webHidden/>
          </w:rPr>
          <w:fldChar w:fldCharType="begin"/>
        </w:r>
        <w:r>
          <w:rPr>
            <w:noProof/>
            <w:webHidden/>
          </w:rPr>
          <w:instrText xml:space="preserve"> PAGEREF _Toc198500604 \h </w:instrText>
        </w:r>
        <w:r>
          <w:rPr>
            <w:noProof/>
            <w:webHidden/>
          </w:rPr>
        </w:r>
        <w:r>
          <w:rPr>
            <w:noProof/>
            <w:webHidden/>
          </w:rPr>
          <w:fldChar w:fldCharType="separate"/>
        </w:r>
        <w:r>
          <w:rPr>
            <w:noProof/>
            <w:webHidden/>
          </w:rPr>
          <w:t>15</w:t>
        </w:r>
        <w:r>
          <w:rPr>
            <w:noProof/>
            <w:webHidden/>
          </w:rPr>
          <w:fldChar w:fldCharType="end"/>
        </w:r>
      </w:hyperlink>
    </w:p>
    <w:p w14:paraId="37EEA8AA" w14:textId="704A0C41"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5" w:history="1">
        <w:r w:rsidRPr="00A45361">
          <w:rPr>
            <w:rStyle w:val="Lienhypertexte"/>
            <w:noProof/>
          </w:rPr>
          <w:t>Figure 15. Programme Arduino Moteur</w:t>
        </w:r>
        <w:r>
          <w:rPr>
            <w:noProof/>
            <w:webHidden/>
          </w:rPr>
          <w:tab/>
        </w:r>
        <w:r>
          <w:rPr>
            <w:noProof/>
            <w:webHidden/>
          </w:rPr>
          <w:fldChar w:fldCharType="begin"/>
        </w:r>
        <w:r>
          <w:rPr>
            <w:noProof/>
            <w:webHidden/>
          </w:rPr>
          <w:instrText xml:space="preserve"> PAGEREF _Toc198500605 \h </w:instrText>
        </w:r>
        <w:r>
          <w:rPr>
            <w:noProof/>
            <w:webHidden/>
          </w:rPr>
        </w:r>
        <w:r>
          <w:rPr>
            <w:noProof/>
            <w:webHidden/>
          </w:rPr>
          <w:fldChar w:fldCharType="separate"/>
        </w:r>
        <w:r>
          <w:rPr>
            <w:noProof/>
            <w:webHidden/>
          </w:rPr>
          <w:t>16</w:t>
        </w:r>
        <w:r>
          <w:rPr>
            <w:noProof/>
            <w:webHidden/>
          </w:rPr>
          <w:fldChar w:fldCharType="end"/>
        </w:r>
      </w:hyperlink>
    </w:p>
    <w:p w14:paraId="59C94CE9" w14:textId="1B11DD63"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6" w:history="1">
        <w:r w:rsidRPr="00A45361">
          <w:rPr>
            <w:rStyle w:val="Lienhypertexte"/>
            <w:noProof/>
          </w:rPr>
          <w:t>Figure 16. Capteur de fin de course</w:t>
        </w:r>
        <w:r>
          <w:rPr>
            <w:noProof/>
            <w:webHidden/>
          </w:rPr>
          <w:tab/>
        </w:r>
        <w:r>
          <w:rPr>
            <w:noProof/>
            <w:webHidden/>
          </w:rPr>
          <w:fldChar w:fldCharType="begin"/>
        </w:r>
        <w:r>
          <w:rPr>
            <w:noProof/>
            <w:webHidden/>
          </w:rPr>
          <w:instrText xml:space="preserve"> PAGEREF _Toc198500606 \h </w:instrText>
        </w:r>
        <w:r>
          <w:rPr>
            <w:noProof/>
            <w:webHidden/>
          </w:rPr>
        </w:r>
        <w:r>
          <w:rPr>
            <w:noProof/>
            <w:webHidden/>
          </w:rPr>
          <w:fldChar w:fldCharType="separate"/>
        </w:r>
        <w:r>
          <w:rPr>
            <w:noProof/>
            <w:webHidden/>
          </w:rPr>
          <w:t>16</w:t>
        </w:r>
        <w:r>
          <w:rPr>
            <w:noProof/>
            <w:webHidden/>
          </w:rPr>
          <w:fldChar w:fldCharType="end"/>
        </w:r>
      </w:hyperlink>
    </w:p>
    <w:p w14:paraId="1A98679B" w14:textId="5E6D6D2E"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7" w:history="1">
        <w:r w:rsidRPr="00A45361">
          <w:rPr>
            <w:rStyle w:val="Lienhypertexte"/>
            <w:noProof/>
          </w:rPr>
          <w:t>Figure 17. Programme Capteur fin de course</w:t>
        </w:r>
        <w:r>
          <w:rPr>
            <w:noProof/>
            <w:webHidden/>
          </w:rPr>
          <w:tab/>
        </w:r>
        <w:r>
          <w:rPr>
            <w:noProof/>
            <w:webHidden/>
          </w:rPr>
          <w:fldChar w:fldCharType="begin"/>
        </w:r>
        <w:r>
          <w:rPr>
            <w:noProof/>
            <w:webHidden/>
          </w:rPr>
          <w:instrText xml:space="preserve"> PAGEREF _Toc198500607 \h </w:instrText>
        </w:r>
        <w:r>
          <w:rPr>
            <w:noProof/>
            <w:webHidden/>
          </w:rPr>
        </w:r>
        <w:r>
          <w:rPr>
            <w:noProof/>
            <w:webHidden/>
          </w:rPr>
          <w:fldChar w:fldCharType="separate"/>
        </w:r>
        <w:r>
          <w:rPr>
            <w:noProof/>
            <w:webHidden/>
          </w:rPr>
          <w:t>17</w:t>
        </w:r>
        <w:r>
          <w:rPr>
            <w:noProof/>
            <w:webHidden/>
          </w:rPr>
          <w:fldChar w:fldCharType="end"/>
        </w:r>
      </w:hyperlink>
    </w:p>
    <w:p w14:paraId="63CB5A6E" w14:textId="2010ABF5"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8" w:history="1">
        <w:r w:rsidRPr="00A45361">
          <w:rPr>
            <w:rStyle w:val="Lienhypertexte"/>
            <w:noProof/>
          </w:rPr>
          <w:t>Figure 18. Bouton poussoir</w:t>
        </w:r>
        <w:r>
          <w:rPr>
            <w:noProof/>
            <w:webHidden/>
          </w:rPr>
          <w:tab/>
        </w:r>
        <w:r>
          <w:rPr>
            <w:noProof/>
            <w:webHidden/>
          </w:rPr>
          <w:fldChar w:fldCharType="begin"/>
        </w:r>
        <w:r>
          <w:rPr>
            <w:noProof/>
            <w:webHidden/>
          </w:rPr>
          <w:instrText xml:space="preserve"> PAGEREF _Toc198500608 \h </w:instrText>
        </w:r>
        <w:r>
          <w:rPr>
            <w:noProof/>
            <w:webHidden/>
          </w:rPr>
        </w:r>
        <w:r>
          <w:rPr>
            <w:noProof/>
            <w:webHidden/>
          </w:rPr>
          <w:fldChar w:fldCharType="separate"/>
        </w:r>
        <w:r>
          <w:rPr>
            <w:noProof/>
            <w:webHidden/>
          </w:rPr>
          <w:t>17</w:t>
        </w:r>
        <w:r>
          <w:rPr>
            <w:noProof/>
            <w:webHidden/>
          </w:rPr>
          <w:fldChar w:fldCharType="end"/>
        </w:r>
      </w:hyperlink>
    </w:p>
    <w:p w14:paraId="0B5925DA" w14:textId="644ECC65"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09" w:history="1">
        <w:r w:rsidRPr="00A45361">
          <w:rPr>
            <w:rStyle w:val="Lienhypertexte"/>
            <w:noProof/>
          </w:rPr>
          <w:t>Figure 19. Programme bouton poussoir</w:t>
        </w:r>
        <w:r>
          <w:rPr>
            <w:noProof/>
            <w:webHidden/>
          </w:rPr>
          <w:tab/>
        </w:r>
        <w:r>
          <w:rPr>
            <w:noProof/>
            <w:webHidden/>
          </w:rPr>
          <w:fldChar w:fldCharType="begin"/>
        </w:r>
        <w:r>
          <w:rPr>
            <w:noProof/>
            <w:webHidden/>
          </w:rPr>
          <w:instrText xml:space="preserve"> PAGEREF _Toc198500609 \h </w:instrText>
        </w:r>
        <w:r>
          <w:rPr>
            <w:noProof/>
            <w:webHidden/>
          </w:rPr>
        </w:r>
        <w:r>
          <w:rPr>
            <w:noProof/>
            <w:webHidden/>
          </w:rPr>
          <w:fldChar w:fldCharType="separate"/>
        </w:r>
        <w:r>
          <w:rPr>
            <w:noProof/>
            <w:webHidden/>
          </w:rPr>
          <w:t>18</w:t>
        </w:r>
        <w:r>
          <w:rPr>
            <w:noProof/>
            <w:webHidden/>
          </w:rPr>
          <w:fldChar w:fldCharType="end"/>
        </w:r>
      </w:hyperlink>
    </w:p>
    <w:p w14:paraId="760DC148" w14:textId="3FA67A23"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0" w:history="1">
        <w:r w:rsidRPr="00A45361">
          <w:rPr>
            <w:rStyle w:val="Lienhypertexte"/>
            <w:noProof/>
          </w:rPr>
          <w:t>Figure 20. ESP32-CAM</w:t>
        </w:r>
        <w:r>
          <w:rPr>
            <w:noProof/>
            <w:webHidden/>
          </w:rPr>
          <w:tab/>
        </w:r>
        <w:r>
          <w:rPr>
            <w:noProof/>
            <w:webHidden/>
          </w:rPr>
          <w:fldChar w:fldCharType="begin"/>
        </w:r>
        <w:r>
          <w:rPr>
            <w:noProof/>
            <w:webHidden/>
          </w:rPr>
          <w:instrText xml:space="preserve"> PAGEREF _Toc198500610 \h </w:instrText>
        </w:r>
        <w:r>
          <w:rPr>
            <w:noProof/>
            <w:webHidden/>
          </w:rPr>
        </w:r>
        <w:r>
          <w:rPr>
            <w:noProof/>
            <w:webHidden/>
          </w:rPr>
          <w:fldChar w:fldCharType="separate"/>
        </w:r>
        <w:r>
          <w:rPr>
            <w:noProof/>
            <w:webHidden/>
          </w:rPr>
          <w:t>19</w:t>
        </w:r>
        <w:r>
          <w:rPr>
            <w:noProof/>
            <w:webHidden/>
          </w:rPr>
          <w:fldChar w:fldCharType="end"/>
        </w:r>
      </w:hyperlink>
    </w:p>
    <w:p w14:paraId="08BCE3FE" w14:textId="079100D3"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1" w:history="1">
        <w:r w:rsidRPr="00A45361">
          <w:rPr>
            <w:rStyle w:val="Lienhypertexte"/>
            <w:noProof/>
          </w:rPr>
          <w:t>Figure 21. Programme URL HTTP</w:t>
        </w:r>
        <w:r>
          <w:rPr>
            <w:noProof/>
            <w:webHidden/>
          </w:rPr>
          <w:tab/>
        </w:r>
        <w:r>
          <w:rPr>
            <w:noProof/>
            <w:webHidden/>
          </w:rPr>
          <w:fldChar w:fldCharType="begin"/>
        </w:r>
        <w:r>
          <w:rPr>
            <w:noProof/>
            <w:webHidden/>
          </w:rPr>
          <w:instrText xml:space="preserve"> PAGEREF _Toc198500611 \h </w:instrText>
        </w:r>
        <w:r>
          <w:rPr>
            <w:noProof/>
            <w:webHidden/>
          </w:rPr>
        </w:r>
        <w:r>
          <w:rPr>
            <w:noProof/>
            <w:webHidden/>
          </w:rPr>
          <w:fldChar w:fldCharType="separate"/>
        </w:r>
        <w:r>
          <w:rPr>
            <w:noProof/>
            <w:webHidden/>
          </w:rPr>
          <w:t>19</w:t>
        </w:r>
        <w:r>
          <w:rPr>
            <w:noProof/>
            <w:webHidden/>
          </w:rPr>
          <w:fldChar w:fldCharType="end"/>
        </w:r>
      </w:hyperlink>
    </w:p>
    <w:p w14:paraId="51832BEA" w14:textId="09F1A787"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2" w:history="1">
        <w:r w:rsidRPr="00A45361">
          <w:rPr>
            <w:rStyle w:val="Lienhypertexte"/>
            <w:noProof/>
          </w:rPr>
          <w:t>Figure 22. Boite de Test</w:t>
        </w:r>
        <w:r>
          <w:rPr>
            <w:noProof/>
            <w:webHidden/>
          </w:rPr>
          <w:tab/>
        </w:r>
        <w:r>
          <w:rPr>
            <w:noProof/>
            <w:webHidden/>
          </w:rPr>
          <w:fldChar w:fldCharType="begin"/>
        </w:r>
        <w:r>
          <w:rPr>
            <w:noProof/>
            <w:webHidden/>
          </w:rPr>
          <w:instrText xml:space="preserve"> PAGEREF _Toc198500612 \h </w:instrText>
        </w:r>
        <w:r>
          <w:rPr>
            <w:noProof/>
            <w:webHidden/>
          </w:rPr>
        </w:r>
        <w:r>
          <w:rPr>
            <w:noProof/>
            <w:webHidden/>
          </w:rPr>
          <w:fldChar w:fldCharType="separate"/>
        </w:r>
        <w:r>
          <w:rPr>
            <w:noProof/>
            <w:webHidden/>
          </w:rPr>
          <w:t>20</w:t>
        </w:r>
        <w:r>
          <w:rPr>
            <w:noProof/>
            <w:webHidden/>
          </w:rPr>
          <w:fldChar w:fldCharType="end"/>
        </w:r>
      </w:hyperlink>
    </w:p>
    <w:p w14:paraId="30388308" w14:textId="2C29F5B1"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3" w:history="1">
        <w:r w:rsidRPr="00A45361">
          <w:rPr>
            <w:rStyle w:val="Lienhypertexte"/>
            <w:noProof/>
          </w:rPr>
          <w:t>Figure 23. Capture d'image varroas</w:t>
        </w:r>
        <w:r>
          <w:rPr>
            <w:noProof/>
            <w:webHidden/>
          </w:rPr>
          <w:tab/>
        </w:r>
        <w:r>
          <w:rPr>
            <w:noProof/>
            <w:webHidden/>
          </w:rPr>
          <w:fldChar w:fldCharType="begin"/>
        </w:r>
        <w:r>
          <w:rPr>
            <w:noProof/>
            <w:webHidden/>
          </w:rPr>
          <w:instrText xml:space="preserve"> PAGEREF _Toc198500613 \h </w:instrText>
        </w:r>
        <w:r>
          <w:rPr>
            <w:noProof/>
            <w:webHidden/>
          </w:rPr>
        </w:r>
        <w:r>
          <w:rPr>
            <w:noProof/>
            <w:webHidden/>
          </w:rPr>
          <w:fldChar w:fldCharType="separate"/>
        </w:r>
        <w:r>
          <w:rPr>
            <w:noProof/>
            <w:webHidden/>
          </w:rPr>
          <w:t>20</w:t>
        </w:r>
        <w:r>
          <w:rPr>
            <w:noProof/>
            <w:webHidden/>
          </w:rPr>
          <w:fldChar w:fldCharType="end"/>
        </w:r>
      </w:hyperlink>
    </w:p>
    <w:p w14:paraId="03078747" w14:textId="4266F444"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4" w:history="1">
        <w:r w:rsidRPr="00A45361">
          <w:rPr>
            <w:rStyle w:val="Lienhypertexte"/>
            <w:noProof/>
          </w:rPr>
          <w:t>Figure 24. Capture de mise au point</w:t>
        </w:r>
        <w:r>
          <w:rPr>
            <w:noProof/>
            <w:webHidden/>
          </w:rPr>
          <w:tab/>
        </w:r>
        <w:r>
          <w:rPr>
            <w:noProof/>
            <w:webHidden/>
          </w:rPr>
          <w:fldChar w:fldCharType="begin"/>
        </w:r>
        <w:r>
          <w:rPr>
            <w:noProof/>
            <w:webHidden/>
          </w:rPr>
          <w:instrText xml:space="preserve"> PAGEREF _Toc198500614 \h </w:instrText>
        </w:r>
        <w:r>
          <w:rPr>
            <w:noProof/>
            <w:webHidden/>
          </w:rPr>
        </w:r>
        <w:r>
          <w:rPr>
            <w:noProof/>
            <w:webHidden/>
          </w:rPr>
          <w:fldChar w:fldCharType="separate"/>
        </w:r>
        <w:r>
          <w:rPr>
            <w:noProof/>
            <w:webHidden/>
          </w:rPr>
          <w:t>21</w:t>
        </w:r>
        <w:r>
          <w:rPr>
            <w:noProof/>
            <w:webHidden/>
          </w:rPr>
          <w:fldChar w:fldCharType="end"/>
        </w:r>
      </w:hyperlink>
    </w:p>
    <w:p w14:paraId="52DD5934" w14:textId="115D007F"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5" w:history="1">
        <w:r w:rsidRPr="00A45361">
          <w:rPr>
            <w:rStyle w:val="Lienhypertexte"/>
            <w:noProof/>
          </w:rPr>
          <w:t>Figure 25. Heltec WiFi LoRa 32</w:t>
        </w:r>
        <w:r>
          <w:rPr>
            <w:noProof/>
            <w:webHidden/>
          </w:rPr>
          <w:tab/>
        </w:r>
        <w:r>
          <w:rPr>
            <w:noProof/>
            <w:webHidden/>
          </w:rPr>
          <w:fldChar w:fldCharType="begin"/>
        </w:r>
        <w:r>
          <w:rPr>
            <w:noProof/>
            <w:webHidden/>
          </w:rPr>
          <w:instrText xml:space="preserve"> PAGEREF _Toc198500615 \h </w:instrText>
        </w:r>
        <w:r>
          <w:rPr>
            <w:noProof/>
            <w:webHidden/>
          </w:rPr>
        </w:r>
        <w:r>
          <w:rPr>
            <w:noProof/>
            <w:webHidden/>
          </w:rPr>
          <w:fldChar w:fldCharType="separate"/>
        </w:r>
        <w:r>
          <w:rPr>
            <w:noProof/>
            <w:webHidden/>
          </w:rPr>
          <w:t>22</w:t>
        </w:r>
        <w:r>
          <w:rPr>
            <w:noProof/>
            <w:webHidden/>
          </w:rPr>
          <w:fldChar w:fldCharType="end"/>
        </w:r>
      </w:hyperlink>
    </w:p>
    <w:p w14:paraId="10B3F264" w14:textId="76725EB5"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6" w:history="1">
        <w:r w:rsidRPr="00A45361">
          <w:rPr>
            <w:rStyle w:val="Lienhypertexte"/>
            <w:noProof/>
          </w:rPr>
          <w:t>Figure 26. HuskyLens</w:t>
        </w:r>
        <w:r>
          <w:rPr>
            <w:noProof/>
            <w:webHidden/>
          </w:rPr>
          <w:tab/>
        </w:r>
        <w:r>
          <w:rPr>
            <w:noProof/>
            <w:webHidden/>
          </w:rPr>
          <w:fldChar w:fldCharType="begin"/>
        </w:r>
        <w:r>
          <w:rPr>
            <w:noProof/>
            <w:webHidden/>
          </w:rPr>
          <w:instrText xml:space="preserve"> PAGEREF _Toc198500616 \h </w:instrText>
        </w:r>
        <w:r>
          <w:rPr>
            <w:noProof/>
            <w:webHidden/>
          </w:rPr>
        </w:r>
        <w:r>
          <w:rPr>
            <w:noProof/>
            <w:webHidden/>
          </w:rPr>
          <w:fldChar w:fldCharType="separate"/>
        </w:r>
        <w:r>
          <w:rPr>
            <w:noProof/>
            <w:webHidden/>
          </w:rPr>
          <w:t>22</w:t>
        </w:r>
        <w:r>
          <w:rPr>
            <w:noProof/>
            <w:webHidden/>
          </w:rPr>
          <w:fldChar w:fldCharType="end"/>
        </w:r>
      </w:hyperlink>
    </w:p>
    <w:p w14:paraId="6266B048" w14:textId="7D238A19"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7" w:history="1">
        <w:r w:rsidRPr="00A45361">
          <w:rPr>
            <w:rStyle w:val="Lienhypertexte"/>
            <w:noProof/>
          </w:rPr>
          <w:t>Figure 27. Programme d'intégration HuskyLens</w:t>
        </w:r>
        <w:r>
          <w:rPr>
            <w:noProof/>
            <w:webHidden/>
          </w:rPr>
          <w:tab/>
        </w:r>
        <w:r>
          <w:rPr>
            <w:noProof/>
            <w:webHidden/>
          </w:rPr>
          <w:fldChar w:fldCharType="begin"/>
        </w:r>
        <w:r>
          <w:rPr>
            <w:noProof/>
            <w:webHidden/>
          </w:rPr>
          <w:instrText xml:space="preserve"> PAGEREF _Toc198500617 \h </w:instrText>
        </w:r>
        <w:r>
          <w:rPr>
            <w:noProof/>
            <w:webHidden/>
          </w:rPr>
        </w:r>
        <w:r>
          <w:rPr>
            <w:noProof/>
            <w:webHidden/>
          </w:rPr>
          <w:fldChar w:fldCharType="separate"/>
        </w:r>
        <w:r>
          <w:rPr>
            <w:noProof/>
            <w:webHidden/>
          </w:rPr>
          <w:t>23</w:t>
        </w:r>
        <w:r>
          <w:rPr>
            <w:noProof/>
            <w:webHidden/>
          </w:rPr>
          <w:fldChar w:fldCharType="end"/>
        </w:r>
      </w:hyperlink>
    </w:p>
    <w:p w14:paraId="18859EB6" w14:textId="5E3137A2"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8" w:history="1">
        <w:r w:rsidRPr="00A45361">
          <w:rPr>
            <w:rStyle w:val="Lienhypertexte"/>
            <w:noProof/>
          </w:rPr>
          <w:t>Figure 28. Programme Start/Stop</w:t>
        </w:r>
        <w:r>
          <w:rPr>
            <w:noProof/>
            <w:webHidden/>
          </w:rPr>
          <w:tab/>
        </w:r>
        <w:r>
          <w:rPr>
            <w:noProof/>
            <w:webHidden/>
          </w:rPr>
          <w:fldChar w:fldCharType="begin"/>
        </w:r>
        <w:r>
          <w:rPr>
            <w:noProof/>
            <w:webHidden/>
          </w:rPr>
          <w:instrText xml:space="preserve"> PAGEREF _Toc198500618 \h </w:instrText>
        </w:r>
        <w:r>
          <w:rPr>
            <w:noProof/>
            <w:webHidden/>
          </w:rPr>
        </w:r>
        <w:r>
          <w:rPr>
            <w:noProof/>
            <w:webHidden/>
          </w:rPr>
          <w:fldChar w:fldCharType="separate"/>
        </w:r>
        <w:r>
          <w:rPr>
            <w:noProof/>
            <w:webHidden/>
          </w:rPr>
          <w:t>24</w:t>
        </w:r>
        <w:r>
          <w:rPr>
            <w:noProof/>
            <w:webHidden/>
          </w:rPr>
          <w:fldChar w:fldCharType="end"/>
        </w:r>
      </w:hyperlink>
    </w:p>
    <w:p w14:paraId="59267CD0" w14:textId="4F4F73B4"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19" w:history="1">
        <w:r w:rsidRPr="00A45361">
          <w:rPr>
            <w:rStyle w:val="Lienhypertexte"/>
            <w:noProof/>
          </w:rPr>
          <w:t>Figure 29. Reconnaissance d'objet</w:t>
        </w:r>
        <w:r>
          <w:rPr>
            <w:noProof/>
            <w:webHidden/>
          </w:rPr>
          <w:tab/>
        </w:r>
        <w:r>
          <w:rPr>
            <w:noProof/>
            <w:webHidden/>
          </w:rPr>
          <w:fldChar w:fldCharType="begin"/>
        </w:r>
        <w:r>
          <w:rPr>
            <w:noProof/>
            <w:webHidden/>
          </w:rPr>
          <w:instrText xml:space="preserve"> PAGEREF _Toc198500619 \h </w:instrText>
        </w:r>
        <w:r>
          <w:rPr>
            <w:noProof/>
            <w:webHidden/>
          </w:rPr>
        </w:r>
        <w:r>
          <w:rPr>
            <w:noProof/>
            <w:webHidden/>
          </w:rPr>
          <w:fldChar w:fldCharType="separate"/>
        </w:r>
        <w:r>
          <w:rPr>
            <w:noProof/>
            <w:webHidden/>
          </w:rPr>
          <w:t>25</w:t>
        </w:r>
        <w:r>
          <w:rPr>
            <w:noProof/>
            <w:webHidden/>
          </w:rPr>
          <w:fldChar w:fldCharType="end"/>
        </w:r>
      </w:hyperlink>
    </w:p>
    <w:p w14:paraId="348F2974" w14:textId="1C0DBC46"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20" w:history="1">
        <w:r w:rsidRPr="00A45361">
          <w:rPr>
            <w:rStyle w:val="Lienhypertexte"/>
            <w:noProof/>
          </w:rPr>
          <w:t>Figure 30. Paramêtre de détection</w:t>
        </w:r>
        <w:r>
          <w:rPr>
            <w:noProof/>
            <w:webHidden/>
          </w:rPr>
          <w:tab/>
        </w:r>
        <w:r>
          <w:rPr>
            <w:noProof/>
            <w:webHidden/>
          </w:rPr>
          <w:fldChar w:fldCharType="begin"/>
        </w:r>
        <w:r>
          <w:rPr>
            <w:noProof/>
            <w:webHidden/>
          </w:rPr>
          <w:instrText xml:space="preserve"> PAGEREF _Toc198500620 \h </w:instrText>
        </w:r>
        <w:r>
          <w:rPr>
            <w:noProof/>
            <w:webHidden/>
          </w:rPr>
        </w:r>
        <w:r>
          <w:rPr>
            <w:noProof/>
            <w:webHidden/>
          </w:rPr>
          <w:fldChar w:fldCharType="separate"/>
        </w:r>
        <w:r>
          <w:rPr>
            <w:noProof/>
            <w:webHidden/>
          </w:rPr>
          <w:t>27</w:t>
        </w:r>
        <w:r>
          <w:rPr>
            <w:noProof/>
            <w:webHidden/>
          </w:rPr>
          <w:fldChar w:fldCharType="end"/>
        </w:r>
      </w:hyperlink>
    </w:p>
    <w:p w14:paraId="73362493" w14:textId="520E84ED"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21" w:history="1">
        <w:r w:rsidRPr="00A45361">
          <w:rPr>
            <w:rStyle w:val="Lienhypertexte"/>
            <w:noProof/>
          </w:rPr>
          <w:t>Figure 31. Programme de détection</w:t>
        </w:r>
        <w:r>
          <w:rPr>
            <w:noProof/>
            <w:webHidden/>
          </w:rPr>
          <w:tab/>
        </w:r>
        <w:r>
          <w:rPr>
            <w:noProof/>
            <w:webHidden/>
          </w:rPr>
          <w:fldChar w:fldCharType="begin"/>
        </w:r>
        <w:r>
          <w:rPr>
            <w:noProof/>
            <w:webHidden/>
          </w:rPr>
          <w:instrText xml:space="preserve"> PAGEREF _Toc198500621 \h </w:instrText>
        </w:r>
        <w:r>
          <w:rPr>
            <w:noProof/>
            <w:webHidden/>
          </w:rPr>
        </w:r>
        <w:r>
          <w:rPr>
            <w:noProof/>
            <w:webHidden/>
          </w:rPr>
          <w:fldChar w:fldCharType="separate"/>
        </w:r>
        <w:r>
          <w:rPr>
            <w:noProof/>
            <w:webHidden/>
          </w:rPr>
          <w:t>27</w:t>
        </w:r>
        <w:r>
          <w:rPr>
            <w:noProof/>
            <w:webHidden/>
          </w:rPr>
          <w:fldChar w:fldCharType="end"/>
        </w:r>
      </w:hyperlink>
    </w:p>
    <w:p w14:paraId="7F2608A5" w14:textId="4D0DB778"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22" w:history="1">
        <w:r w:rsidRPr="00A45361">
          <w:rPr>
            <w:rStyle w:val="Lienhypertexte"/>
            <w:noProof/>
          </w:rPr>
          <w:t>Figure 32. Capture varroas avant traitement</w:t>
        </w:r>
        <w:r>
          <w:rPr>
            <w:noProof/>
            <w:webHidden/>
          </w:rPr>
          <w:tab/>
        </w:r>
        <w:r>
          <w:rPr>
            <w:noProof/>
            <w:webHidden/>
          </w:rPr>
          <w:fldChar w:fldCharType="begin"/>
        </w:r>
        <w:r>
          <w:rPr>
            <w:noProof/>
            <w:webHidden/>
          </w:rPr>
          <w:instrText xml:space="preserve"> PAGEREF _Toc198500622 \h </w:instrText>
        </w:r>
        <w:r>
          <w:rPr>
            <w:noProof/>
            <w:webHidden/>
          </w:rPr>
        </w:r>
        <w:r>
          <w:rPr>
            <w:noProof/>
            <w:webHidden/>
          </w:rPr>
          <w:fldChar w:fldCharType="separate"/>
        </w:r>
        <w:r>
          <w:rPr>
            <w:noProof/>
            <w:webHidden/>
          </w:rPr>
          <w:t>28</w:t>
        </w:r>
        <w:r>
          <w:rPr>
            <w:noProof/>
            <w:webHidden/>
          </w:rPr>
          <w:fldChar w:fldCharType="end"/>
        </w:r>
      </w:hyperlink>
    </w:p>
    <w:p w14:paraId="71269BB2" w14:textId="3055F4F0"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23" w:history="1">
        <w:r w:rsidRPr="00A45361">
          <w:rPr>
            <w:rStyle w:val="Lienhypertexte"/>
            <w:noProof/>
          </w:rPr>
          <w:t>Figure 33. Capture varroas après traitement</w:t>
        </w:r>
        <w:r>
          <w:rPr>
            <w:noProof/>
            <w:webHidden/>
          </w:rPr>
          <w:tab/>
        </w:r>
        <w:r>
          <w:rPr>
            <w:noProof/>
            <w:webHidden/>
          </w:rPr>
          <w:fldChar w:fldCharType="begin"/>
        </w:r>
        <w:r>
          <w:rPr>
            <w:noProof/>
            <w:webHidden/>
          </w:rPr>
          <w:instrText xml:space="preserve"> PAGEREF _Toc198500623 \h </w:instrText>
        </w:r>
        <w:r>
          <w:rPr>
            <w:noProof/>
            <w:webHidden/>
          </w:rPr>
        </w:r>
        <w:r>
          <w:rPr>
            <w:noProof/>
            <w:webHidden/>
          </w:rPr>
          <w:fldChar w:fldCharType="separate"/>
        </w:r>
        <w:r>
          <w:rPr>
            <w:noProof/>
            <w:webHidden/>
          </w:rPr>
          <w:t>28</w:t>
        </w:r>
        <w:r>
          <w:rPr>
            <w:noProof/>
            <w:webHidden/>
          </w:rPr>
          <w:fldChar w:fldCharType="end"/>
        </w:r>
      </w:hyperlink>
    </w:p>
    <w:p w14:paraId="7130024F" w14:textId="2FC97B35" w:rsidR="00CE11D0" w:rsidRDefault="00CE11D0">
      <w:pPr>
        <w:pStyle w:val="Tabledesillustrations"/>
        <w:tabs>
          <w:tab w:val="right" w:leader="dot" w:pos="10024"/>
        </w:tabs>
        <w:rPr>
          <w:rFonts w:asciiTheme="minorHAnsi" w:hAnsiTheme="minorHAnsi"/>
          <w:b w:val="0"/>
          <w:noProof/>
          <w:color w:val="auto"/>
          <w:kern w:val="2"/>
          <w:szCs w:val="24"/>
          <w:lang w:eastAsia="fr-FR"/>
          <w14:ligatures w14:val="standardContextual"/>
        </w:rPr>
      </w:pPr>
      <w:hyperlink w:anchor="_Toc198500624" w:history="1">
        <w:r w:rsidRPr="00A45361">
          <w:rPr>
            <w:rStyle w:val="Lienhypertexte"/>
            <w:noProof/>
          </w:rPr>
          <w:t>Figure 34. Grafcet du process</w:t>
        </w:r>
        <w:r>
          <w:rPr>
            <w:noProof/>
            <w:webHidden/>
          </w:rPr>
          <w:tab/>
        </w:r>
        <w:r>
          <w:rPr>
            <w:noProof/>
            <w:webHidden/>
          </w:rPr>
          <w:fldChar w:fldCharType="begin"/>
        </w:r>
        <w:r>
          <w:rPr>
            <w:noProof/>
            <w:webHidden/>
          </w:rPr>
          <w:instrText xml:space="preserve"> PAGEREF _Toc198500624 \h </w:instrText>
        </w:r>
        <w:r>
          <w:rPr>
            <w:noProof/>
            <w:webHidden/>
          </w:rPr>
        </w:r>
        <w:r>
          <w:rPr>
            <w:noProof/>
            <w:webHidden/>
          </w:rPr>
          <w:fldChar w:fldCharType="separate"/>
        </w:r>
        <w:r>
          <w:rPr>
            <w:noProof/>
            <w:webHidden/>
          </w:rPr>
          <w:t>29</w:t>
        </w:r>
        <w:r>
          <w:rPr>
            <w:noProof/>
            <w:webHidden/>
          </w:rPr>
          <w:fldChar w:fldCharType="end"/>
        </w:r>
      </w:hyperlink>
    </w:p>
    <w:p w14:paraId="072B154A" w14:textId="59D57A46" w:rsidR="0021635F" w:rsidRDefault="0021635F" w:rsidP="00863B0F">
      <w:pPr>
        <w:pStyle w:val="Titre1"/>
        <w:rPr>
          <w:rFonts w:ascii="Times New Roman" w:eastAsiaTheme="minorEastAsia" w:hAnsi="Times New Roman" w:cs="Times New Roman"/>
          <w:color w:val="0F0D29" w:themeColor="text1"/>
          <w:kern w:val="0"/>
          <w:sz w:val="24"/>
          <w:szCs w:val="22"/>
          <w:u w:val="single"/>
        </w:rPr>
      </w:pPr>
      <w:r>
        <w:rPr>
          <w:rFonts w:ascii="Times New Roman" w:eastAsiaTheme="minorEastAsia" w:hAnsi="Times New Roman" w:cs="Times New Roman"/>
          <w:color w:val="0F0D29" w:themeColor="text1"/>
          <w:kern w:val="0"/>
          <w:sz w:val="24"/>
          <w:szCs w:val="22"/>
          <w:u w:val="single"/>
        </w:rPr>
        <w:fldChar w:fldCharType="end"/>
      </w:r>
    </w:p>
    <w:p w14:paraId="151819B5" w14:textId="77777777" w:rsidR="0021635F" w:rsidRDefault="0021635F" w:rsidP="00863B0F">
      <w:pPr>
        <w:pStyle w:val="Titre1"/>
        <w:rPr>
          <w:rFonts w:ascii="Times New Roman" w:eastAsiaTheme="minorEastAsia" w:hAnsi="Times New Roman" w:cs="Times New Roman"/>
          <w:color w:val="0F0D29" w:themeColor="text1"/>
          <w:kern w:val="0"/>
          <w:sz w:val="24"/>
          <w:szCs w:val="22"/>
          <w:u w:val="single"/>
        </w:rPr>
      </w:pPr>
    </w:p>
    <w:p w14:paraId="67142501" w14:textId="77777777" w:rsidR="0021635F" w:rsidRDefault="0021635F" w:rsidP="00863B0F">
      <w:pPr>
        <w:pStyle w:val="Titre1"/>
        <w:rPr>
          <w:rFonts w:ascii="Times New Roman" w:eastAsiaTheme="minorEastAsia" w:hAnsi="Times New Roman" w:cs="Times New Roman"/>
          <w:color w:val="0F0D29" w:themeColor="text1"/>
          <w:kern w:val="0"/>
          <w:sz w:val="24"/>
          <w:szCs w:val="22"/>
          <w:u w:val="single"/>
        </w:rPr>
      </w:pPr>
    </w:p>
    <w:p w14:paraId="47FDB1E5" w14:textId="77777777" w:rsidR="0021635F" w:rsidRDefault="0021635F" w:rsidP="00863B0F">
      <w:pPr>
        <w:pStyle w:val="Titre1"/>
        <w:rPr>
          <w:rFonts w:ascii="Times New Roman" w:eastAsiaTheme="minorEastAsia" w:hAnsi="Times New Roman" w:cs="Times New Roman"/>
          <w:color w:val="0F0D29" w:themeColor="text1"/>
          <w:kern w:val="0"/>
          <w:sz w:val="24"/>
          <w:szCs w:val="22"/>
          <w:u w:val="single"/>
        </w:rPr>
      </w:pPr>
    </w:p>
    <w:p w14:paraId="5E5566B8" w14:textId="77777777" w:rsidR="0021635F" w:rsidRDefault="0021635F" w:rsidP="00863B0F">
      <w:pPr>
        <w:pStyle w:val="Titre1"/>
        <w:rPr>
          <w:rFonts w:ascii="Times New Roman" w:eastAsiaTheme="minorEastAsia" w:hAnsi="Times New Roman" w:cs="Times New Roman"/>
          <w:color w:val="0F0D29" w:themeColor="text1"/>
          <w:kern w:val="0"/>
          <w:sz w:val="24"/>
          <w:szCs w:val="22"/>
          <w:u w:val="single"/>
        </w:rPr>
      </w:pPr>
    </w:p>
    <w:p w14:paraId="52748E70" w14:textId="77777777" w:rsidR="00863B0F" w:rsidRDefault="00863B0F" w:rsidP="0021635F">
      <w:pPr>
        <w:rPr>
          <w:rFonts w:ascii="Times New Roman" w:hAnsi="Times New Roman" w:cs="Times New Roman"/>
        </w:rPr>
      </w:pPr>
    </w:p>
    <w:p w14:paraId="5C893BF9" w14:textId="77777777" w:rsidR="00863B0F" w:rsidRPr="00CB6A07" w:rsidRDefault="00863B0F" w:rsidP="00863B0F">
      <w:pPr>
        <w:jc w:val="center"/>
        <w:rPr>
          <w:rFonts w:ascii="Times New Roman" w:hAnsi="Times New Roman" w:cs="Times New Roman"/>
        </w:rPr>
      </w:pPr>
    </w:p>
    <w:p w14:paraId="32ECFC91" w14:textId="21E15BFE" w:rsidR="004319DE" w:rsidRPr="00863B0F" w:rsidRDefault="004319DE" w:rsidP="00863B0F"/>
    <w:sectPr w:rsidR="004319DE" w:rsidRPr="00863B0F" w:rsidSect="002D18BB">
      <w:headerReference w:type="default" r:id="rId55"/>
      <w:footerReference w:type="default" r:id="rId56"/>
      <w:type w:val="continuous"/>
      <w:pgSz w:w="11906" w:h="16838" w:code="9"/>
      <w:pgMar w:top="720" w:right="936" w:bottom="720" w:left="936" w:header="0" w:footer="57" w:gutter="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DB5900" w14:textId="77777777" w:rsidR="0077700B" w:rsidRDefault="0077700B">
      <w:r>
        <w:separator/>
      </w:r>
    </w:p>
    <w:p w14:paraId="6CF21031" w14:textId="77777777" w:rsidR="0077700B" w:rsidRDefault="0077700B"/>
  </w:endnote>
  <w:endnote w:type="continuationSeparator" w:id="0">
    <w:p w14:paraId="2379E17A" w14:textId="77777777" w:rsidR="0077700B" w:rsidRDefault="0077700B">
      <w:r>
        <w:continuationSeparator/>
      </w:r>
    </w:p>
    <w:p w14:paraId="15CBDABE" w14:textId="77777777" w:rsidR="0077700B" w:rsidRDefault="0077700B"/>
  </w:endnote>
  <w:endnote w:type="continuationNotice" w:id="1">
    <w:p w14:paraId="5904A184" w14:textId="77777777" w:rsidR="0077700B" w:rsidRDefault="0077700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 w:name="Arial Rounded MT Bold">
    <w:panose1 w:val="020F0704030504030204"/>
    <w:charset w:val="4D"/>
    <w:family w:val="swiss"/>
    <w:pitch w:val="variable"/>
    <w:sig w:usb0="00000003" w:usb1="00000000" w:usb2="00000000" w:usb3="00000000" w:csb0="00000001"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0"/>
      </w:rPr>
      <w:id w:val="-716273667"/>
      <w:docPartObj>
        <w:docPartGallery w:val="Page Numbers (Bottom of Page)"/>
        <w:docPartUnique/>
      </w:docPartObj>
    </w:sdtPr>
    <w:sdtContent>
      <w:p w14:paraId="634C6D58" w14:textId="5B51C2B7" w:rsidR="005026F0" w:rsidRPr="009C28EF" w:rsidRDefault="005026F0">
        <w:pPr>
          <w:pStyle w:val="Pieddepage"/>
          <w:jc w:val="center"/>
          <w:rPr>
            <w:sz w:val="24"/>
            <w:szCs w:val="20"/>
          </w:rPr>
        </w:pPr>
        <w:r w:rsidRPr="009C28EF">
          <w:rPr>
            <w:sz w:val="24"/>
            <w:szCs w:val="20"/>
          </w:rPr>
          <w:fldChar w:fldCharType="begin"/>
        </w:r>
        <w:r w:rsidRPr="009C28EF">
          <w:rPr>
            <w:sz w:val="24"/>
            <w:szCs w:val="20"/>
          </w:rPr>
          <w:instrText>PAGE   \* MERGEFORMAT</w:instrText>
        </w:r>
        <w:r w:rsidRPr="009C28EF">
          <w:rPr>
            <w:sz w:val="24"/>
            <w:szCs w:val="20"/>
          </w:rPr>
          <w:fldChar w:fldCharType="separate"/>
        </w:r>
        <w:r w:rsidRPr="009C28EF">
          <w:rPr>
            <w:sz w:val="24"/>
            <w:szCs w:val="20"/>
          </w:rPr>
          <w:t>2</w:t>
        </w:r>
        <w:r w:rsidRPr="009C28EF">
          <w:rPr>
            <w:sz w:val="24"/>
            <w:szCs w:val="20"/>
          </w:rPr>
          <w:fldChar w:fldCharType="end"/>
        </w:r>
      </w:p>
    </w:sdtContent>
  </w:sdt>
  <w:p w14:paraId="1B79A18C" w14:textId="18270FF6" w:rsidR="00576DEC" w:rsidRPr="00153E1E" w:rsidRDefault="00EB45E9" w:rsidP="00576DEC">
    <w:pPr>
      <w:pStyle w:val="Pieddepage"/>
      <w:jc w:val="right"/>
      <w:rPr>
        <w:rFonts w:ascii="Times New Roman" w:hAnsi="Times New Roman" w:cs="Times New Roman"/>
        <w:color w:val="auto"/>
        <w:sz w:val="24"/>
        <w:szCs w:val="20"/>
      </w:rPr>
    </w:pPr>
    <w:r w:rsidRPr="00153E1E">
      <w:rPr>
        <w:rFonts w:ascii="Times New Roman" w:hAnsi="Times New Roman" w:cs="Times New Roman"/>
        <w:color w:val="auto"/>
        <w:sz w:val="24"/>
        <w:szCs w:val="20"/>
      </w:rPr>
      <w:t>Kylian YACOUB</w:t>
    </w:r>
    <w:r w:rsidR="00576DEC">
      <w:rPr>
        <w:rFonts w:ascii="Times New Roman" w:hAnsi="Times New Roman" w:cs="Times New Roman"/>
        <w:color w:val="auto"/>
        <w:sz w:val="24"/>
        <w:szCs w:val="20"/>
      </w:rPr>
      <w:t xml:space="preserve"> &amp; Jack DEWEY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F317C" w14:textId="77777777" w:rsidR="0077700B" w:rsidRDefault="0077700B">
      <w:r>
        <w:separator/>
      </w:r>
    </w:p>
    <w:p w14:paraId="491A42A1" w14:textId="77777777" w:rsidR="0077700B" w:rsidRDefault="0077700B"/>
  </w:footnote>
  <w:footnote w:type="continuationSeparator" w:id="0">
    <w:p w14:paraId="7BC26343" w14:textId="77777777" w:rsidR="0077700B" w:rsidRDefault="0077700B">
      <w:r>
        <w:continuationSeparator/>
      </w:r>
    </w:p>
    <w:p w14:paraId="6B66F148" w14:textId="77777777" w:rsidR="0077700B" w:rsidRDefault="0077700B"/>
  </w:footnote>
  <w:footnote w:type="continuationNotice" w:id="1">
    <w:p w14:paraId="19DD9FD0" w14:textId="77777777" w:rsidR="0077700B" w:rsidRDefault="0077700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4E36A" w14:textId="7134EB42" w:rsidR="007A4822" w:rsidRPr="002C6159" w:rsidRDefault="007A4822" w:rsidP="007A4822">
    <w:pPr>
      <w:pStyle w:val="En-tte"/>
      <w:rPr>
        <w:rFonts w:ascii="Times New Roman" w:hAnsi="Times New Roman" w:cs="Times New Roman"/>
        <w:color w:val="auto"/>
        <w:sz w:val="18"/>
        <w:szCs w:val="18"/>
      </w:rPr>
    </w:pPr>
    <w:r>
      <w:rPr>
        <w:rFonts w:ascii="Times New Roman" w:hAnsi="Times New Roman" w:cs="Times New Roman"/>
        <w:b w:val="0"/>
        <w:bCs/>
        <w:color w:val="auto"/>
        <w:sz w:val="18"/>
        <w:szCs w:val="18"/>
      </w:rPr>
      <w:tab/>
    </w:r>
    <w:r>
      <w:rPr>
        <w:rFonts w:ascii="Times New Roman" w:hAnsi="Times New Roman" w:cs="Times New Roman"/>
        <w:b w:val="0"/>
        <w:bCs/>
        <w:color w:val="auto"/>
        <w:sz w:val="18"/>
        <w:szCs w:val="18"/>
      </w:rPr>
      <w:tab/>
    </w:r>
  </w:p>
  <w:p w14:paraId="1DBAF2A3" w14:textId="2777EB0F" w:rsidR="007A4822" w:rsidRPr="00F96385" w:rsidRDefault="00DC3EC8">
    <w:pPr>
      <w:pStyle w:val="En-tte"/>
    </w:pPr>
    <w:r w:rsidRPr="00D52C71">
      <w:rPr>
        <w:rFonts w:ascii="Times New Roman" w:hAnsi="Times New Roman" w:cs="Times New Roman"/>
        <w:color w:val="auto"/>
        <w:sz w:val="18"/>
        <w:szCs w:val="18"/>
      </w:rPr>
      <w:t>I</w:t>
    </w:r>
    <w:r>
      <w:rPr>
        <w:rFonts w:ascii="Times New Roman" w:hAnsi="Times New Roman" w:cs="Times New Roman"/>
        <w:color w:val="auto"/>
        <w:sz w:val="18"/>
        <w:szCs w:val="18"/>
      </w:rPr>
      <w:t>TII SOPHI</w:t>
    </w:r>
    <w:r w:rsidR="00FE307F">
      <w:rPr>
        <w:rFonts w:ascii="Times New Roman" w:hAnsi="Times New Roman" w:cs="Times New Roman"/>
        <w:b w:val="0"/>
        <w:bCs/>
        <w:noProof/>
        <w:color w:val="auto"/>
        <w:sz w:val="18"/>
        <w:szCs w:val="18"/>
      </w:rPr>
      <mc:AlternateContent>
        <mc:Choice Requires="wps">
          <w:drawing>
            <wp:anchor distT="0" distB="0" distL="114300" distR="114300" simplePos="0" relativeHeight="251659264" behindDoc="0" locked="0" layoutInCell="1" allowOverlap="1" wp14:anchorId="39B55092" wp14:editId="568ACBE3">
              <wp:simplePos x="0" y="0"/>
              <wp:positionH relativeFrom="margin">
                <wp:posOffset>50165</wp:posOffset>
              </wp:positionH>
              <wp:positionV relativeFrom="paragraph">
                <wp:posOffset>255905</wp:posOffset>
              </wp:positionV>
              <wp:extent cx="6515100" cy="0"/>
              <wp:effectExtent l="0" t="19050" r="19050" b="19050"/>
              <wp:wrapNone/>
              <wp:docPr id="230" name="Connecteur droit 230"/>
              <wp:cNvGraphicFramePr/>
              <a:graphic xmlns:a="http://schemas.openxmlformats.org/drawingml/2006/main">
                <a:graphicData uri="http://schemas.microsoft.com/office/word/2010/wordprocessingShape">
                  <wps:wsp>
                    <wps:cNvCnPr/>
                    <wps:spPr>
                      <a:xfrm>
                        <a:off x="0" y="0"/>
                        <a:ext cx="6515100" cy="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18C91" id="Connecteur droit 230"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5pt,20.15pt" to="516.9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" strokecolor="#34aba2 [3209]" strokeweight="2.25pt">
              <w10:wrap anchorx="margin"/>
            </v:line>
          </w:pict>
        </mc:Fallback>
      </mc:AlternateContent>
    </w:r>
    <w:r w:rsidR="00F96385">
      <w:rPr>
        <w:rFonts w:ascii="Times New Roman" w:hAnsi="Times New Roman" w:cs="Times New Roman"/>
        <w:color w:val="auto"/>
        <w:sz w:val="18"/>
        <w:szCs w:val="18"/>
      </w:rPr>
      <w:t>A-ANTIPOLIS – PACA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0267E"/>
    <w:multiLevelType w:val="hybridMultilevel"/>
    <w:tmpl w:val="1242D9C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68737E"/>
    <w:multiLevelType w:val="multilevel"/>
    <w:tmpl w:val="E410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95CE0"/>
    <w:multiLevelType w:val="hybridMultilevel"/>
    <w:tmpl w:val="8A5EC8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3B0470"/>
    <w:multiLevelType w:val="multilevel"/>
    <w:tmpl w:val="B8DC7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F456D2"/>
    <w:multiLevelType w:val="multilevel"/>
    <w:tmpl w:val="1200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5611F"/>
    <w:multiLevelType w:val="multilevel"/>
    <w:tmpl w:val="3EF23A70"/>
    <w:lvl w:ilvl="0">
      <w:start w:val="1"/>
      <w:numFmt w:val="decimal"/>
      <w:lvlText w:val="%1."/>
      <w:lvlJc w:val="left"/>
      <w:pPr>
        <w:tabs>
          <w:tab w:val="num" w:pos="644"/>
        </w:tabs>
        <w:ind w:left="644" w:hanging="360"/>
      </w:p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6" w15:restartNumberingAfterBreak="0">
    <w:nsid w:val="13B364DA"/>
    <w:multiLevelType w:val="multilevel"/>
    <w:tmpl w:val="7B76C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365840"/>
    <w:multiLevelType w:val="hybridMultilevel"/>
    <w:tmpl w:val="21562E2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7448D0"/>
    <w:multiLevelType w:val="hybridMultilevel"/>
    <w:tmpl w:val="24D2CE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886791F"/>
    <w:multiLevelType w:val="hybridMultilevel"/>
    <w:tmpl w:val="1102D424"/>
    <w:lvl w:ilvl="0" w:tplc="73224B1E">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10" w15:restartNumberingAfterBreak="0">
    <w:nsid w:val="18A63CA1"/>
    <w:multiLevelType w:val="hybridMultilevel"/>
    <w:tmpl w:val="B6C64A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8B51255"/>
    <w:multiLevelType w:val="hybridMultilevel"/>
    <w:tmpl w:val="27EACAB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8FA5F62"/>
    <w:multiLevelType w:val="hybridMultilevel"/>
    <w:tmpl w:val="A2F4027A"/>
    <w:lvl w:ilvl="0" w:tplc="54C6C59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C60722"/>
    <w:multiLevelType w:val="multilevel"/>
    <w:tmpl w:val="9D60E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F453F"/>
    <w:multiLevelType w:val="multilevel"/>
    <w:tmpl w:val="86BA2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FD4536"/>
    <w:multiLevelType w:val="multilevel"/>
    <w:tmpl w:val="11FA06E2"/>
    <w:lvl w:ilvl="0">
      <w:start w:val="1"/>
      <w:numFmt w:val="bullet"/>
      <w:lvlText w:val=""/>
      <w:lvlJc w:val="left"/>
      <w:pPr>
        <w:ind w:left="720" w:hanging="360"/>
      </w:pPr>
      <w:rPr>
        <w:rFonts w:ascii="Symbol" w:hAnsi="Symbol" w:hint="default"/>
      </w:rPr>
    </w:lvl>
    <w:lvl w:ilvl="1">
      <w:start w:val="6"/>
      <w:numFmt w:val="decimal"/>
      <w:isLgl/>
      <w:lvlText w:val="%1.%2."/>
      <w:lvlJc w:val="left"/>
      <w:pPr>
        <w:ind w:left="1080" w:hanging="720"/>
      </w:pPr>
      <w:rPr>
        <w:rFonts w:hint="default"/>
      </w:rPr>
    </w:lvl>
    <w:lvl w:ilvl="2">
      <w:start w:val="1"/>
      <w:numFmt w:val="bullet"/>
      <w:lvlText w:val=""/>
      <w:lvlJc w:val="left"/>
      <w:pPr>
        <w:ind w:left="1505" w:hanging="1080"/>
      </w:pPr>
      <w:rPr>
        <w:rFonts w:ascii="Wingdings" w:hAnsi="Wingdings" w:hint="default"/>
      </w:rPr>
    </w:lvl>
    <w:lvl w:ilvl="3">
      <w:start w:val="2"/>
      <w:numFmt w:val="bullet"/>
      <w:lvlText w:val="-"/>
      <w:lvlJc w:val="left"/>
      <w:pPr>
        <w:ind w:left="1440" w:hanging="1080"/>
      </w:pPr>
      <w:rPr>
        <w:rFonts w:ascii="Arial" w:eastAsiaTheme="minorEastAsia" w:hAnsi="Arial" w:cs="Arial" w:hint="default"/>
      </w:rPr>
    </w:lvl>
    <w:lvl w:ilvl="4">
      <w:start w:val="1"/>
      <w:numFmt w:val="bullet"/>
      <w:lvlText w:val=""/>
      <w:lvlJc w:val="left"/>
      <w:pPr>
        <w:ind w:left="1800" w:hanging="1440"/>
      </w:pPr>
      <w:rPr>
        <w:rFonts w:ascii="Wingdings" w:hAnsi="Wingdings" w:hint="default"/>
      </w:rPr>
    </w:lvl>
    <w:lvl w:ilvl="5">
      <w:start w:val="1"/>
      <w:numFmt w:val="decimal"/>
      <w:isLgl/>
      <w:lvlText w:val="%1.%2.%3.%4.%5.%6."/>
      <w:lvlJc w:val="left"/>
      <w:pPr>
        <w:ind w:left="2226" w:hanging="1800"/>
      </w:pPr>
      <w:rPr>
        <w:rFonts w:hint="default"/>
      </w:rPr>
    </w:lvl>
    <w:lvl w:ilvl="6">
      <w:start w:val="1"/>
      <w:numFmt w:val="bullet"/>
      <w:lvlText w:val=""/>
      <w:lvlJc w:val="left"/>
      <w:pPr>
        <w:ind w:left="2160" w:hanging="1800"/>
      </w:pPr>
      <w:rPr>
        <w:rFonts w:ascii="Symbol" w:hAnsi="Symbol"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1D127BE2"/>
    <w:multiLevelType w:val="multilevel"/>
    <w:tmpl w:val="D008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A6FD9"/>
    <w:multiLevelType w:val="hybridMultilevel"/>
    <w:tmpl w:val="7F0C896A"/>
    <w:lvl w:ilvl="0" w:tplc="235864B8">
      <w:start w:val="3"/>
      <w:numFmt w:val="bullet"/>
      <w:lvlText w:val=""/>
      <w:lvlJc w:val="left"/>
      <w:pPr>
        <w:ind w:left="720" w:hanging="360"/>
      </w:pPr>
      <w:rPr>
        <w:rFonts w:ascii="Symbol" w:eastAsiaTheme="minorEastAsia" w:hAnsi="Symbol"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7384146"/>
    <w:multiLevelType w:val="hybridMultilevel"/>
    <w:tmpl w:val="621098CA"/>
    <w:lvl w:ilvl="0" w:tplc="225C941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297815DD"/>
    <w:multiLevelType w:val="multilevel"/>
    <w:tmpl w:val="DA08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1C2E9D"/>
    <w:multiLevelType w:val="hybridMultilevel"/>
    <w:tmpl w:val="135C17EA"/>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21" w15:restartNumberingAfterBreak="0">
    <w:nsid w:val="2F114B83"/>
    <w:multiLevelType w:val="hybridMultilevel"/>
    <w:tmpl w:val="660EBA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3C67730"/>
    <w:multiLevelType w:val="multilevel"/>
    <w:tmpl w:val="6CDA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E87746"/>
    <w:multiLevelType w:val="hybridMultilevel"/>
    <w:tmpl w:val="17206B5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65617B"/>
    <w:multiLevelType w:val="hybridMultilevel"/>
    <w:tmpl w:val="7646F734"/>
    <w:lvl w:ilvl="0" w:tplc="13B20F1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B737592"/>
    <w:multiLevelType w:val="hybridMultilevel"/>
    <w:tmpl w:val="956CCB7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CB22C19"/>
    <w:multiLevelType w:val="hybridMultilevel"/>
    <w:tmpl w:val="933AC3E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E366938"/>
    <w:multiLevelType w:val="multilevel"/>
    <w:tmpl w:val="A0EC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C34BF9"/>
    <w:multiLevelType w:val="hybridMultilevel"/>
    <w:tmpl w:val="58D2F3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10D3E7E"/>
    <w:multiLevelType w:val="multilevel"/>
    <w:tmpl w:val="436C0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025B98"/>
    <w:multiLevelType w:val="hybridMultilevel"/>
    <w:tmpl w:val="6ABA003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AAF6AD8"/>
    <w:multiLevelType w:val="multilevel"/>
    <w:tmpl w:val="4F7A4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D8247C"/>
    <w:multiLevelType w:val="hybridMultilevel"/>
    <w:tmpl w:val="6C2663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1FD2208"/>
    <w:multiLevelType w:val="multilevel"/>
    <w:tmpl w:val="83D8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734073"/>
    <w:multiLevelType w:val="hybridMultilevel"/>
    <w:tmpl w:val="BE2E6CE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4267860"/>
    <w:multiLevelType w:val="hybridMultilevel"/>
    <w:tmpl w:val="AC0E13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42F4D0A"/>
    <w:multiLevelType w:val="hybridMultilevel"/>
    <w:tmpl w:val="6C94017E"/>
    <w:lvl w:ilvl="0" w:tplc="040C0015">
      <w:start w:val="2"/>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4354DB5"/>
    <w:multiLevelType w:val="hybridMultilevel"/>
    <w:tmpl w:val="0812092A"/>
    <w:lvl w:ilvl="0" w:tplc="688E82D0">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5F855EE"/>
    <w:multiLevelType w:val="hybridMultilevel"/>
    <w:tmpl w:val="A2062D4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564D1A88"/>
    <w:multiLevelType w:val="multilevel"/>
    <w:tmpl w:val="93C68BBE"/>
    <w:lvl w:ilvl="0">
      <w:start w:val="14"/>
      <w:numFmt w:val="bullet"/>
      <w:lvlText w:val=""/>
      <w:lvlJc w:val="left"/>
      <w:pPr>
        <w:ind w:left="720" w:hanging="360"/>
      </w:pPr>
      <w:rPr>
        <w:rFonts w:ascii="Symbol" w:hAnsi="Symbol" w:hint="default"/>
      </w:rPr>
    </w:lvl>
    <w:lvl w:ilvl="1">
      <w:start w:val="8"/>
      <w:numFmt w:val="decimal"/>
      <w:isLgl/>
      <w:lvlText w:val="%1.%2."/>
      <w:lvlJc w:val="left"/>
      <w:pPr>
        <w:ind w:left="1080" w:hanging="720"/>
      </w:pPr>
      <w:rPr>
        <w:rFonts w:hint="default"/>
      </w:rPr>
    </w:lvl>
    <w:lvl w:ilvl="2">
      <w:start w:val="1"/>
      <w:numFmt w:val="bullet"/>
      <w:lvlText w:val=""/>
      <w:lvlJc w:val="left"/>
      <w:pPr>
        <w:ind w:left="1505" w:hanging="1080"/>
      </w:pPr>
      <w:rPr>
        <w:rFonts w:ascii="Wingdings" w:hAnsi="Wingdings" w:hint="default"/>
      </w:rPr>
    </w:lvl>
    <w:lvl w:ilvl="3">
      <w:start w:val="2"/>
      <w:numFmt w:val="bullet"/>
      <w:lvlText w:val="-"/>
      <w:lvlJc w:val="left"/>
      <w:pPr>
        <w:ind w:left="1440" w:hanging="1080"/>
      </w:pPr>
      <w:rPr>
        <w:rFonts w:ascii="Arial" w:eastAsiaTheme="minorEastAsia" w:hAnsi="Arial" w:cs="Arial" w:hint="default"/>
      </w:rPr>
    </w:lvl>
    <w:lvl w:ilvl="4">
      <w:start w:val="1"/>
      <w:numFmt w:val="bullet"/>
      <w:lvlText w:val=""/>
      <w:lvlJc w:val="left"/>
      <w:pPr>
        <w:ind w:left="1800" w:hanging="1440"/>
      </w:pPr>
      <w:rPr>
        <w:rFonts w:ascii="Wingdings" w:hAnsi="Wingdings" w:hint="default"/>
      </w:rPr>
    </w:lvl>
    <w:lvl w:ilvl="5">
      <w:start w:val="1"/>
      <w:numFmt w:val="decimal"/>
      <w:isLgl/>
      <w:lvlText w:val="%1.%2.%3.%4.%5.%6."/>
      <w:lvlJc w:val="left"/>
      <w:pPr>
        <w:ind w:left="2226" w:hanging="1800"/>
      </w:pPr>
      <w:rPr>
        <w:rFonts w:hint="default"/>
      </w:rPr>
    </w:lvl>
    <w:lvl w:ilvl="6">
      <w:start w:val="1"/>
      <w:numFmt w:val="bullet"/>
      <w:lvlText w:val=""/>
      <w:lvlJc w:val="left"/>
      <w:pPr>
        <w:ind w:left="2160" w:hanging="1800"/>
      </w:pPr>
      <w:rPr>
        <w:rFonts w:ascii="Symbol" w:hAnsi="Symbol"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5653025B"/>
    <w:multiLevelType w:val="hybridMultilevel"/>
    <w:tmpl w:val="1B5635B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56DA2967"/>
    <w:multiLevelType w:val="hybridMultilevel"/>
    <w:tmpl w:val="4CBAF1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88A60CA"/>
    <w:multiLevelType w:val="hybridMultilevel"/>
    <w:tmpl w:val="31DE8BD2"/>
    <w:lvl w:ilvl="0" w:tplc="040C0011">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58D80FF2"/>
    <w:multiLevelType w:val="hybridMultilevel"/>
    <w:tmpl w:val="BED201D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59862915"/>
    <w:multiLevelType w:val="multilevel"/>
    <w:tmpl w:val="1A20C5F4"/>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5B0805BF"/>
    <w:multiLevelType w:val="hybridMultilevel"/>
    <w:tmpl w:val="F80EFDB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1AB30A9"/>
    <w:multiLevelType w:val="hybridMultilevel"/>
    <w:tmpl w:val="6B2AB856"/>
    <w:lvl w:ilvl="0" w:tplc="040C0015">
      <w:start w:val="2"/>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639D3EBD"/>
    <w:multiLevelType w:val="hybridMultilevel"/>
    <w:tmpl w:val="B6C64A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55E06C5"/>
    <w:multiLevelType w:val="hybridMultilevel"/>
    <w:tmpl w:val="2D4ADC08"/>
    <w:lvl w:ilvl="0" w:tplc="BFC476EE">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6411290"/>
    <w:multiLevelType w:val="multilevel"/>
    <w:tmpl w:val="80A4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032B15"/>
    <w:multiLevelType w:val="multilevel"/>
    <w:tmpl w:val="FA9E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7F5045"/>
    <w:multiLevelType w:val="multilevel"/>
    <w:tmpl w:val="7664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2642C3"/>
    <w:multiLevelType w:val="hybridMultilevel"/>
    <w:tmpl w:val="0BB0D11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69995A43"/>
    <w:multiLevelType w:val="hybridMultilevel"/>
    <w:tmpl w:val="86107CFC"/>
    <w:lvl w:ilvl="0" w:tplc="079095C8">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6BE33F43"/>
    <w:multiLevelType w:val="hybridMultilevel"/>
    <w:tmpl w:val="EF366AD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D3D089C"/>
    <w:multiLevelType w:val="hybridMultilevel"/>
    <w:tmpl w:val="A126CBA8"/>
    <w:lvl w:ilvl="0" w:tplc="5DBEB266">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726815"/>
    <w:multiLevelType w:val="hybridMultilevel"/>
    <w:tmpl w:val="E196D79C"/>
    <w:lvl w:ilvl="0" w:tplc="AA749F6E">
      <w:start w:val="1"/>
      <w:numFmt w:val="decimal"/>
      <w:lvlText w:val="%1)"/>
      <w:lvlJc w:val="left"/>
      <w:pPr>
        <w:ind w:left="432" w:hanging="360"/>
      </w:pPr>
      <w:rPr>
        <w:rFonts w:hint="default"/>
        <w:color w:val="012639" w:themeColor="accent1" w:themeShade="7F"/>
        <w:sz w:val="24"/>
      </w:rPr>
    </w:lvl>
    <w:lvl w:ilvl="1" w:tplc="040C0019" w:tentative="1">
      <w:start w:val="1"/>
      <w:numFmt w:val="lowerLetter"/>
      <w:lvlText w:val="%2."/>
      <w:lvlJc w:val="left"/>
      <w:pPr>
        <w:ind w:left="1152" w:hanging="360"/>
      </w:pPr>
    </w:lvl>
    <w:lvl w:ilvl="2" w:tplc="040C001B" w:tentative="1">
      <w:start w:val="1"/>
      <w:numFmt w:val="lowerRoman"/>
      <w:lvlText w:val="%3."/>
      <w:lvlJc w:val="right"/>
      <w:pPr>
        <w:ind w:left="1872" w:hanging="180"/>
      </w:pPr>
    </w:lvl>
    <w:lvl w:ilvl="3" w:tplc="040C000F" w:tentative="1">
      <w:start w:val="1"/>
      <w:numFmt w:val="decimal"/>
      <w:lvlText w:val="%4."/>
      <w:lvlJc w:val="left"/>
      <w:pPr>
        <w:ind w:left="2592" w:hanging="360"/>
      </w:pPr>
    </w:lvl>
    <w:lvl w:ilvl="4" w:tplc="040C0019" w:tentative="1">
      <w:start w:val="1"/>
      <w:numFmt w:val="lowerLetter"/>
      <w:lvlText w:val="%5."/>
      <w:lvlJc w:val="left"/>
      <w:pPr>
        <w:ind w:left="3312" w:hanging="360"/>
      </w:pPr>
    </w:lvl>
    <w:lvl w:ilvl="5" w:tplc="040C001B" w:tentative="1">
      <w:start w:val="1"/>
      <w:numFmt w:val="lowerRoman"/>
      <w:lvlText w:val="%6."/>
      <w:lvlJc w:val="right"/>
      <w:pPr>
        <w:ind w:left="4032" w:hanging="180"/>
      </w:pPr>
    </w:lvl>
    <w:lvl w:ilvl="6" w:tplc="040C000F" w:tentative="1">
      <w:start w:val="1"/>
      <w:numFmt w:val="decimal"/>
      <w:lvlText w:val="%7."/>
      <w:lvlJc w:val="left"/>
      <w:pPr>
        <w:ind w:left="4752" w:hanging="360"/>
      </w:pPr>
    </w:lvl>
    <w:lvl w:ilvl="7" w:tplc="040C0019" w:tentative="1">
      <w:start w:val="1"/>
      <w:numFmt w:val="lowerLetter"/>
      <w:lvlText w:val="%8."/>
      <w:lvlJc w:val="left"/>
      <w:pPr>
        <w:ind w:left="5472" w:hanging="360"/>
      </w:pPr>
    </w:lvl>
    <w:lvl w:ilvl="8" w:tplc="040C001B" w:tentative="1">
      <w:start w:val="1"/>
      <w:numFmt w:val="lowerRoman"/>
      <w:lvlText w:val="%9."/>
      <w:lvlJc w:val="right"/>
      <w:pPr>
        <w:ind w:left="6192" w:hanging="180"/>
      </w:pPr>
    </w:lvl>
  </w:abstractNum>
  <w:abstractNum w:abstractNumId="57" w15:restartNumberingAfterBreak="0">
    <w:nsid w:val="72BB3B7D"/>
    <w:multiLevelType w:val="hybridMultilevel"/>
    <w:tmpl w:val="F400294C"/>
    <w:lvl w:ilvl="0" w:tplc="01D46DD6">
      <w:start w:val="5"/>
      <w:numFmt w:val="bullet"/>
      <w:lvlText w:val="-"/>
      <w:lvlJc w:val="left"/>
      <w:pPr>
        <w:ind w:left="720" w:hanging="360"/>
      </w:pPr>
      <w:rPr>
        <w:rFonts w:ascii="Times New Roman" w:eastAsiaTheme="minorEastAsia" w:hAnsi="Times New Roman" w:cs="Times New Roman" w:hint="default"/>
        <w:sz w:val="32"/>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2C539B9"/>
    <w:multiLevelType w:val="multilevel"/>
    <w:tmpl w:val="4A40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71509D"/>
    <w:multiLevelType w:val="multilevel"/>
    <w:tmpl w:val="CAB6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2E7398"/>
    <w:multiLevelType w:val="hybridMultilevel"/>
    <w:tmpl w:val="3C781CF2"/>
    <w:lvl w:ilvl="0" w:tplc="D262B69A">
      <w:start w:val="1"/>
      <w:numFmt w:val="decimal"/>
      <w:lvlText w:val="%1."/>
      <w:lvlJc w:val="left"/>
      <w:pPr>
        <w:ind w:left="720" w:hanging="360"/>
      </w:pPr>
      <w:rPr>
        <w:rFonts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78907ED7"/>
    <w:multiLevelType w:val="hybridMultilevel"/>
    <w:tmpl w:val="991EC14C"/>
    <w:lvl w:ilvl="0" w:tplc="7C962B68">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9EE0448"/>
    <w:multiLevelType w:val="hybridMultilevel"/>
    <w:tmpl w:val="A14691C4"/>
    <w:lvl w:ilvl="0" w:tplc="040C0013">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79FA4BB7"/>
    <w:multiLevelType w:val="multilevel"/>
    <w:tmpl w:val="05EC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F26813"/>
    <w:multiLevelType w:val="hybridMultilevel"/>
    <w:tmpl w:val="2CD2F2A0"/>
    <w:lvl w:ilvl="0" w:tplc="F3DA9C00">
      <w:start w:val="5"/>
      <w:numFmt w:val="bullet"/>
      <w:lvlText w:val="-"/>
      <w:lvlJc w:val="left"/>
      <w:pPr>
        <w:ind w:left="720" w:hanging="360"/>
      </w:pPr>
      <w:rPr>
        <w:rFonts w:ascii="Times New Roman" w:eastAsiaTheme="minorEastAsia" w:hAnsi="Times New Roman" w:cs="Times New Roman" w:hint="default"/>
        <w:color w:val="0F0D29" w:themeColor="text1"/>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7C5D4B89"/>
    <w:multiLevelType w:val="hybridMultilevel"/>
    <w:tmpl w:val="0EFE9E8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7CC42FE1"/>
    <w:multiLevelType w:val="multilevel"/>
    <w:tmpl w:val="F1F4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8662017">
    <w:abstractNumId w:val="61"/>
  </w:num>
  <w:num w:numId="2" w16cid:durableId="2003923315">
    <w:abstractNumId w:val="24"/>
  </w:num>
  <w:num w:numId="3" w16cid:durableId="771322526">
    <w:abstractNumId w:val="44"/>
  </w:num>
  <w:num w:numId="4" w16cid:durableId="1656183467">
    <w:abstractNumId w:val="48"/>
  </w:num>
  <w:num w:numId="5" w16cid:durableId="1889024234">
    <w:abstractNumId w:val="62"/>
  </w:num>
  <w:num w:numId="6" w16cid:durableId="1324316127">
    <w:abstractNumId w:val="14"/>
  </w:num>
  <w:num w:numId="7" w16cid:durableId="1644116519">
    <w:abstractNumId w:val="12"/>
  </w:num>
  <w:num w:numId="8" w16cid:durableId="902789696">
    <w:abstractNumId w:val="17"/>
  </w:num>
  <w:num w:numId="9" w16cid:durableId="684356856">
    <w:abstractNumId w:val="8"/>
  </w:num>
  <w:num w:numId="10" w16cid:durableId="1504666150">
    <w:abstractNumId w:val="20"/>
  </w:num>
  <w:num w:numId="11" w16cid:durableId="955989816">
    <w:abstractNumId w:val="53"/>
  </w:num>
  <w:num w:numId="12" w16cid:durableId="853810132">
    <w:abstractNumId w:val="35"/>
  </w:num>
  <w:num w:numId="13" w16cid:durableId="388462105">
    <w:abstractNumId w:val="54"/>
  </w:num>
  <w:num w:numId="14" w16cid:durableId="1681080572">
    <w:abstractNumId w:val="23"/>
  </w:num>
  <w:num w:numId="15" w16cid:durableId="44452929">
    <w:abstractNumId w:val="21"/>
  </w:num>
  <w:num w:numId="16" w16cid:durableId="1949464006">
    <w:abstractNumId w:val="60"/>
  </w:num>
  <w:num w:numId="17" w16cid:durableId="951202896">
    <w:abstractNumId w:val="15"/>
  </w:num>
  <w:num w:numId="18" w16cid:durableId="599726336">
    <w:abstractNumId w:val="39"/>
  </w:num>
  <w:num w:numId="19" w16cid:durableId="850951302">
    <w:abstractNumId w:val="37"/>
  </w:num>
  <w:num w:numId="20" w16cid:durableId="769349528">
    <w:abstractNumId w:val="28"/>
  </w:num>
  <w:num w:numId="21" w16cid:durableId="1267612574">
    <w:abstractNumId w:val="25"/>
  </w:num>
  <w:num w:numId="22" w16cid:durableId="2080974699">
    <w:abstractNumId w:val="43"/>
  </w:num>
  <w:num w:numId="23" w16cid:durableId="755440568">
    <w:abstractNumId w:val="18"/>
  </w:num>
  <w:num w:numId="24" w16cid:durableId="506873311">
    <w:abstractNumId w:val="46"/>
  </w:num>
  <w:num w:numId="25" w16cid:durableId="1865514940">
    <w:abstractNumId w:val="36"/>
  </w:num>
  <w:num w:numId="26" w16cid:durableId="1077895336">
    <w:abstractNumId w:val="38"/>
  </w:num>
  <w:num w:numId="27" w16cid:durableId="1841311389">
    <w:abstractNumId w:val="0"/>
  </w:num>
  <w:num w:numId="28" w16cid:durableId="1219777995">
    <w:abstractNumId w:val="41"/>
  </w:num>
  <w:num w:numId="29" w16cid:durableId="1416437576">
    <w:abstractNumId w:val="59"/>
  </w:num>
  <w:num w:numId="30" w16cid:durableId="1147436663">
    <w:abstractNumId w:val="13"/>
  </w:num>
  <w:num w:numId="31" w16cid:durableId="1800798250">
    <w:abstractNumId w:val="4"/>
  </w:num>
  <w:num w:numId="32" w16cid:durableId="1481842951">
    <w:abstractNumId w:val="22"/>
  </w:num>
  <w:num w:numId="33" w16cid:durableId="1384400834">
    <w:abstractNumId w:val="19"/>
  </w:num>
  <w:num w:numId="34" w16cid:durableId="426925815">
    <w:abstractNumId w:val="16"/>
  </w:num>
  <w:num w:numId="35" w16cid:durableId="2121142443">
    <w:abstractNumId w:val="66"/>
  </w:num>
  <w:num w:numId="36" w16cid:durableId="702174040">
    <w:abstractNumId w:val="51"/>
  </w:num>
  <w:num w:numId="37" w16cid:durableId="628784595">
    <w:abstractNumId w:val="29"/>
  </w:num>
  <w:num w:numId="38" w16cid:durableId="1522671839">
    <w:abstractNumId w:val="31"/>
  </w:num>
  <w:num w:numId="39" w16cid:durableId="1050760944">
    <w:abstractNumId w:val="6"/>
  </w:num>
  <w:num w:numId="40" w16cid:durableId="1983610019">
    <w:abstractNumId w:val="58"/>
  </w:num>
  <w:num w:numId="41" w16cid:durableId="84498706">
    <w:abstractNumId w:val="2"/>
  </w:num>
  <w:num w:numId="42" w16cid:durableId="1947926908">
    <w:abstractNumId w:val="42"/>
  </w:num>
  <w:num w:numId="43" w16cid:durableId="864096930">
    <w:abstractNumId w:val="52"/>
  </w:num>
  <w:num w:numId="44" w16cid:durableId="373310952">
    <w:abstractNumId w:val="11"/>
  </w:num>
  <w:num w:numId="45" w16cid:durableId="212355068">
    <w:abstractNumId w:val="56"/>
  </w:num>
  <w:num w:numId="46" w16cid:durableId="1736003457">
    <w:abstractNumId w:val="34"/>
  </w:num>
  <w:num w:numId="47" w16cid:durableId="1647205761">
    <w:abstractNumId w:val="47"/>
  </w:num>
  <w:num w:numId="48" w16cid:durableId="259224051">
    <w:abstractNumId w:val="63"/>
  </w:num>
  <w:num w:numId="49" w16cid:durableId="707147241">
    <w:abstractNumId w:val="45"/>
  </w:num>
  <w:num w:numId="50" w16cid:durableId="362562572">
    <w:abstractNumId w:val="5"/>
  </w:num>
  <w:num w:numId="51" w16cid:durableId="306669966">
    <w:abstractNumId w:val="26"/>
  </w:num>
  <w:num w:numId="52" w16cid:durableId="551889981">
    <w:abstractNumId w:val="10"/>
  </w:num>
  <w:num w:numId="53" w16cid:durableId="852576728">
    <w:abstractNumId w:val="32"/>
  </w:num>
  <w:num w:numId="54" w16cid:durableId="197399663">
    <w:abstractNumId w:val="65"/>
  </w:num>
  <w:num w:numId="55" w16cid:durableId="947467211">
    <w:abstractNumId w:val="9"/>
  </w:num>
  <w:num w:numId="56" w16cid:durableId="1987321490">
    <w:abstractNumId w:val="57"/>
  </w:num>
  <w:num w:numId="57" w16cid:durableId="1242176507">
    <w:abstractNumId w:val="30"/>
  </w:num>
  <w:num w:numId="58" w16cid:durableId="216598320">
    <w:abstractNumId w:val="1"/>
  </w:num>
  <w:num w:numId="59" w16cid:durableId="1024013214">
    <w:abstractNumId w:val="27"/>
  </w:num>
  <w:num w:numId="60" w16cid:durableId="803275573">
    <w:abstractNumId w:val="3"/>
  </w:num>
  <w:num w:numId="61" w16cid:durableId="1456560395">
    <w:abstractNumId w:val="49"/>
  </w:num>
  <w:num w:numId="62" w16cid:durableId="525606342">
    <w:abstractNumId w:val="33"/>
  </w:num>
  <w:num w:numId="63" w16cid:durableId="1821842512">
    <w:abstractNumId w:val="50"/>
  </w:num>
  <w:num w:numId="64" w16cid:durableId="1653752850">
    <w:abstractNumId w:val="55"/>
  </w:num>
  <w:num w:numId="65" w16cid:durableId="1343781198">
    <w:abstractNumId w:val="64"/>
  </w:num>
  <w:num w:numId="66" w16cid:durableId="1406537008">
    <w:abstractNumId w:val="7"/>
  </w:num>
  <w:num w:numId="67" w16cid:durableId="769855295">
    <w:abstractNumId w:val="4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C5D"/>
    <w:rsid w:val="00000703"/>
    <w:rsid w:val="00001248"/>
    <w:rsid w:val="00001DDD"/>
    <w:rsid w:val="00002337"/>
    <w:rsid w:val="0000369A"/>
    <w:rsid w:val="00005156"/>
    <w:rsid w:val="000051F7"/>
    <w:rsid w:val="00005EE6"/>
    <w:rsid w:val="0000626F"/>
    <w:rsid w:val="00006FC1"/>
    <w:rsid w:val="000070E4"/>
    <w:rsid w:val="000076A2"/>
    <w:rsid w:val="00010124"/>
    <w:rsid w:val="000101E2"/>
    <w:rsid w:val="0001042B"/>
    <w:rsid w:val="00011D2E"/>
    <w:rsid w:val="00011E0D"/>
    <w:rsid w:val="00012392"/>
    <w:rsid w:val="000139DA"/>
    <w:rsid w:val="00013BFF"/>
    <w:rsid w:val="00016E29"/>
    <w:rsid w:val="000172A8"/>
    <w:rsid w:val="000176A3"/>
    <w:rsid w:val="00017A9B"/>
    <w:rsid w:val="00020123"/>
    <w:rsid w:val="00020E02"/>
    <w:rsid w:val="00021534"/>
    <w:rsid w:val="000229B6"/>
    <w:rsid w:val="00022EC1"/>
    <w:rsid w:val="0002312E"/>
    <w:rsid w:val="0002355A"/>
    <w:rsid w:val="000235B0"/>
    <w:rsid w:val="00023792"/>
    <w:rsid w:val="0002482E"/>
    <w:rsid w:val="0002524B"/>
    <w:rsid w:val="000253F1"/>
    <w:rsid w:val="00025F1D"/>
    <w:rsid w:val="000276D0"/>
    <w:rsid w:val="0002789B"/>
    <w:rsid w:val="000278C9"/>
    <w:rsid w:val="00030791"/>
    <w:rsid w:val="00030E4D"/>
    <w:rsid w:val="000326FC"/>
    <w:rsid w:val="00032815"/>
    <w:rsid w:val="00032986"/>
    <w:rsid w:val="000331E9"/>
    <w:rsid w:val="000335A4"/>
    <w:rsid w:val="0003401D"/>
    <w:rsid w:val="0003423F"/>
    <w:rsid w:val="0003467E"/>
    <w:rsid w:val="00034A83"/>
    <w:rsid w:val="00034D52"/>
    <w:rsid w:val="00034F02"/>
    <w:rsid w:val="00035216"/>
    <w:rsid w:val="000353E0"/>
    <w:rsid w:val="00037071"/>
    <w:rsid w:val="00040D3C"/>
    <w:rsid w:val="00041B2E"/>
    <w:rsid w:val="00041BF1"/>
    <w:rsid w:val="00041F81"/>
    <w:rsid w:val="00043BCD"/>
    <w:rsid w:val="00044918"/>
    <w:rsid w:val="00044922"/>
    <w:rsid w:val="0004492C"/>
    <w:rsid w:val="000457CC"/>
    <w:rsid w:val="00045D2E"/>
    <w:rsid w:val="00045DDE"/>
    <w:rsid w:val="000463C8"/>
    <w:rsid w:val="00046506"/>
    <w:rsid w:val="000469B7"/>
    <w:rsid w:val="000469FE"/>
    <w:rsid w:val="00046D14"/>
    <w:rsid w:val="00046D4F"/>
    <w:rsid w:val="00047AE0"/>
    <w:rsid w:val="0005002D"/>
    <w:rsid w:val="00050324"/>
    <w:rsid w:val="00050A83"/>
    <w:rsid w:val="000511F0"/>
    <w:rsid w:val="000525B3"/>
    <w:rsid w:val="00053BA6"/>
    <w:rsid w:val="00054015"/>
    <w:rsid w:val="000554E1"/>
    <w:rsid w:val="00055661"/>
    <w:rsid w:val="000556CE"/>
    <w:rsid w:val="00055902"/>
    <w:rsid w:val="00055DBB"/>
    <w:rsid w:val="000563F2"/>
    <w:rsid w:val="000576F9"/>
    <w:rsid w:val="00057E39"/>
    <w:rsid w:val="000603F8"/>
    <w:rsid w:val="00060BF9"/>
    <w:rsid w:val="0006102E"/>
    <w:rsid w:val="0006107A"/>
    <w:rsid w:val="000612D4"/>
    <w:rsid w:val="00061588"/>
    <w:rsid w:val="00062589"/>
    <w:rsid w:val="000631B6"/>
    <w:rsid w:val="00064F0D"/>
    <w:rsid w:val="000658DF"/>
    <w:rsid w:val="000658FA"/>
    <w:rsid w:val="00065B01"/>
    <w:rsid w:val="00065D7F"/>
    <w:rsid w:val="00066F15"/>
    <w:rsid w:val="00070EBE"/>
    <w:rsid w:val="00070F37"/>
    <w:rsid w:val="00071437"/>
    <w:rsid w:val="00071605"/>
    <w:rsid w:val="000719F8"/>
    <w:rsid w:val="00071B2A"/>
    <w:rsid w:val="000728B6"/>
    <w:rsid w:val="00072D4D"/>
    <w:rsid w:val="00073C95"/>
    <w:rsid w:val="000740EC"/>
    <w:rsid w:val="000744FC"/>
    <w:rsid w:val="00074F3C"/>
    <w:rsid w:val="000751D1"/>
    <w:rsid w:val="00075991"/>
    <w:rsid w:val="00075B6D"/>
    <w:rsid w:val="000765E9"/>
    <w:rsid w:val="00076AF3"/>
    <w:rsid w:val="0008060A"/>
    <w:rsid w:val="00080A3D"/>
    <w:rsid w:val="00080CCA"/>
    <w:rsid w:val="000838F7"/>
    <w:rsid w:val="00083DFC"/>
    <w:rsid w:val="00084FED"/>
    <w:rsid w:val="0008571F"/>
    <w:rsid w:val="00085934"/>
    <w:rsid w:val="0008597B"/>
    <w:rsid w:val="00085B37"/>
    <w:rsid w:val="000863F6"/>
    <w:rsid w:val="0008706D"/>
    <w:rsid w:val="00087D9E"/>
    <w:rsid w:val="00090283"/>
    <w:rsid w:val="000904C3"/>
    <w:rsid w:val="00091756"/>
    <w:rsid w:val="00091ABA"/>
    <w:rsid w:val="00092096"/>
    <w:rsid w:val="00092C04"/>
    <w:rsid w:val="00093425"/>
    <w:rsid w:val="00093553"/>
    <w:rsid w:val="000964C5"/>
    <w:rsid w:val="0009689E"/>
    <w:rsid w:val="000974E9"/>
    <w:rsid w:val="000A00C9"/>
    <w:rsid w:val="000A0150"/>
    <w:rsid w:val="000A059B"/>
    <w:rsid w:val="000A0C9E"/>
    <w:rsid w:val="000A1CD8"/>
    <w:rsid w:val="000A228E"/>
    <w:rsid w:val="000A32B6"/>
    <w:rsid w:val="000A39F3"/>
    <w:rsid w:val="000A5428"/>
    <w:rsid w:val="000A593C"/>
    <w:rsid w:val="000A650F"/>
    <w:rsid w:val="000A7027"/>
    <w:rsid w:val="000B029F"/>
    <w:rsid w:val="000B124F"/>
    <w:rsid w:val="000B144D"/>
    <w:rsid w:val="000B1845"/>
    <w:rsid w:val="000B1D39"/>
    <w:rsid w:val="000B23BC"/>
    <w:rsid w:val="000B2B4F"/>
    <w:rsid w:val="000B3330"/>
    <w:rsid w:val="000B3A17"/>
    <w:rsid w:val="000B3BCD"/>
    <w:rsid w:val="000B4818"/>
    <w:rsid w:val="000B519E"/>
    <w:rsid w:val="000B6208"/>
    <w:rsid w:val="000B75E3"/>
    <w:rsid w:val="000B769E"/>
    <w:rsid w:val="000C0153"/>
    <w:rsid w:val="000C063D"/>
    <w:rsid w:val="000C0973"/>
    <w:rsid w:val="000C119A"/>
    <w:rsid w:val="000C12E5"/>
    <w:rsid w:val="000C198D"/>
    <w:rsid w:val="000C25C3"/>
    <w:rsid w:val="000C2786"/>
    <w:rsid w:val="000C2DFB"/>
    <w:rsid w:val="000C3CD9"/>
    <w:rsid w:val="000C486E"/>
    <w:rsid w:val="000C4E47"/>
    <w:rsid w:val="000C5197"/>
    <w:rsid w:val="000C65F6"/>
    <w:rsid w:val="000C683B"/>
    <w:rsid w:val="000C7A49"/>
    <w:rsid w:val="000C7AAE"/>
    <w:rsid w:val="000C7FB7"/>
    <w:rsid w:val="000D0047"/>
    <w:rsid w:val="000D03DD"/>
    <w:rsid w:val="000D04AD"/>
    <w:rsid w:val="000D0502"/>
    <w:rsid w:val="000D0A39"/>
    <w:rsid w:val="000D11DF"/>
    <w:rsid w:val="000D2C08"/>
    <w:rsid w:val="000D45EC"/>
    <w:rsid w:val="000D4E50"/>
    <w:rsid w:val="000D51A2"/>
    <w:rsid w:val="000D5823"/>
    <w:rsid w:val="000D5E08"/>
    <w:rsid w:val="000D67E7"/>
    <w:rsid w:val="000D680A"/>
    <w:rsid w:val="000D6EF6"/>
    <w:rsid w:val="000E0B15"/>
    <w:rsid w:val="000E1BFE"/>
    <w:rsid w:val="000E1C11"/>
    <w:rsid w:val="000E1CCA"/>
    <w:rsid w:val="000E23F9"/>
    <w:rsid w:val="000E29D8"/>
    <w:rsid w:val="000E3063"/>
    <w:rsid w:val="000E45E3"/>
    <w:rsid w:val="000E63A7"/>
    <w:rsid w:val="000E63C9"/>
    <w:rsid w:val="000E69E0"/>
    <w:rsid w:val="000E7D36"/>
    <w:rsid w:val="000E7F76"/>
    <w:rsid w:val="000F009E"/>
    <w:rsid w:val="000F0B53"/>
    <w:rsid w:val="000F0D50"/>
    <w:rsid w:val="000F1007"/>
    <w:rsid w:val="000F14CD"/>
    <w:rsid w:val="000F1828"/>
    <w:rsid w:val="000F2E66"/>
    <w:rsid w:val="000F312A"/>
    <w:rsid w:val="000F4330"/>
    <w:rsid w:val="000F44B2"/>
    <w:rsid w:val="000F59D0"/>
    <w:rsid w:val="000F6DB5"/>
    <w:rsid w:val="000F6F3E"/>
    <w:rsid w:val="000F76BA"/>
    <w:rsid w:val="00100182"/>
    <w:rsid w:val="00100860"/>
    <w:rsid w:val="00100E4B"/>
    <w:rsid w:val="00100EF6"/>
    <w:rsid w:val="001012C4"/>
    <w:rsid w:val="0010136C"/>
    <w:rsid w:val="0010137A"/>
    <w:rsid w:val="00102AC4"/>
    <w:rsid w:val="00102F83"/>
    <w:rsid w:val="00103AD5"/>
    <w:rsid w:val="00104A67"/>
    <w:rsid w:val="00104AD0"/>
    <w:rsid w:val="00104E90"/>
    <w:rsid w:val="00104FB3"/>
    <w:rsid w:val="001062BF"/>
    <w:rsid w:val="00106912"/>
    <w:rsid w:val="00106BE4"/>
    <w:rsid w:val="00107710"/>
    <w:rsid w:val="00107B2F"/>
    <w:rsid w:val="00107BC5"/>
    <w:rsid w:val="00107C66"/>
    <w:rsid w:val="00107F87"/>
    <w:rsid w:val="00111DC2"/>
    <w:rsid w:val="00112743"/>
    <w:rsid w:val="0011329F"/>
    <w:rsid w:val="001137FA"/>
    <w:rsid w:val="001158E3"/>
    <w:rsid w:val="00116110"/>
    <w:rsid w:val="001161CC"/>
    <w:rsid w:val="00116656"/>
    <w:rsid w:val="0011695A"/>
    <w:rsid w:val="001172D4"/>
    <w:rsid w:val="0012090F"/>
    <w:rsid w:val="00121087"/>
    <w:rsid w:val="0012416B"/>
    <w:rsid w:val="00124542"/>
    <w:rsid w:val="00124943"/>
    <w:rsid w:val="00124B33"/>
    <w:rsid w:val="00124D0A"/>
    <w:rsid w:val="001269F9"/>
    <w:rsid w:val="00126C78"/>
    <w:rsid w:val="001271E7"/>
    <w:rsid w:val="001279E6"/>
    <w:rsid w:val="00127DD9"/>
    <w:rsid w:val="001305E1"/>
    <w:rsid w:val="00130D75"/>
    <w:rsid w:val="00130E9D"/>
    <w:rsid w:val="00131AE8"/>
    <w:rsid w:val="00132367"/>
    <w:rsid w:val="00132E59"/>
    <w:rsid w:val="00133ABB"/>
    <w:rsid w:val="00133CD8"/>
    <w:rsid w:val="0013414E"/>
    <w:rsid w:val="001341D8"/>
    <w:rsid w:val="00134201"/>
    <w:rsid w:val="00134243"/>
    <w:rsid w:val="00134E55"/>
    <w:rsid w:val="00135DC5"/>
    <w:rsid w:val="0013630E"/>
    <w:rsid w:val="001367E6"/>
    <w:rsid w:val="00136ABC"/>
    <w:rsid w:val="00136C85"/>
    <w:rsid w:val="00136D1C"/>
    <w:rsid w:val="00137271"/>
    <w:rsid w:val="00140F9B"/>
    <w:rsid w:val="001410C5"/>
    <w:rsid w:val="001410D5"/>
    <w:rsid w:val="0014116B"/>
    <w:rsid w:val="00142771"/>
    <w:rsid w:val="001435C6"/>
    <w:rsid w:val="001438D0"/>
    <w:rsid w:val="001445A6"/>
    <w:rsid w:val="001451B6"/>
    <w:rsid w:val="001459CE"/>
    <w:rsid w:val="00145E5F"/>
    <w:rsid w:val="00145FE0"/>
    <w:rsid w:val="0014762F"/>
    <w:rsid w:val="001476EE"/>
    <w:rsid w:val="00150608"/>
    <w:rsid w:val="00150945"/>
    <w:rsid w:val="00150A6D"/>
    <w:rsid w:val="00153E1E"/>
    <w:rsid w:val="0015692F"/>
    <w:rsid w:val="00157477"/>
    <w:rsid w:val="001575E3"/>
    <w:rsid w:val="00157DDE"/>
    <w:rsid w:val="00160015"/>
    <w:rsid w:val="00160E43"/>
    <w:rsid w:val="00161934"/>
    <w:rsid w:val="001625AC"/>
    <w:rsid w:val="001625C4"/>
    <w:rsid w:val="00162997"/>
    <w:rsid w:val="0016463A"/>
    <w:rsid w:val="00164686"/>
    <w:rsid w:val="001653BA"/>
    <w:rsid w:val="00166972"/>
    <w:rsid w:val="00166BB7"/>
    <w:rsid w:val="00166DC6"/>
    <w:rsid w:val="0016718F"/>
    <w:rsid w:val="0016722F"/>
    <w:rsid w:val="00167582"/>
    <w:rsid w:val="00167A11"/>
    <w:rsid w:val="0017021E"/>
    <w:rsid w:val="00171E6E"/>
    <w:rsid w:val="001734FB"/>
    <w:rsid w:val="00173A67"/>
    <w:rsid w:val="00173DF5"/>
    <w:rsid w:val="00174669"/>
    <w:rsid w:val="00174EA3"/>
    <w:rsid w:val="001760B4"/>
    <w:rsid w:val="00176D3B"/>
    <w:rsid w:val="00176DE7"/>
    <w:rsid w:val="001777DA"/>
    <w:rsid w:val="00177820"/>
    <w:rsid w:val="001778A7"/>
    <w:rsid w:val="00180186"/>
    <w:rsid w:val="00180A46"/>
    <w:rsid w:val="0018138B"/>
    <w:rsid w:val="001815BA"/>
    <w:rsid w:val="001822A3"/>
    <w:rsid w:val="00182E08"/>
    <w:rsid w:val="0018359F"/>
    <w:rsid w:val="00183D68"/>
    <w:rsid w:val="0018474F"/>
    <w:rsid w:val="001847D0"/>
    <w:rsid w:val="0018548F"/>
    <w:rsid w:val="001859C0"/>
    <w:rsid w:val="00185B35"/>
    <w:rsid w:val="00185F46"/>
    <w:rsid w:val="00186602"/>
    <w:rsid w:val="001870C3"/>
    <w:rsid w:val="00190848"/>
    <w:rsid w:val="00190A87"/>
    <w:rsid w:val="00191332"/>
    <w:rsid w:val="00191F64"/>
    <w:rsid w:val="00192BFC"/>
    <w:rsid w:val="00193581"/>
    <w:rsid w:val="00193BE9"/>
    <w:rsid w:val="00193C24"/>
    <w:rsid w:val="00193C3E"/>
    <w:rsid w:val="0019429B"/>
    <w:rsid w:val="00194845"/>
    <w:rsid w:val="00194F8C"/>
    <w:rsid w:val="001958A3"/>
    <w:rsid w:val="001958DC"/>
    <w:rsid w:val="00195A68"/>
    <w:rsid w:val="001960D7"/>
    <w:rsid w:val="00196917"/>
    <w:rsid w:val="00196A5C"/>
    <w:rsid w:val="00197131"/>
    <w:rsid w:val="00197A7D"/>
    <w:rsid w:val="001A0A7B"/>
    <w:rsid w:val="001A0BC8"/>
    <w:rsid w:val="001A1093"/>
    <w:rsid w:val="001A10A2"/>
    <w:rsid w:val="001A1124"/>
    <w:rsid w:val="001A2780"/>
    <w:rsid w:val="001A3582"/>
    <w:rsid w:val="001A3655"/>
    <w:rsid w:val="001A37E7"/>
    <w:rsid w:val="001A39D2"/>
    <w:rsid w:val="001A5E58"/>
    <w:rsid w:val="001A657B"/>
    <w:rsid w:val="001A65BF"/>
    <w:rsid w:val="001A6ADA"/>
    <w:rsid w:val="001B05A0"/>
    <w:rsid w:val="001B05B8"/>
    <w:rsid w:val="001B070F"/>
    <w:rsid w:val="001B071E"/>
    <w:rsid w:val="001B11FD"/>
    <w:rsid w:val="001B1CDF"/>
    <w:rsid w:val="001B2418"/>
    <w:rsid w:val="001B2EEC"/>
    <w:rsid w:val="001B2FCA"/>
    <w:rsid w:val="001B317D"/>
    <w:rsid w:val="001B3CD3"/>
    <w:rsid w:val="001B5046"/>
    <w:rsid w:val="001B60F1"/>
    <w:rsid w:val="001B63B7"/>
    <w:rsid w:val="001B63C5"/>
    <w:rsid w:val="001B6B93"/>
    <w:rsid w:val="001B6CA0"/>
    <w:rsid w:val="001B6EF3"/>
    <w:rsid w:val="001B7356"/>
    <w:rsid w:val="001B759F"/>
    <w:rsid w:val="001C04B7"/>
    <w:rsid w:val="001C1375"/>
    <w:rsid w:val="001C17EF"/>
    <w:rsid w:val="001C22DD"/>
    <w:rsid w:val="001C2721"/>
    <w:rsid w:val="001C4046"/>
    <w:rsid w:val="001C40AC"/>
    <w:rsid w:val="001C40DB"/>
    <w:rsid w:val="001C4348"/>
    <w:rsid w:val="001C4992"/>
    <w:rsid w:val="001C580B"/>
    <w:rsid w:val="001C6165"/>
    <w:rsid w:val="001C6550"/>
    <w:rsid w:val="001C6FEE"/>
    <w:rsid w:val="001D027E"/>
    <w:rsid w:val="001D07C9"/>
    <w:rsid w:val="001D0AFC"/>
    <w:rsid w:val="001D105D"/>
    <w:rsid w:val="001D1F35"/>
    <w:rsid w:val="001D20F9"/>
    <w:rsid w:val="001D22E1"/>
    <w:rsid w:val="001D2963"/>
    <w:rsid w:val="001D3697"/>
    <w:rsid w:val="001D37E5"/>
    <w:rsid w:val="001D3BF2"/>
    <w:rsid w:val="001D512A"/>
    <w:rsid w:val="001D5406"/>
    <w:rsid w:val="001D5ADE"/>
    <w:rsid w:val="001D5E98"/>
    <w:rsid w:val="001D667A"/>
    <w:rsid w:val="001D6730"/>
    <w:rsid w:val="001E0204"/>
    <w:rsid w:val="001E04C2"/>
    <w:rsid w:val="001E0960"/>
    <w:rsid w:val="001E0BE9"/>
    <w:rsid w:val="001E0ED3"/>
    <w:rsid w:val="001E1AD7"/>
    <w:rsid w:val="001E20CA"/>
    <w:rsid w:val="001E29B2"/>
    <w:rsid w:val="001E3042"/>
    <w:rsid w:val="001E33EF"/>
    <w:rsid w:val="001E397E"/>
    <w:rsid w:val="001E4586"/>
    <w:rsid w:val="001E48BD"/>
    <w:rsid w:val="001E53D5"/>
    <w:rsid w:val="001E5A3D"/>
    <w:rsid w:val="001E5E0C"/>
    <w:rsid w:val="001E75F8"/>
    <w:rsid w:val="001F2287"/>
    <w:rsid w:val="001F2BC8"/>
    <w:rsid w:val="001F2FAC"/>
    <w:rsid w:val="001F32F0"/>
    <w:rsid w:val="001F3637"/>
    <w:rsid w:val="001F3A12"/>
    <w:rsid w:val="001F3DF3"/>
    <w:rsid w:val="001F3F8F"/>
    <w:rsid w:val="001F4CD4"/>
    <w:rsid w:val="001F5F6B"/>
    <w:rsid w:val="001F64B8"/>
    <w:rsid w:val="001F7431"/>
    <w:rsid w:val="001F7A60"/>
    <w:rsid w:val="001F7D56"/>
    <w:rsid w:val="00201B15"/>
    <w:rsid w:val="00202B5D"/>
    <w:rsid w:val="00202EA4"/>
    <w:rsid w:val="002051A7"/>
    <w:rsid w:val="0020524A"/>
    <w:rsid w:val="002060D4"/>
    <w:rsid w:val="00211193"/>
    <w:rsid w:val="00211379"/>
    <w:rsid w:val="002116A0"/>
    <w:rsid w:val="00212EAB"/>
    <w:rsid w:val="00213097"/>
    <w:rsid w:val="00213434"/>
    <w:rsid w:val="002146E5"/>
    <w:rsid w:val="00214883"/>
    <w:rsid w:val="0021552A"/>
    <w:rsid w:val="00215593"/>
    <w:rsid w:val="002155C4"/>
    <w:rsid w:val="00215C77"/>
    <w:rsid w:val="00216253"/>
    <w:rsid w:val="0021628A"/>
    <w:rsid w:val="0021635F"/>
    <w:rsid w:val="002163F1"/>
    <w:rsid w:val="00216DFC"/>
    <w:rsid w:val="00217A9D"/>
    <w:rsid w:val="0022093B"/>
    <w:rsid w:val="002211FF"/>
    <w:rsid w:val="00221DDF"/>
    <w:rsid w:val="002227D9"/>
    <w:rsid w:val="00222DFF"/>
    <w:rsid w:val="00222F1A"/>
    <w:rsid w:val="00223D9F"/>
    <w:rsid w:val="00224718"/>
    <w:rsid w:val="00226D79"/>
    <w:rsid w:val="0022761B"/>
    <w:rsid w:val="00230375"/>
    <w:rsid w:val="00230BE3"/>
    <w:rsid w:val="002315DC"/>
    <w:rsid w:val="0023319E"/>
    <w:rsid w:val="00233828"/>
    <w:rsid w:val="002339AE"/>
    <w:rsid w:val="00233A36"/>
    <w:rsid w:val="00233FE3"/>
    <w:rsid w:val="0023417B"/>
    <w:rsid w:val="00235696"/>
    <w:rsid w:val="002356BB"/>
    <w:rsid w:val="0023745F"/>
    <w:rsid w:val="002418C1"/>
    <w:rsid w:val="002419F2"/>
    <w:rsid w:val="00241F3E"/>
    <w:rsid w:val="002421EC"/>
    <w:rsid w:val="002423B0"/>
    <w:rsid w:val="002428EF"/>
    <w:rsid w:val="00242A2A"/>
    <w:rsid w:val="002431D1"/>
    <w:rsid w:val="00243648"/>
    <w:rsid w:val="00243EBC"/>
    <w:rsid w:val="0024468A"/>
    <w:rsid w:val="0024537C"/>
    <w:rsid w:val="00245669"/>
    <w:rsid w:val="0024569C"/>
    <w:rsid w:val="002457EE"/>
    <w:rsid w:val="0024599A"/>
    <w:rsid w:val="00246A35"/>
    <w:rsid w:val="002479BB"/>
    <w:rsid w:val="00247B9C"/>
    <w:rsid w:val="00247DB4"/>
    <w:rsid w:val="00250142"/>
    <w:rsid w:val="00251557"/>
    <w:rsid w:val="0025157D"/>
    <w:rsid w:val="00253593"/>
    <w:rsid w:val="00253CBD"/>
    <w:rsid w:val="002550A8"/>
    <w:rsid w:val="002554CA"/>
    <w:rsid w:val="00256EC8"/>
    <w:rsid w:val="00257CFA"/>
    <w:rsid w:val="00257D25"/>
    <w:rsid w:val="00261730"/>
    <w:rsid w:val="002628BF"/>
    <w:rsid w:val="00264D16"/>
    <w:rsid w:val="002660AF"/>
    <w:rsid w:val="002661AC"/>
    <w:rsid w:val="00266784"/>
    <w:rsid w:val="00266EE8"/>
    <w:rsid w:val="002673AB"/>
    <w:rsid w:val="00267407"/>
    <w:rsid w:val="00267E1B"/>
    <w:rsid w:val="002706AF"/>
    <w:rsid w:val="0027070C"/>
    <w:rsid w:val="00270C80"/>
    <w:rsid w:val="00272F68"/>
    <w:rsid w:val="00273BF7"/>
    <w:rsid w:val="00274E41"/>
    <w:rsid w:val="00275154"/>
    <w:rsid w:val="00275298"/>
    <w:rsid w:val="00275C65"/>
    <w:rsid w:val="00276006"/>
    <w:rsid w:val="00276201"/>
    <w:rsid w:val="00276649"/>
    <w:rsid w:val="0027669D"/>
    <w:rsid w:val="00276E90"/>
    <w:rsid w:val="002775E2"/>
    <w:rsid w:val="0028042D"/>
    <w:rsid w:val="00280731"/>
    <w:rsid w:val="0028168C"/>
    <w:rsid w:val="002817AB"/>
    <w:rsid w:val="00281A43"/>
    <w:rsid w:val="00282003"/>
    <w:rsid w:val="002823FF"/>
    <w:rsid w:val="00282BB9"/>
    <w:rsid w:val="00283739"/>
    <w:rsid w:val="0028382F"/>
    <w:rsid w:val="00284348"/>
    <w:rsid w:val="002852D3"/>
    <w:rsid w:val="002855E6"/>
    <w:rsid w:val="002858D3"/>
    <w:rsid w:val="002859F3"/>
    <w:rsid w:val="0028626A"/>
    <w:rsid w:val="0028652E"/>
    <w:rsid w:val="00287A15"/>
    <w:rsid w:val="0029138A"/>
    <w:rsid w:val="00292571"/>
    <w:rsid w:val="002925C4"/>
    <w:rsid w:val="00292AFA"/>
    <w:rsid w:val="00293143"/>
    <w:rsid w:val="002935AF"/>
    <w:rsid w:val="00293A65"/>
    <w:rsid w:val="00294541"/>
    <w:rsid w:val="002949D6"/>
    <w:rsid w:val="00294CE8"/>
    <w:rsid w:val="002955F4"/>
    <w:rsid w:val="00295A81"/>
    <w:rsid w:val="00295F4B"/>
    <w:rsid w:val="002960B9"/>
    <w:rsid w:val="0029642F"/>
    <w:rsid w:val="00296D66"/>
    <w:rsid w:val="00296FCC"/>
    <w:rsid w:val="00297E13"/>
    <w:rsid w:val="002A0057"/>
    <w:rsid w:val="002A227C"/>
    <w:rsid w:val="002A2C2F"/>
    <w:rsid w:val="002A2E40"/>
    <w:rsid w:val="002A3393"/>
    <w:rsid w:val="002A3EB3"/>
    <w:rsid w:val="002A3EEF"/>
    <w:rsid w:val="002A575C"/>
    <w:rsid w:val="002A5F2A"/>
    <w:rsid w:val="002A6195"/>
    <w:rsid w:val="002A66D7"/>
    <w:rsid w:val="002A6C58"/>
    <w:rsid w:val="002B008C"/>
    <w:rsid w:val="002B135E"/>
    <w:rsid w:val="002B365F"/>
    <w:rsid w:val="002B38F4"/>
    <w:rsid w:val="002B3979"/>
    <w:rsid w:val="002B424B"/>
    <w:rsid w:val="002B518C"/>
    <w:rsid w:val="002B5936"/>
    <w:rsid w:val="002B5C3F"/>
    <w:rsid w:val="002B7509"/>
    <w:rsid w:val="002C157A"/>
    <w:rsid w:val="002C1E8A"/>
    <w:rsid w:val="002C293B"/>
    <w:rsid w:val="002C2C45"/>
    <w:rsid w:val="002C2E18"/>
    <w:rsid w:val="002C36C5"/>
    <w:rsid w:val="002C37E6"/>
    <w:rsid w:val="002C3825"/>
    <w:rsid w:val="002C4EE5"/>
    <w:rsid w:val="002C57B4"/>
    <w:rsid w:val="002C6159"/>
    <w:rsid w:val="002C74F8"/>
    <w:rsid w:val="002C7A73"/>
    <w:rsid w:val="002C7E26"/>
    <w:rsid w:val="002D08EE"/>
    <w:rsid w:val="002D176D"/>
    <w:rsid w:val="002D1783"/>
    <w:rsid w:val="002D18BB"/>
    <w:rsid w:val="002D205A"/>
    <w:rsid w:val="002D222F"/>
    <w:rsid w:val="002D3852"/>
    <w:rsid w:val="002D3E99"/>
    <w:rsid w:val="002D49AA"/>
    <w:rsid w:val="002D50B3"/>
    <w:rsid w:val="002D720D"/>
    <w:rsid w:val="002D7394"/>
    <w:rsid w:val="002E001B"/>
    <w:rsid w:val="002E01E1"/>
    <w:rsid w:val="002E0620"/>
    <w:rsid w:val="002E07C8"/>
    <w:rsid w:val="002E1231"/>
    <w:rsid w:val="002E1799"/>
    <w:rsid w:val="002E1DAB"/>
    <w:rsid w:val="002E2669"/>
    <w:rsid w:val="002E30A7"/>
    <w:rsid w:val="002E3462"/>
    <w:rsid w:val="002E4CC0"/>
    <w:rsid w:val="002E64A9"/>
    <w:rsid w:val="002E67C2"/>
    <w:rsid w:val="002E6CED"/>
    <w:rsid w:val="002F08A9"/>
    <w:rsid w:val="002F0E4E"/>
    <w:rsid w:val="002F17B3"/>
    <w:rsid w:val="002F1CD1"/>
    <w:rsid w:val="002F2BF1"/>
    <w:rsid w:val="002F3906"/>
    <w:rsid w:val="002F49D7"/>
    <w:rsid w:val="002F51F5"/>
    <w:rsid w:val="002F5233"/>
    <w:rsid w:val="002F5880"/>
    <w:rsid w:val="002F697B"/>
    <w:rsid w:val="002F74D0"/>
    <w:rsid w:val="0030015D"/>
    <w:rsid w:val="00300808"/>
    <w:rsid w:val="00300962"/>
    <w:rsid w:val="00301433"/>
    <w:rsid w:val="003014BC"/>
    <w:rsid w:val="00301904"/>
    <w:rsid w:val="00302988"/>
    <w:rsid w:val="00303015"/>
    <w:rsid w:val="00304403"/>
    <w:rsid w:val="00304F04"/>
    <w:rsid w:val="0030513D"/>
    <w:rsid w:val="003054A5"/>
    <w:rsid w:val="0030565E"/>
    <w:rsid w:val="003057AC"/>
    <w:rsid w:val="00306115"/>
    <w:rsid w:val="00307F25"/>
    <w:rsid w:val="00310D23"/>
    <w:rsid w:val="00311338"/>
    <w:rsid w:val="003115C8"/>
    <w:rsid w:val="00312137"/>
    <w:rsid w:val="003128BF"/>
    <w:rsid w:val="00312AE5"/>
    <w:rsid w:val="003138F9"/>
    <w:rsid w:val="00313B0E"/>
    <w:rsid w:val="0031433D"/>
    <w:rsid w:val="003143B9"/>
    <w:rsid w:val="00314737"/>
    <w:rsid w:val="0031566C"/>
    <w:rsid w:val="00315796"/>
    <w:rsid w:val="00315C3B"/>
    <w:rsid w:val="00317394"/>
    <w:rsid w:val="003175CF"/>
    <w:rsid w:val="00317B6A"/>
    <w:rsid w:val="00317D31"/>
    <w:rsid w:val="00321232"/>
    <w:rsid w:val="003213D3"/>
    <w:rsid w:val="00321485"/>
    <w:rsid w:val="00321B4A"/>
    <w:rsid w:val="00321C29"/>
    <w:rsid w:val="003249A4"/>
    <w:rsid w:val="00325A25"/>
    <w:rsid w:val="00327194"/>
    <w:rsid w:val="00327A27"/>
    <w:rsid w:val="00330098"/>
    <w:rsid w:val="00330359"/>
    <w:rsid w:val="00331B04"/>
    <w:rsid w:val="00332A65"/>
    <w:rsid w:val="00333313"/>
    <w:rsid w:val="00334568"/>
    <w:rsid w:val="00334854"/>
    <w:rsid w:val="003354CA"/>
    <w:rsid w:val="00335F00"/>
    <w:rsid w:val="00335F34"/>
    <w:rsid w:val="00336F0E"/>
    <w:rsid w:val="003371C6"/>
    <w:rsid w:val="0033740B"/>
    <w:rsid w:val="0033762F"/>
    <w:rsid w:val="00337F7C"/>
    <w:rsid w:val="00337F9C"/>
    <w:rsid w:val="00340487"/>
    <w:rsid w:val="003406E4"/>
    <w:rsid w:val="00340C72"/>
    <w:rsid w:val="00340E6D"/>
    <w:rsid w:val="003411D8"/>
    <w:rsid w:val="00341365"/>
    <w:rsid w:val="003432FE"/>
    <w:rsid w:val="003435FC"/>
    <w:rsid w:val="00343F16"/>
    <w:rsid w:val="00344204"/>
    <w:rsid w:val="0034512F"/>
    <w:rsid w:val="0034542D"/>
    <w:rsid w:val="0034662E"/>
    <w:rsid w:val="00346B38"/>
    <w:rsid w:val="00347A8A"/>
    <w:rsid w:val="00350F9A"/>
    <w:rsid w:val="00351B47"/>
    <w:rsid w:val="003524C5"/>
    <w:rsid w:val="003525F2"/>
    <w:rsid w:val="0035263D"/>
    <w:rsid w:val="003534F3"/>
    <w:rsid w:val="00353FD7"/>
    <w:rsid w:val="00354AA8"/>
    <w:rsid w:val="00355104"/>
    <w:rsid w:val="00355118"/>
    <w:rsid w:val="00355170"/>
    <w:rsid w:val="0035595C"/>
    <w:rsid w:val="00355E85"/>
    <w:rsid w:val="003564AF"/>
    <w:rsid w:val="003568DB"/>
    <w:rsid w:val="003569DD"/>
    <w:rsid w:val="00356A2E"/>
    <w:rsid w:val="00357B42"/>
    <w:rsid w:val="00360494"/>
    <w:rsid w:val="00360F3B"/>
    <w:rsid w:val="00361893"/>
    <w:rsid w:val="0036200D"/>
    <w:rsid w:val="00362840"/>
    <w:rsid w:val="00362B26"/>
    <w:rsid w:val="00363598"/>
    <w:rsid w:val="0036371B"/>
    <w:rsid w:val="00363C08"/>
    <w:rsid w:val="00364298"/>
    <w:rsid w:val="003651CD"/>
    <w:rsid w:val="003652B3"/>
    <w:rsid w:val="00365650"/>
    <w:rsid w:val="00365680"/>
    <w:rsid w:val="003657E3"/>
    <w:rsid w:val="00365B4A"/>
    <w:rsid w:val="00365F4E"/>
    <w:rsid w:val="0036630E"/>
    <w:rsid w:val="003663AF"/>
    <w:rsid w:val="003665EB"/>
    <w:rsid w:val="00366885"/>
    <w:rsid w:val="00366ACC"/>
    <w:rsid w:val="00366C7E"/>
    <w:rsid w:val="003679ED"/>
    <w:rsid w:val="00370198"/>
    <w:rsid w:val="00370543"/>
    <w:rsid w:val="00370BD4"/>
    <w:rsid w:val="00372899"/>
    <w:rsid w:val="003728F5"/>
    <w:rsid w:val="00372976"/>
    <w:rsid w:val="00372C8F"/>
    <w:rsid w:val="0037377A"/>
    <w:rsid w:val="00373DF2"/>
    <w:rsid w:val="003743E4"/>
    <w:rsid w:val="00374D01"/>
    <w:rsid w:val="003750BF"/>
    <w:rsid w:val="003751E0"/>
    <w:rsid w:val="003756C3"/>
    <w:rsid w:val="0037577E"/>
    <w:rsid w:val="00376237"/>
    <w:rsid w:val="00377CC6"/>
    <w:rsid w:val="00380EDD"/>
    <w:rsid w:val="00381424"/>
    <w:rsid w:val="003833B8"/>
    <w:rsid w:val="00383B8C"/>
    <w:rsid w:val="003843ED"/>
    <w:rsid w:val="003843F6"/>
    <w:rsid w:val="00384777"/>
    <w:rsid w:val="00384EA3"/>
    <w:rsid w:val="00385488"/>
    <w:rsid w:val="00385AA5"/>
    <w:rsid w:val="00385BCF"/>
    <w:rsid w:val="003866C8"/>
    <w:rsid w:val="003867D0"/>
    <w:rsid w:val="00386DBD"/>
    <w:rsid w:val="0038743E"/>
    <w:rsid w:val="0038797D"/>
    <w:rsid w:val="00387FFA"/>
    <w:rsid w:val="00390F51"/>
    <w:rsid w:val="003913D4"/>
    <w:rsid w:val="003918FD"/>
    <w:rsid w:val="00392398"/>
    <w:rsid w:val="003923B8"/>
    <w:rsid w:val="0039255E"/>
    <w:rsid w:val="00392696"/>
    <w:rsid w:val="00394606"/>
    <w:rsid w:val="00394BFC"/>
    <w:rsid w:val="0039501A"/>
    <w:rsid w:val="0039673E"/>
    <w:rsid w:val="003975FD"/>
    <w:rsid w:val="00397EEB"/>
    <w:rsid w:val="003A09A1"/>
    <w:rsid w:val="003A1A1A"/>
    <w:rsid w:val="003A366E"/>
    <w:rsid w:val="003A39A1"/>
    <w:rsid w:val="003A430D"/>
    <w:rsid w:val="003A4E12"/>
    <w:rsid w:val="003A5ABC"/>
    <w:rsid w:val="003A60A8"/>
    <w:rsid w:val="003A6399"/>
    <w:rsid w:val="003A6738"/>
    <w:rsid w:val="003A7FF7"/>
    <w:rsid w:val="003B1517"/>
    <w:rsid w:val="003B2958"/>
    <w:rsid w:val="003B29F3"/>
    <w:rsid w:val="003B321C"/>
    <w:rsid w:val="003B3AEA"/>
    <w:rsid w:val="003B3F17"/>
    <w:rsid w:val="003B4443"/>
    <w:rsid w:val="003B4652"/>
    <w:rsid w:val="003B497D"/>
    <w:rsid w:val="003B4D46"/>
    <w:rsid w:val="003B4D47"/>
    <w:rsid w:val="003B4DDA"/>
    <w:rsid w:val="003B4FB8"/>
    <w:rsid w:val="003B51EA"/>
    <w:rsid w:val="003B5921"/>
    <w:rsid w:val="003B5D01"/>
    <w:rsid w:val="003B7912"/>
    <w:rsid w:val="003B7DB8"/>
    <w:rsid w:val="003C00CC"/>
    <w:rsid w:val="003C2191"/>
    <w:rsid w:val="003C230F"/>
    <w:rsid w:val="003C2B09"/>
    <w:rsid w:val="003C3285"/>
    <w:rsid w:val="003C387C"/>
    <w:rsid w:val="003C40ED"/>
    <w:rsid w:val="003C48AA"/>
    <w:rsid w:val="003C4EDB"/>
    <w:rsid w:val="003C5094"/>
    <w:rsid w:val="003C5168"/>
    <w:rsid w:val="003C5F60"/>
    <w:rsid w:val="003C6552"/>
    <w:rsid w:val="003D114B"/>
    <w:rsid w:val="003D128A"/>
    <w:rsid w:val="003D1465"/>
    <w:rsid w:val="003D1483"/>
    <w:rsid w:val="003D34CA"/>
    <w:rsid w:val="003D3863"/>
    <w:rsid w:val="003D3963"/>
    <w:rsid w:val="003D4442"/>
    <w:rsid w:val="003D4702"/>
    <w:rsid w:val="003D474D"/>
    <w:rsid w:val="003D57F1"/>
    <w:rsid w:val="003D6C5D"/>
    <w:rsid w:val="003D6D99"/>
    <w:rsid w:val="003D702A"/>
    <w:rsid w:val="003D710E"/>
    <w:rsid w:val="003D724E"/>
    <w:rsid w:val="003E067F"/>
    <w:rsid w:val="003E06FE"/>
    <w:rsid w:val="003E0889"/>
    <w:rsid w:val="003E15FE"/>
    <w:rsid w:val="003E1BC7"/>
    <w:rsid w:val="003E27BD"/>
    <w:rsid w:val="003E2A43"/>
    <w:rsid w:val="003E2E25"/>
    <w:rsid w:val="003E40C5"/>
    <w:rsid w:val="003E4C24"/>
    <w:rsid w:val="003E5AF7"/>
    <w:rsid w:val="003E6054"/>
    <w:rsid w:val="003E69AD"/>
    <w:rsid w:val="003E6CBE"/>
    <w:rsid w:val="003E6F7A"/>
    <w:rsid w:val="003F0AF3"/>
    <w:rsid w:val="003F32FA"/>
    <w:rsid w:val="003F3DDE"/>
    <w:rsid w:val="003F43F0"/>
    <w:rsid w:val="003F4E71"/>
    <w:rsid w:val="003F506F"/>
    <w:rsid w:val="003F5E18"/>
    <w:rsid w:val="003F6586"/>
    <w:rsid w:val="003F6B24"/>
    <w:rsid w:val="003F6E63"/>
    <w:rsid w:val="003F6E70"/>
    <w:rsid w:val="003F719D"/>
    <w:rsid w:val="003F747A"/>
    <w:rsid w:val="003F74E3"/>
    <w:rsid w:val="00400DFE"/>
    <w:rsid w:val="00400EB4"/>
    <w:rsid w:val="00401447"/>
    <w:rsid w:val="00401618"/>
    <w:rsid w:val="004017F5"/>
    <w:rsid w:val="00401929"/>
    <w:rsid w:val="00401980"/>
    <w:rsid w:val="00401AE0"/>
    <w:rsid w:val="00401D18"/>
    <w:rsid w:val="00401F55"/>
    <w:rsid w:val="00402802"/>
    <w:rsid w:val="0040550A"/>
    <w:rsid w:val="00405748"/>
    <w:rsid w:val="00405882"/>
    <w:rsid w:val="004059F4"/>
    <w:rsid w:val="00405A22"/>
    <w:rsid w:val="004062A3"/>
    <w:rsid w:val="00407497"/>
    <w:rsid w:val="00407846"/>
    <w:rsid w:val="00407CE1"/>
    <w:rsid w:val="00410018"/>
    <w:rsid w:val="004110DE"/>
    <w:rsid w:val="004113D1"/>
    <w:rsid w:val="00411629"/>
    <w:rsid w:val="00412406"/>
    <w:rsid w:val="00412895"/>
    <w:rsid w:val="00412907"/>
    <w:rsid w:val="0041290B"/>
    <w:rsid w:val="00412DD4"/>
    <w:rsid w:val="00413236"/>
    <w:rsid w:val="00413D8A"/>
    <w:rsid w:val="004145C5"/>
    <w:rsid w:val="00414985"/>
    <w:rsid w:val="00415301"/>
    <w:rsid w:val="0041540D"/>
    <w:rsid w:val="004154E6"/>
    <w:rsid w:val="004156B5"/>
    <w:rsid w:val="0041600A"/>
    <w:rsid w:val="004166FB"/>
    <w:rsid w:val="0041691F"/>
    <w:rsid w:val="00416AF3"/>
    <w:rsid w:val="00416CD0"/>
    <w:rsid w:val="00417095"/>
    <w:rsid w:val="004175C8"/>
    <w:rsid w:val="004176B9"/>
    <w:rsid w:val="00417893"/>
    <w:rsid w:val="00421471"/>
    <w:rsid w:val="004216E3"/>
    <w:rsid w:val="00421940"/>
    <w:rsid w:val="00421A23"/>
    <w:rsid w:val="00421A7A"/>
    <w:rsid w:val="00421AEF"/>
    <w:rsid w:val="0042292A"/>
    <w:rsid w:val="004230DC"/>
    <w:rsid w:val="00425210"/>
    <w:rsid w:val="00425AD8"/>
    <w:rsid w:val="00425F28"/>
    <w:rsid w:val="00426645"/>
    <w:rsid w:val="0042672D"/>
    <w:rsid w:val="004267C6"/>
    <w:rsid w:val="004275E8"/>
    <w:rsid w:val="00430108"/>
    <w:rsid w:val="00430556"/>
    <w:rsid w:val="00430A6E"/>
    <w:rsid w:val="00430EF6"/>
    <w:rsid w:val="00431260"/>
    <w:rsid w:val="004317D1"/>
    <w:rsid w:val="004319DE"/>
    <w:rsid w:val="0043246F"/>
    <w:rsid w:val="004329AF"/>
    <w:rsid w:val="00432E2C"/>
    <w:rsid w:val="00433231"/>
    <w:rsid w:val="004336D1"/>
    <w:rsid w:val="00433DD7"/>
    <w:rsid w:val="004347A0"/>
    <w:rsid w:val="00435630"/>
    <w:rsid w:val="004357FD"/>
    <w:rsid w:val="0043646F"/>
    <w:rsid w:val="004365E1"/>
    <w:rsid w:val="00436ADD"/>
    <w:rsid w:val="00437172"/>
    <w:rsid w:val="0044076B"/>
    <w:rsid w:val="0044085A"/>
    <w:rsid w:val="00440A77"/>
    <w:rsid w:val="00440E11"/>
    <w:rsid w:val="00442ACD"/>
    <w:rsid w:val="00442CBF"/>
    <w:rsid w:val="00442DEA"/>
    <w:rsid w:val="004430E0"/>
    <w:rsid w:val="004438A2"/>
    <w:rsid w:val="004439CD"/>
    <w:rsid w:val="00444458"/>
    <w:rsid w:val="0044466B"/>
    <w:rsid w:val="004446C1"/>
    <w:rsid w:val="004449BB"/>
    <w:rsid w:val="00445C5D"/>
    <w:rsid w:val="00445D29"/>
    <w:rsid w:val="00445E41"/>
    <w:rsid w:val="00447110"/>
    <w:rsid w:val="004479A2"/>
    <w:rsid w:val="00447B70"/>
    <w:rsid w:val="00447CB4"/>
    <w:rsid w:val="00450329"/>
    <w:rsid w:val="00450487"/>
    <w:rsid w:val="00451FB4"/>
    <w:rsid w:val="0045225B"/>
    <w:rsid w:val="0045280C"/>
    <w:rsid w:val="00453F86"/>
    <w:rsid w:val="004542C2"/>
    <w:rsid w:val="00454C05"/>
    <w:rsid w:val="004555D3"/>
    <w:rsid w:val="00455763"/>
    <w:rsid w:val="00455C7B"/>
    <w:rsid w:val="00455D91"/>
    <w:rsid w:val="0045670F"/>
    <w:rsid w:val="004571F1"/>
    <w:rsid w:val="004578E6"/>
    <w:rsid w:val="0046026E"/>
    <w:rsid w:val="00460282"/>
    <w:rsid w:val="00460790"/>
    <w:rsid w:val="00460B8A"/>
    <w:rsid w:val="00460DA8"/>
    <w:rsid w:val="00461A41"/>
    <w:rsid w:val="00461EF8"/>
    <w:rsid w:val="00462A93"/>
    <w:rsid w:val="00462F9F"/>
    <w:rsid w:val="00463201"/>
    <w:rsid w:val="00466250"/>
    <w:rsid w:val="00467034"/>
    <w:rsid w:val="00467AA4"/>
    <w:rsid w:val="0047026F"/>
    <w:rsid w:val="004705B9"/>
    <w:rsid w:val="00470F80"/>
    <w:rsid w:val="004714CA"/>
    <w:rsid w:val="0047155A"/>
    <w:rsid w:val="00471E83"/>
    <w:rsid w:val="0047233C"/>
    <w:rsid w:val="00472A52"/>
    <w:rsid w:val="00474D5F"/>
    <w:rsid w:val="004751F3"/>
    <w:rsid w:val="004758C1"/>
    <w:rsid w:val="00475AF9"/>
    <w:rsid w:val="004761D6"/>
    <w:rsid w:val="00477092"/>
    <w:rsid w:val="00477505"/>
    <w:rsid w:val="0047790F"/>
    <w:rsid w:val="0048038D"/>
    <w:rsid w:val="0048097F"/>
    <w:rsid w:val="004811D6"/>
    <w:rsid w:val="0048202A"/>
    <w:rsid w:val="0048237B"/>
    <w:rsid w:val="00482A15"/>
    <w:rsid w:val="00482DC3"/>
    <w:rsid w:val="0048525E"/>
    <w:rsid w:val="00485B71"/>
    <w:rsid w:val="0048624B"/>
    <w:rsid w:val="00486825"/>
    <w:rsid w:val="004868BA"/>
    <w:rsid w:val="00486AB1"/>
    <w:rsid w:val="00486EC1"/>
    <w:rsid w:val="0048734B"/>
    <w:rsid w:val="004904C9"/>
    <w:rsid w:val="004923AB"/>
    <w:rsid w:val="00494889"/>
    <w:rsid w:val="00495639"/>
    <w:rsid w:val="00495EC3"/>
    <w:rsid w:val="00495F09"/>
    <w:rsid w:val="00496093"/>
    <w:rsid w:val="00496E75"/>
    <w:rsid w:val="00497473"/>
    <w:rsid w:val="00497474"/>
    <w:rsid w:val="004A0421"/>
    <w:rsid w:val="004A1E86"/>
    <w:rsid w:val="004A2209"/>
    <w:rsid w:val="004A25C0"/>
    <w:rsid w:val="004A2ADE"/>
    <w:rsid w:val="004A2EC5"/>
    <w:rsid w:val="004A33F4"/>
    <w:rsid w:val="004A3C4B"/>
    <w:rsid w:val="004A3D9A"/>
    <w:rsid w:val="004A44E1"/>
    <w:rsid w:val="004A4E3A"/>
    <w:rsid w:val="004A50D8"/>
    <w:rsid w:val="004A6DCB"/>
    <w:rsid w:val="004A7250"/>
    <w:rsid w:val="004B04A7"/>
    <w:rsid w:val="004B1941"/>
    <w:rsid w:val="004B1C55"/>
    <w:rsid w:val="004B21A5"/>
    <w:rsid w:val="004B2296"/>
    <w:rsid w:val="004B23C8"/>
    <w:rsid w:val="004B3108"/>
    <w:rsid w:val="004B3305"/>
    <w:rsid w:val="004B5936"/>
    <w:rsid w:val="004B598A"/>
    <w:rsid w:val="004B6893"/>
    <w:rsid w:val="004C01A1"/>
    <w:rsid w:val="004C1022"/>
    <w:rsid w:val="004C16B0"/>
    <w:rsid w:val="004C1D47"/>
    <w:rsid w:val="004C1DE6"/>
    <w:rsid w:val="004C39BC"/>
    <w:rsid w:val="004C3A58"/>
    <w:rsid w:val="004C45E5"/>
    <w:rsid w:val="004C4BA2"/>
    <w:rsid w:val="004C5B4D"/>
    <w:rsid w:val="004C66D6"/>
    <w:rsid w:val="004C69F9"/>
    <w:rsid w:val="004C6B15"/>
    <w:rsid w:val="004C6D68"/>
    <w:rsid w:val="004C76A7"/>
    <w:rsid w:val="004C7801"/>
    <w:rsid w:val="004D0035"/>
    <w:rsid w:val="004D0097"/>
    <w:rsid w:val="004D055F"/>
    <w:rsid w:val="004D069D"/>
    <w:rsid w:val="004D1098"/>
    <w:rsid w:val="004D2693"/>
    <w:rsid w:val="004D2924"/>
    <w:rsid w:val="004D3A33"/>
    <w:rsid w:val="004D3E20"/>
    <w:rsid w:val="004D64F0"/>
    <w:rsid w:val="004D6C07"/>
    <w:rsid w:val="004D7C3A"/>
    <w:rsid w:val="004E0A17"/>
    <w:rsid w:val="004E0BBF"/>
    <w:rsid w:val="004E0F2A"/>
    <w:rsid w:val="004E15F1"/>
    <w:rsid w:val="004E20FE"/>
    <w:rsid w:val="004E22E3"/>
    <w:rsid w:val="004E26CE"/>
    <w:rsid w:val="004E3D59"/>
    <w:rsid w:val="004E4203"/>
    <w:rsid w:val="004E42A2"/>
    <w:rsid w:val="004E473C"/>
    <w:rsid w:val="004E66A6"/>
    <w:rsid w:val="004E66B7"/>
    <w:rsid w:val="004E6EA8"/>
    <w:rsid w:val="004E735A"/>
    <w:rsid w:val="004E7807"/>
    <w:rsid w:val="004E7A6D"/>
    <w:rsid w:val="004E7AAB"/>
    <w:rsid w:val="004F0C13"/>
    <w:rsid w:val="004F0DD8"/>
    <w:rsid w:val="004F1547"/>
    <w:rsid w:val="004F167A"/>
    <w:rsid w:val="004F1DB0"/>
    <w:rsid w:val="004F1DB5"/>
    <w:rsid w:val="004F420A"/>
    <w:rsid w:val="004F539F"/>
    <w:rsid w:val="004F58B3"/>
    <w:rsid w:val="004F58C4"/>
    <w:rsid w:val="004F6C11"/>
    <w:rsid w:val="004F7E30"/>
    <w:rsid w:val="005006A6"/>
    <w:rsid w:val="00501F97"/>
    <w:rsid w:val="005026F0"/>
    <w:rsid w:val="00503005"/>
    <w:rsid w:val="005035B4"/>
    <w:rsid w:val="00503753"/>
    <w:rsid w:val="005037F0"/>
    <w:rsid w:val="00503E52"/>
    <w:rsid w:val="00504B6C"/>
    <w:rsid w:val="0050507E"/>
    <w:rsid w:val="005054A6"/>
    <w:rsid w:val="0050560F"/>
    <w:rsid w:val="0050599D"/>
    <w:rsid w:val="00505CD8"/>
    <w:rsid w:val="00505DB4"/>
    <w:rsid w:val="00505E88"/>
    <w:rsid w:val="005064D5"/>
    <w:rsid w:val="005068C7"/>
    <w:rsid w:val="00510A07"/>
    <w:rsid w:val="00510C40"/>
    <w:rsid w:val="00511A6D"/>
    <w:rsid w:val="0051241A"/>
    <w:rsid w:val="00513001"/>
    <w:rsid w:val="00513131"/>
    <w:rsid w:val="00513A45"/>
    <w:rsid w:val="00514D3A"/>
    <w:rsid w:val="00515019"/>
    <w:rsid w:val="00516A86"/>
    <w:rsid w:val="00520340"/>
    <w:rsid w:val="00520549"/>
    <w:rsid w:val="005212F3"/>
    <w:rsid w:val="005214A7"/>
    <w:rsid w:val="00523811"/>
    <w:rsid w:val="005240BA"/>
    <w:rsid w:val="0052456E"/>
    <w:rsid w:val="005252F4"/>
    <w:rsid w:val="00526553"/>
    <w:rsid w:val="0052699C"/>
    <w:rsid w:val="00526AFA"/>
    <w:rsid w:val="005275F6"/>
    <w:rsid w:val="00527841"/>
    <w:rsid w:val="00527F5B"/>
    <w:rsid w:val="00530817"/>
    <w:rsid w:val="0053083B"/>
    <w:rsid w:val="005310CA"/>
    <w:rsid w:val="005315B5"/>
    <w:rsid w:val="00531705"/>
    <w:rsid w:val="00531BFE"/>
    <w:rsid w:val="00532283"/>
    <w:rsid w:val="00532541"/>
    <w:rsid w:val="00533ADB"/>
    <w:rsid w:val="00533B5F"/>
    <w:rsid w:val="00533B8C"/>
    <w:rsid w:val="00534D5D"/>
    <w:rsid w:val="00535144"/>
    <w:rsid w:val="0053609E"/>
    <w:rsid w:val="0053657E"/>
    <w:rsid w:val="00536A8E"/>
    <w:rsid w:val="00537116"/>
    <w:rsid w:val="005376FD"/>
    <w:rsid w:val="00540C74"/>
    <w:rsid w:val="00541632"/>
    <w:rsid w:val="005423D5"/>
    <w:rsid w:val="005426CB"/>
    <w:rsid w:val="00542F7E"/>
    <w:rsid w:val="005432DE"/>
    <w:rsid w:val="00543A4A"/>
    <w:rsid w:val="00544939"/>
    <w:rsid w:val="00544D1B"/>
    <w:rsid w:val="00544E8E"/>
    <w:rsid w:val="00544EFD"/>
    <w:rsid w:val="00545207"/>
    <w:rsid w:val="00545449"/>
    <w:rsid w:val="005455D8"/>
    <w:rsid w:val="00545B67"/>
    <w:rsid w:val="00546686"/>
    <w:rsid w:val="005477BE"/>
    <w:rsid w:val="00547C0F"/>
    <w:rsid w:val="005500E1"/>
    <w:rsid w:val="00550889"/>
    <w:rsid w:val="0055130E"/>
    <w:rsid w:val="005517B0"/>
    <w:rsid w:val="00551F85"/>
    <w:rsid w:val="00552061"/>
    <w:rsid w:val="005528A6"/>
    <w:rsid w:val="00552948"/>
    <w:rsid w:val="00552CD9"/>
    <w:rsid w:val="00553EDD"/>
    <w:rsid w:val="00553FFE"/>
    <w:rsid w:val="005540CA"/>
    <w:rsid w:val="005540F9"/>
    <w:rsid w:val="00555D04"/>
    <w:rsid w:val="005562C3"/>
    <w:rsid w:val="00556511"/>
    <w:rsid w:val="005565DB"/>
    <w:rsid w:val="00556992"/>
    <w:rsid w:val="00556B84"/>
    <w:rsid w:val="005577A8"/>
    <w:rsid w:val="00557E60"/>
    <w:rsid w:val="005604AB"/>
    <w:rsid w:val="00560CB7"/>
    <w:rsid w:val="00561319"/>
    <w:rsid w:val="005617D4"/>
    <w:rsid w:val="00561B20"/>
    <w:rsid w:val="00561C92"/>
    <w:rsid w:val="00562259"/>
    <w:rsid w:val="005626BC"/>
    <w:rsid w:val="00563633"/>
    <w:rsid w:val="005639B8"/>
    <w:rsid w:val="00564061"/>
    <w:rsid w:val="00564DB5"/>
    <w:rsid w:val="005652DA"/>
    <w:rsid w:val="00565963"/>
    <w:rsid w:val="00566957"/>
    <w:rsid w:val="00566ED9"/>
    <w:rsid w:val="00566F64"/>
    <w:rsid w:val="005701F2"/>
    <w:rsid w:val="00570A60"/>
    <w:rsid w:val="00570AE9"/>
    <w:rsid w:val="00570B94"/>
    <w:rsid w:val="00570C26"/>
    <w:rsid w:val="005710CB"/>
    <w:rsid w:val="0057130F"/>
    <w:rsid w:val="005714B3"/>
    <w:rsid w:val="00572102"/>
    <w:rsid w:val="005729D3"/>
    <w:rsid w:val="00573187"/>
    <w:rsid w:val="0057421B"/>
    <w:rsid w:val="00574D40"/>
    <w:rsid w:val="00574F54"/>
    <w:rsid w:val="00576DEC"/>
    <w:rsid w:val="00577FAC"/>
    <w:rsid w:val="00580593"/>
    <w:rsid w:val="0058071C"/>
    <w:rsid w:val="005819BB"/>
    <w:rsid w:val="00581F61"/>
    <w:rsid w:val="00582B9B"/>
    <w:rsid w:val="00582FAE"/>
    <w:rsid w:val="00583E89"/>
    <w:rsid w:val="00584344"/>
    <w:rsid w:val="00585DB0"/>
    <w:rsid w:val="00586206"/>
    <w:rsid w:val="0058673E"/>
    <w:rsid w:val="0058680C"/>
    <w:rsid w:val="00586C62"/>
    <w:rsid w:val="005874CB"/>
    <w:rsid w:val="005875B8"/>
    <w:rsid w:val="00590900"/>
    <w:rsid w:val="00590C7F"/>
    <w:rsid w:val="00590F44"/>
    <w:rsid w:val="00591E05"/>
    <w:rsid w:val="005923D0"/>
    <w:rsid w:val="005936D9"/>
    <w:rsid w:val="00594210"/>
    <w:rsid w:val="00594ED0"/>
    <w:rsid w:val="00595156"/>
    <w:rsid w:val="00595238"/>
    <w:rsid w:val="0059535A"/>
    <w:rsid w:val="00595716"/>
    <w:rsid w:val="00595745"/>
    <w:rsid w:val="00596924"/>
    <w:rsid w:val="00596C39"/>
    <w:rsid w:val="00597227"/>
    <w:rsid w:val="00597322"/>
    <w:rsid w:val="005A0456"/>
    <w:rsid w:val="005A08DA"/>
    <w:rsid w:val="005A0EE5"/>
    <w:rsid w:val="005A1978"/>
    <w:rsid w:val="005A1DA5"/>
    <w:rsid w:val="005A2136"/>
    <w:rsid w:val="005A2271"/>
    <w:rsid w:val="005A2BB0"/>
    <w:rsid w:val="005A2D91"/>
    <w:rsid w:val="005A371E"/>
    <w:rsid w:val="005A4D5D"/>
    <w:rsid w:val="005A4FB9"/>
    <w:rsid w:val="005A587B"/>
    <w:rsid w:val="005A62F0"/>
    <w:rsid w:val="005A6383"/>
    <w:rsid w:val="005A6DF2"/>
    <w:rsid w:val="005A756A"/>
    <w:rsid w:val="005A790E"/>
    <w:rsid w:val="005A7AD6"/>
    <w:rsid w:val="005A7B06"/>
    <w:rsid w:val="005A7C5D"/>
    <w:rsid w:val="005B00CB"/>
    <w:rsid w:val="005B053D"/>
    <w:rsid w:val="005B0665"/>
    <w:rsid w:val="005B0B82"/>
    <w:rsid w:val="005B10BC"/>
    <w:rsid w:val="005B268E"/>
    <w:rsid w:val="005B2CED"/>
    <w:rsid w:val="005B2D50"/>
    <w:rsid w:val="005B358B"/>
    <w:rsid w:val="005B4DFB"/>
    <w:rsid w:val="005B4F19"/>
    <w:rsid w:val="005B5747"/>
    <w:rsid w:val="005B5C20"/>
    <w:rsid w:val="005B635B"/>
    <w:rsid w:val="005C054B"/>
    <w:rsid w:val="005C0BB0"/>
    <w:rsid w:val="005C1CA7"/>
    <w:rsid w:val="005C25EF"/>
    <w:rsid w:val="005C32D5"/>
    <w:rsid w:val="005C376B"/>
    <w:rsid w:val="005C3B5F"/>
    <w:rsid w:val="005C4547"/>
    <w:rsid w:val="005C60AD"/>
    <w:rsid w:val="005C7030"/>
    <w:rsid w:val="005C75EA"/>
    <w:rsid w:val="005D0B23"/>
    <w:rsid w:val="005D0DF2"/>
    <w:rsid w:val="005D3F14"/>
    <w:rsid w:val="005D42C7"/>
    <w:rsid w:val="005D46F9"/>
    <w:rsid w:val="005D4FBD"/>
    <w:rsid w:val="005D5266"/>
    <w:rsid w:val="005D6361"/>
    <w:rsid w:val="005D6B54"/>
    <w:rsid w:val="005D6C45"/>
    <w:rsid w:val="005D7B53"/>
    <w:rsid w:val="005E0EDD"/>
    <w:rsid w:val="005E1CCE"/>
    <w:rsid w:val="005E1FB8"/>
    <w:rsid w:val="005E30A1"/>
    <w:rsid w:val="005E36F1"/>
    <w:rsid w:val="005E3BEE"/>
    <w:rsid w:val="005E3ED5"/>
    <w:rsid w:val="005E4554"/>
    <w:rsid w:val="005E4898"/>
    <w:rsid w:val="005E4A31"/>
    <w:rsid w:val="005E5468"/>
    <w:rsid w:val="005E552F"/>
    <w:rsid w:val="005E6D04"/>
    <w:rsid w:val="005E72DD"/>
    <w:rsid w:val="005F0082"/>
    <w:rsid w:val="005F049E"/>
    <w:rsid w:val="005F04C4"/>
    <w:rsid w:val="005F0501"/>
    <w:rsid w:val="005F0F16"/>
    <w:rsid w:val="005F1BB0"/>
    <w:rsid w:val="005F1DB4"/>
    <w:rsid w:val="005F1FE0"/>
    <w:rsid w:val="005F2B47"/>
    <w:rsid w:val="005F3882"/>
    <w:rsid w:val="005F3D5D"/>
    <w:rsid w:val="005F449B"/>
    <w:rsid w:val="005F452F"/>
    <w:rsid w:val="005F45AE"/>
    <w:rsid w:val="005F51FB"/>
    <w:rsid w:val="005F5CE1"/>
    <w:rsid w:val="005F5F6B"/>
    <w:rsid w:val="005F7AEE"/>
    <w:rsid w:val="005F7D1C"/>
    <w:rsid w:val="005F7F1F"/>
    <w:rsid w:val="006011DF"/>
    <w:rsid w:val="00601BE8"/>
    <w:rsid w:val="006044F0"/>
    <w:rsid w:val="00604681"/>
    <w:rsid w:val="00604851"/>
    <w:rsid w:val="00604B91"/>
    <w:rsid w:val="00604CE7"/>
    <w:rsid w:val="00606368"/>
    <w:rsid w:val="00607368"/>
    <w:rsid w:val="00607F41"/>
    <w:rsid w:val="00610179"/>
    <w:rsid w:val="00610530"/>
    <w:rsid w:val="00611198"/>
    <w:rsid w:val="00611B41"/>
    <w:rsid w:val="00611FF3"/>
    <w:rsid w:val="0061201D"/>
    <w:rsid w:val="0061221E"/>
    <w:rsid w:val="00612C19"/>
    <w:rsid w:val="00612F69"/>
    <w:rsid w:val="006148F7"/>
    <w:rsid w:val="00614A15"/>
    <w:rsid w:val="0061530E"/>
    <w:rsid w:val="00615C79"/>
    <w:rsid w:val="006164CB"/>
    <w:rsid w:val="00616B6D"/>
    <w:rsid w:val="00620BEC"/>
    <w:rsid w:val="00621B7A"/>
    <w:rsid w:val="00621D12"/>
    <w:rsid w:val="00622531"/>
    <w:rsid w:val="00623CF5"/>
    <w:rsid w:val="006249A9"/>
    <w:rsid w:val="00625476"/>
    <w:rsid w:val="00626546"/>
    <w:rsid w:val="00626750"/>
    <w:rsid w:val="00627879"/>
    <w:rsid w:val="00630B54"/>
    <w:rsid w:val="00630C62"/>
    <w:rsid w:val="00631FC3"/>
    <w:rsid w:val="00632008"/>
    <w:rsid w:val="00632213"/>
    <w:rsid w:val="0063258D"/>
    <w:rsid w:val="00632BA7"/>
    <w:rsid w:val="00633550"/>
    <w:rsid w:val="00633C7C"/>
    <w:rsid w:val="006340EA"/>
    <w:rsid w:val="0063417F"/>
    <w:rsid w:val="00634D75"/>
    <w:rsid w:val="00634DA6"/>
    <w:rsid w:val="006358FB"/>
    <w:rsid w:val="0063626E"/>
    <w:rsid w:val="00636616"/>
    <w:rsid w:val="00636F98"/>
    <w:rsid w:val="00637036"/>
    <w:rsid w:val="00637270"/>
    <w:rsid w:val="00637966"/>
    <w:rsid w:val="0064086C"/>
    <w:rsid w:val="0064189B"/>
    <w:rsid w:val="00641E34"/>
    <w:rsid w:val="00642706"/>
    <w:rsid w:val="00643036"/>
    <w:rsid w:val="0064348C"/>
    <w:rsid w:val="00643E68"/>
    <w:rsid w:val="0064404E"/>
    <w:rsid w:val="00645285"/>
    <w:rsid w:val="006455D0"/>
    <w:rsid w:val="006459B0"/>
    <w:rsid w:val="0064791A"/>
    <w:rsid w:val="00650F44"/>
    <w:rsid w:val="006511BD"/>
    <w:rsid w:val="006512F9"/>
    <w:rsid w:val="00651FA3"/>
    <w:rsid w:val="006520DF"/>
    <w:rsid w:val="006532A5"/>
    <w:rsid w:val="00654DB2"/>
    <w:rsid w:val="00655F88"/>
    <w:rsid w:val="00656C4D"/>
    <w:rsid w:val="00656C72"/>
    <w:rsid w:val="0066085A"/>
    <w:rsid w:val="00661992"/>
    <w:rsid w:val="00661E29"/>
    <w:rsid w:val="00662165"/>
    <w:rsid w:val="006621B7"/>
    <w:rsid w:val="00663931"/>
    <w:rsid w:val="00663945"/>
    <w:rsid w:val="00663E85"/>
    <w:rsid w:val="006647CC"/>
    <w:rsid w:val="00664980"/>
    <w:rsid w:val="00665635"/>
    <w:rsid w:val="00666BC3"/>
    <w:rsid w:val="00667382"/>
    <w:rsid w:val="00667709"/>
    <w:rsid w:val="00670379"/>
    <w:rsid w:val="006706E5"/>
    <w:rsid w:val="006721B5"/>
    <w:rsid w:val="00673081"/>
    <w:rsid w:val="0067344A"/>
    <w:rsid w:val="00673512"/>
    <w:rsid w:val="00673F4C"/>
    <w:rsid w:val="0067410F"/>
    <w:rsid w:val="006760B7"/>
    <w:rsid w:val="00677715"/>
    <w:rsid w:val="00680210"/>
    <w:rsid w:val="00681122"/>
    <w:rsid w:val="00681CB1"/>
    <w:rsid w:val="00681D92"/>
    <w:rsid w:val="0068298C"/>
    <w:rsid w:val="00682DDD"/>
    <w:rsid w:val="00682E4C"/>
    <w:rsid w:val="00684006"/>
    <w:rsid w:val="006848B4"/>
    <w:rsid w:val="00684CE0"/>
    <w:rsid w:val="006857DD"/>
    <w:rsid w:val="006859D0"/>
    <w:rsid w:val="00686E7A"/>
    <w:rsid w:val="00687B4A"/>
    <w:rsid w:val="0069156B"/>
    <w:rsid w:val="006915F7"/>
    <w:rsid w:val="006916C2"/>
    <w:rsid w:val="006944C7"/>
    <w:rsid w:val="00695627"/>
    <w:rsid w:val="00695967"/>
    <w:rsid w:val="006965C4"/>
    <w:rsid w:val="00697A9B"/>
    <w:rsid w:val="006A00E1"/>
    <w:rsid w:val="006A0D78"/>
    <w:rsid w:val="006A1184"/>
    <w:rsid w:val="006A16DC"/>
    <w:rsid w:val="006A2268"/>
    <w:rsid w:val="006A3F01"/>
    <w:rsid w:val="006A5638"/>
    <w:rsid w:val="006A57DA"/>
    <w:rsid w:val="006A5E8B"/>
    <w:rsid w:val="006A6ED0"/>
    <w:rsid w:val="006A6F34"/>
    <w:rsid w:val="006A727E"/>
    <w:rsid w:val="006A7918"/>
    <w:rsid w:val="006B124B"/>
    <w:rsid w:val="006B179E"/>
    <w:rsid w:val="006B192C"/>
    <w:rsid w:val="006B1D87"/>
    <w:rsid w:val="006B1D93"/>
    <w:rsid w:val="006B2A06"/>
    <w:rsid w:val="006B3519"/>
    <w:rsid w:val="006B35CC"/>
    <w:rsid w:val="006B494B"/>
    <w:rsid w:val="006B597A"/>
    <w:rsid w:val="006B5EBE"/>
    <w:rsid w:val="006B618B"/>
    <w:rsid w:val="006C02EC"/>
    <w:rsid w:val="006C07A5"/>
    <w:rsid w:val="006C0FBD"/>
    <w:rsid w:val="006C1000"/>
    <w:rsid w:val="006C1146"/>
    <w:rsid w:val="006C1CBA"/>
    <w:rsid w:val="006C1EC4"/>
    <w:rsid w:val="006C23A1"/>
    <w:rsid w:val="006C3D7F"/>
    <w:rsid w:val="006C44E1"/>
    <w:rsid w:val="006C4505"/>
    <w:rsid w:val="006C469B"/>
    <w:rsid w:val="006C6620"/>
    <w:rsid w:val="006C66B5"/>
    <w:rsid w:val="006C69B6"/>
    <w:rsid w:val="006C708B"/>
    <w:rsid w:val="006C7F4F"/>
    <w:rsid w:val="006D0035"/>
    <w:rsid w:val="006D1657"/>
    <w:rsid w:val="006D1F57"/>
    <w:rsid w:val="006D2489"/>
    <w:rsid w:val="006D2CD7"/>
    <w:rsid w:val="006D3BF7"/>
    <w:rsid w:val="006D4F1B"/>
    <w:rsid w:val="006D53F0"/>
    <w:rsid w:val="006D5748"/>
    <w:rsid w:val="006D5A71"/>
    <w:rsid w:val="006D63DE"/>
    <w:rsid w:val="006D71E3"/>
    <w:rsid w:val="006D751B"/>
    <w:rsid w:val="006D7A5C"/>
    <w:rsid w:val="006D7B73"/>
    <w:rsid w:val="006D7BB5"/>
    <w:rsid w:val="006D7E64"/>
    <w:rsid w:val="006E0D29"/>
    <w:rsid w:val="006E0EEE"/>
    <w:rsid w:val="006E18D8"/>
    <w:rsid w:val="006E25C3"/>
    <w:rsid w:val="006E2E06"/>
    <w:rsid w:val="006E322B"/>
    <w:rsid w:val="006E3D3A"/>
    <w:rsid w:val="006E5716"/>
    <w:rsid w:val="006E620B"/>
    <w:rsid w:val="006E626E"/>
    <w:rsid w:val="006E6B14"/>
    <w:rsid w:val="006E6D4B"/>
    <w:rsid w:val="006E6E5E"/>
    <w:rsid w:val="006E6F38"/>
    <w:rsid w:val="006E6F3C"/>
    <w:rsid w:val="006E7209"/>
    <w:rsid w:val="006E79FB"/>
    <w:rsid w:val="006F0DB9"/>
    <w:rsid w:val="006F1B31"/>
    <w:rsid w:val="006F273A"/>
    <w:rsid w:val="006F6CB1"/>
    <w:rsid w:val="006F6F42"/>
    <w:rsid w:val="006F71BC"/>
    <w:rsid w:val="006F792E"/>
    <w:rsid w:val="006F7E86"/>
    <w:rsid w:val="00702889"/>
    <w:rsid w:val="00702A26"/>
    <w:rsid w:val="0070384A"/>
    <w:rsid w:val="007039C0"/>
    <w:rsid w:val="00703BF8"/>
    <w:rsid w:val="00703DCA"/>
    <w:rsid w:val="00703F11"/>
    <w:rsid w:val="00704115"/>
    <w:rsid w:val="007046BC"/>
    <w:rsid w:val="007056DC"/>
    <w:rsid w:val="00706CB0"/>
    <w:rsid w:val="007077C6"/>
    <w:rsid w:val="0071031B"/>
    <w:rsid w:val="00710625"/>
    <w:rsid w:val="00710965"/>
    <w:rsid w:val="00710A00"/>
    <w:rsid w:val="007119F4"/>
    <w:rsid w:val="00712E29"/>
    <w:rsid w:val="00715366"/>
    <w:rsid w:val="00716EB8"/>
    <w:rsid w:val="00716FCD"/>
    <w:rsid w:val="00720D22"/>
    <w:rsid w:val="00721FFD"/>
    <w:rsid w:val="00722253"/>
    <w:rsid w:val="007224E9"/>
    <w:rsid w:val="00722C1D"/>
    <w:rsid w:val="007238DB"/>
    <w:rsid w:val="00725B6E"/>
    <w:rsid w:val="007267EC"/>
    <w:rsid w:val="00726CB9"/>
    <w:rsid w:val="007273D7"/>
    <w:rsid w:val="007278B3"/>
    <w:rsid w:val="00727D71"/>
    <w:rsid w:val="007302B3"/>
    <w:rsid w:val="00730733"/>
    <w:rsid w:val="00730B8E"/>
    <w:rsid w:val="00730D59"/>
    <w:rsid w:val="00730E3A"/>
    <w:rsid w:val="0073111E"/>
    <w:rsid w:val="00731994"/>
    <w:rsid w:val="00731D17"/>
    <w:rsid w:val="00732669"/>
    <w:rsid w:val="00732A1C"/>
    <w:rsid w:val="0073302F"/>
    <w:rsid w:val="00733396"/>
    <w:rsid w:val="00734834"/>
    <w:rsid w:val="007365DE"/>
    <w:rsid w:val="00736AAF"/>
    <w:rsid w:val="0074022B"/>
    <w:rsid w:val="00740422"/>
    <w:rsid w:val="00740C72"/>
    <w:rsid w:val="00740DB5"/>
    <w:rsid w:val="00741F94"/>
    <w:rsid w:val="00742102"/>
    <w:rsid w:val="00742AAE"/>
    <w:rsid w:val="00742E28"/>
    <w:rsid w:val="00743143"/>
    <w:rsid w:val="00744517"/>
    <w:rsid w:val="007446D1"/>
    <w:rsid w:val="00744ED6"/>
    <w:rsid w:val="00745CC8"/>
    <w:rsid w:val="00745F83"/>
    <w:rsid w:val="0074667E"/>
    <w:rsid w:val="007470DF"/>
    <w:rsid w:val="00747270"/>
    <w:rsid w:val="00747438"/>
    <w:rsid w:val="00750029"/>
    <w:rsid w:val="00750F3E"/>
    <w:rsid w:val="00752B8A"/>
    <w:rsid w:val="0075419B"/>
    <w:rsid w:val="007543B0"/>
    <w:rsid w:val="007574D5"/>
    <w:rsid w:val="0075752D"/>
    <w:rsid w:val="00760029"/>
    <w:rsid w:val="00760163"/>
    <w:rsid w:val="007605D5"/>
    <w:rsid w:val="0076085E"/>
    <w:rsid w:val="0076208D"/>
    <w:rsid w:val="00762E94"/>
    <w:rsid w:val="0076325C"/>
    <w:rsid w:val="00763F9C"/>
    <w:rsid w:val="00764F31"/>
    <w:rsid w:val="007657D5"/>
    <w:rsid w:val="00765B2A"/>
    <w:rsid w:val="00765C44"/>
    <w:rsid w:val="00765C78"/>
    <w:rsid w:val="007662AE"/>
    <w:rsid w:val="00766D71"/>
    <w:rsid w:val="00766EA7"/>
    <w:rsid w:val="007675A3"/>
    <w:rsid w:val="007700F2"/>
    <w:rsid w:val="007701C5"/>
    <w:rsid w:val="0077148E"/>
    <w:rsid w:val="007715ED"/>
    <w:rsid w:val="00771967"/>
    <w:rsid w:val="00771F4F"/>
    <w:rsid w:val="00772133"/>
    <w:rsid w:val="00772520"/>
    <w:rsid w:val="00772B32"/>
    <w:rsid w:val="00774AC0"/>
    <w:rsid w:val="00774BF2"/>
    <w:rsid w:val="00775C07"/>
    <w:rsid w:val="00775D75"/>
    <w:rsid w:val="00775F23"/>
    <w:rsid w:val="00775FC9"/>
    <w:rsid w:val="007762D4"/>
    <w:rsid w:val="00776DAB"/>
    <w:rsid w:val="0077700B"/>
    <w:rsid w:val="00777392"/>
    <w:rsid w:val="0077790F"/>
    <w:rsid w:val="0078023F"/>
    <w:rsid w:val="007803FA"/>
    <w:rsid w:val="007806C5"/>
    <w:rsid w:val="0078109E"/>
    <w:rsid w:val="00782308"/>
    <w:rsid w:val="00782590"/>
    <w:rsid w:val="00782F2D"/>
    <w:rsid w:val="00783A34"/>
    <w:rsid w:val="00784BA5"/>
    <w:rsid w:val="00784F18"/>
    <w:rsid w:val="00786026"/>
    <w:rsid w:val="007868CA"/>
    <w:rsid w:val="00786E30"/>
    <w:rsid w:val="00786F8A"/>
    <w:rsid w:val="007877E8"/>
    <w:rsid w:val="00787A85"/>
    <w:rsid w:val="00790A0D"/>
    <w:rsid w:val="0079260F"/>
    <w:rsid w:val="00792671"/>
    <w:rsid w:val="00792D83"/>
    <w:rsid w:val="0079355F"/>
    <w:rsid w:val="00793762"/>
    <w:rsid w:val="007945F6"/>
    <w:rsid w:val="00794603"/>
    <w:rsid w:val="00794718"/>
    <w:rsid w:val="0079495B"/>
    <w:rsid w:val="007951F8"/>
    <w:rsid w:val="00796190"/>
    <w:rsid w:val="007962DC"/>
    <w:rsid w:val="00796BE8"/>
    <w:rsid w:val="007971B6"/>
    <w:rsid w:val="00797C1B"/>
    <w:rsid w:val="007A072D"/>
    <w:rsid w:val="007A0A2B"/>
    <w:rsid w:val="007A1030"/>
    <w:rsid w:val="007A1A88"/>
    <w:rsid w:val="007A23EC"/>
    <w:rsid w:val="007A2C87"/>
    <w:rsid w:val="007A2FC7"/>
    <w:rsid w:val="007A3135"/>
    <w:rsid w:val="007A3A7F"/>
    <w:rsid w:val="007A3DF2"/>
    <w:rsid w:val="007A3F20"/>
    <w:rsid w:val="007A4822"/>
    <w:rsid w:val="007A4F1E"/>
    <w:rsid w:val="007A64C4"/>
    <w:rsid w:val="007A65B4"/>
    <w:rsid w:val="007A6BC7"/>
    <w:rsid w:val="007A755A"/>
    <w:rsid w:val="007B077A"/>
    <w:rsid w:val="007B08A5"/>
    <w:rsid w:val="007B1006"/>
    <w:rsid w:val="007B12A7"/>
    <w:rsid w:val="007B16A7"/>
    <w:rsid w:val="007B25F4"/>
    <w:rsid w:val="007B2B3F"/>
    <w:rsid w:val="007B2B4D"/>
    <w:rsid w:val="007B2FCE"/>
    <w:rsid w:val="007B32B3"/>
    <w:rsid w:val="007B36C2"/>
    <w:rsid w:val="007B3D9D"/>
    <w:rsid w:val="007B4D6B"/>
    <w:rsid w:val="007B4F2F"/>
    <w:rsid w:val="007B4F7E"/>
    <w:rsid w:val="007B5C34"/>
    <w:rsid w:val="007B61E4"/>
    <w:rsid w:val="007B6414"/>
    <w:rsid w:val="007B67B6"/>
    <w:rsid w:val="007B67F0"/>
    <w:rsid w:val="007B6F53"/>
    <w:rsid w:val="007B7A12"/>
    <w:rsid w:val="007C04A8"/>
    <w:rsid w:val="007C0554"/>
    <w:rsid w:val="007C0A76"/>
    <w:rsid w:val="007C0BBD"/>
    <w:rsid w:val="007C1324"/>
    <w:rsid w:val="007C14E0"/>
    <w:rsid w:val="007C16BF"/>
    <w:rsid w:val="007C2258"/>
    <w:rsid w:val="007C297B"/>
    <w:rsid w:val="007C332E"/>
    <w:rsid w:val="007C3A4D"/>
    <w:rsid w:val="007C3B6A"/>
    <w:rsid w:val="007C4054"/>
    <w:rsid w:val="007C40B4"/>
    <w:rsid w:val="007C4727"/>
    <w:rsid w:val="007C647D"/>
    <w:rsid w:val="007C6877"/>
    <w:rsid w:val="007C6B52"/>
    <w:rsid w:val="007C7BB4"/>
    <w:rsid w:val="007D0780"/>
    <w:rsid w:val="007D0A3F"/>
    <w:rsid w:val="007D0AFA"/>
    <w:rsid w:val="007D0B7F"/>
    <w:rsid w:val="007D16C5"/>
    <w:rsid w:val="007D17A0"/>
    <w:rsid w:val="007D185F"/>
    <w:rsid w:val="007D2955"/>
    <w:rsid w:val="007D3DE2"/>
    <w:rsid w:val="007D5083"/>
    <w:rsid w:val="007D57A1"/>
    <w:rsid w:val="007D5C4E"/>
    <w:rsid w:val="007D6E50"/>
    <w:rsid w:val="007D714A"/>
    <w:rsid w:val="007D7D62"/>
    <w:rsid w:val="007E047D"/>
    <w:rsid w:val="007E0C98"/>
    <w:rsid w:val="007E1B7E"/>
    <w:rsid w:val="007E1EE4"/>
    <w:rsid w:val="007E20B5"/>
    <w:rsid w:val="007E20D3"/>
    <w:rsid w:val="007E253A"/>
    <w:rsid w:val="007E28AD"/>
    <w:rsid w:val="007E2A6E"/>
    <w:rsid w:val="007E5186"/>
    <w:rsid w:val="007E55BD"/>
    <w:rsid w:val="007E613B"/>
    <w:rsid w:val="007E6398"/>
    <w:rsid w:val="007E68E1"/>
    <w:rsid w:val="007E6FA9"/>
    <w:rsid w:val="007E7876"/>
    <w:rsid w:val="007F0258"/>
    <w:rsid w:val="007F0590"/>
    <w:rsid w:val="007F0C24"/>
    <w:rsid w:val="007F0DD1"/>
    <w:rsid w:val="007F1575"/>
    <w:rsid w:val="007F1F18"/>
    <w:rsid w:val="007F2550"/>
    <w:rsid w:val="007F3621"/>
    <w:rsid w:val="007F37E4"/>
    <w:rsid w:val="007F3C22"/>
    <w:rsid w:val="007F3E5C"/>
    <w:rsid w:val="007F5429"/>
    <w:rsid w:val="007F5661"/>
    <w:rsid w:val="007F592F"/>
    <w:rsid w:val="007F5E94"/>
    <w:rsid w:val="007F6F11"/>
    <w:rsid w:val="007F7F94"/>
    <w:rsid w:val="00801785"/>
    <w:rsid w:val="00802404"/>
    <w:rsid w:val="0080291B"/>
    <w:rsid w:val="00803D1C"/>
    <w:rsid w:val="00804793"/>
    <w:rsid w:val="00804A4F"/>
    <w:rsid w:val="00804EB6"/>
    <w:rsid w:val="0080528B"/>
    <w:rsid w:val="00805464"/>
    <w:rsid w:val="008056B3"/>
    <w:rsid w:val="00805CC2"/>
    <w:rsid w:val="0080635C"/>
    <w:rsid w:val="00806A70"/>
    <w:rsid w:val="00806BB4"/>
    <w:rsid w:val="008072AD"/>
    <w:rsid w:val="00810817"/>
    <w:rsid w:val="00810948"/>
    <w:rsid w:val="0081160D"/>
    <w:rsid w:val="00811ABB"/>
    <w:rsid w:val="00811D95"/>
    <w:rsid w:val="0081210C"/>
    <w:rsid w:val="0081289B"/>
    <w:rsid w:val="00812D5F"/>
    <w:rsid w:val="008131AF"/>
    <w:rsid w:val="00813961"/>
    <w:rsid w:val="00813AAA"/>
    <w:rsid w:val="00813C82"/>
    <w:rsid w:val="0081414E"/>
    <w:rsid w:val="00814AD0"/>
    <w:rsid w:val="00814D31"/>
    <w:rsid w:val="00815418"/>
    <w:rsid w:val="008154C2"/>
    <w:rsid w:val="008154CC"/>
    <w:rsid w:val="00815E17"/>
    <w:rsid w:val="00815E21"/>
    <w:rsid w:val="00816CBE"/>
    <w:rsid w:val="00820E3C"/>
    <w:rsid w:val="008213DC"/>
    <w:rsid w:val="0082259F"/>
    <w:rsid w:val="00822880"/>
    <w:rsid w:val="00823064"/>
    <w:rsid w:val="00823A84"/>
    <w:rsid w:val="00824643"/>
    <w:rsid w:val="008255AC"/>
    <w:rsid w:val="00826381"/>
    <w:rsid w:val="00830DA9"/>
    <w:rsid w:val="00831B8D"/>
    <w:rsid w:val="008322FA"/>
    <w:rsid w:val="0083244B"/>
    <w:rsid w:val="00832897"/>
    <w:rsid w:val="00833281"/>
    <w:rsid w:val="008339B3"/>
    <w:rsid w:val="00833CED"/>
    <w:rsid w:val="0083475C"/>
    <w:rsid w:val="00834A66"/>
    <w:rsid w:val="0083584D"/>
    <w:rsid w:val="00835F44"/>
    <w:rsid w:val="00836001"/>
    <w:rsid w:val="008361BC"/>
    <w:rsid w:val="0083647F"/>
    <w:rsid w:val="00837722"/>
    <w:rsid w:val="008400E8"/>
    <w:rsid w:val="00840E15"/>
    <w:rsid w:val="0084299A"/>
    <w:rsid w:val="008430B4"/>
    <w:rsid w:val="008431DF"/>
    <w:rsid w:val="008439D9"/>
    <w:rsid w:val="00845A2F"/>
    <w:rsid w:val="00846165"/>
    <w:rsid w:val="008468F2"/>
    <w:rsid w:val="008505D3"/>
    <w:rsid w:val="00851B23"/>
    <w:rsid w:val="008522B2"/>
    <w:rsid w:val="008522FC"/>
    <w:rsid w:val="00852313"/>
    <w:rsid w:val="00852E91"/>
    <w:rsid w:val="00852ECE"/>
    <w:rsid w:val="00853BFA"/>
    <w:rsid w:val="00853E02"/>
    <w:rsid w:val="008540FE"/>
    <w:rsid w:val="008543DA"/>
    <w:rsid w:val="008556E8"/>
    <w:rsid w:val="00855ACB"/>
    <w:rsid w:val="008570E6"/>
    <w:rsid w:val="00857FA3"/>
    <w:rsid w:val="008610C8"/>
    <w:rsid w:val="00861563"/>
    <w:rsid w:val="00861CEA"/>
    <w:rsid w:val="00862EF2"/>
    <w:rsid w:val="00862FE4"/>
    <w:rsid w:val="00863300"/>
    <w:rsid w:val="0086389A"/>
    <w:rsid w:val="00863945"/>
    <w:rsid w:val="00863B0F"/>
    <w:rsid w:val="00863D22"/>
    <w:rsid w:val="0086453A"/>
    <w:rsid w:val="0086456B"/>
    <w:rsid w:val="00865666"/>
    <w:rsid w:val="008659F0"/>
    <w:rsid w:val="00866778"/>
    <w:rsid w:val="00867F63"/>
    <w:rsid w:val="00870694"/>
    <w:rsid w:val="008707E0"/>
    <w:rsid w:val="00870F16"/>
    <w:rsid w:val="00871536"/>
    <w:rsid w:val="008725F7"/>
    <w:rsid w:val="0087292E"/>
    <w:rsid w:val="00873151"/>
    <w:rsid w:val="00873411"/>
    <w:rsid w:val="0087421C"/>
    <w:rsid w:val="00874D1F"/>
    <w:rsid w:val="0087605E"/>
    <w:rsid w:val="008767AD"/>
    <w:rsid w:val="00877CF6"/>
    <w:rsid w:val="0088005E"/>
    <w:rsid w:val="00882DAB"/>
    <w:rsid w:val="008839EC"/>
    <w:rsid w:val="00884D79"/>
    <w:rsid w:val="008851DF"/>
    <w:rsid w:val="00886182"/>
    <w:rsid w:val="00886D4C"/>
    <w:rsid w:val="00887BCE"/>
    <w:rsid w:val="00891567"/>
    <w:rsid w:val="008919F7"/>
    <w:rsid w:val="00891A43"/>
    <w:rsid w:val="008923C7"/>
    <w:rsid w:val="0089252B"/>
    <w:rsid w:val="0089255D"/>
    <w:rsid w:val="00893105"/>
    <w:rsid w:val="00893282"/>
    <w:rsid w:val="008932A1"/>
    <w:rsid w:val="0089383A"/>
    <w:rsid w:val="00894BE8"/>
    <w:rsid w:val="008A0B4B"/>
    <w:rsid w:val="008A1DE6"/>
    <w:rsid w:val="008A2012"/>
    <w:rsid w:val="008A272F"/>
    <w:rsid w:val="008A4BA6"/>
    <w:rsid w:val="008A4D9C"/>
    <w:rsid w:val="008A4E19"/>
    <w:rsid w:val="008A4F43"/>
    <w:rsid w:val="008A56A7"/>
    <w:rsid w:val="008A5C43"/>
    <w:rsid w:val="008A5E45"/>
    <w:rsid w:val="008A5E93"/>
    <w:rsid w:val="008A65A6"/>
    <w:rsid w:val="008A6887"/>
    <w:rsid w:val="008A71F5"/>
    <w:rsid w:val="008A734E"/>
    <w:rsid w:val="008A73E5"/>
    <w:rsid w:val="008A75A8"/>
    <w:rsid w:val="008A7614"/>
    <w:rsid w:val="008A7B2A"/>
    <w:rsid w:val="008B1969"/>
    <w:rsid w:val="008B1FEE"/>
    <w:rsid w:val="008B369B"/>
    <w:rsid w:val="008B42BD"/>
    <w:rsid w:val="008B43D1"/>
    <w:rsid w:val="008B49F4"/>
    <w:rsid w:val="008B4CCB"/>
    <w:rsid w:val="008B4E6A"/>
    <w:rsid w:val="008B5458"/>
    <w:rsid w:val="008B56EA"/>
    <w:rsid w:val="008B59B1"/>
    <w:rsid w:val="008B6BDE"/>
    <w:rsid w:val="008B6DD4"/>
    <w:rsid w:val="008B6E7D"/>
    <w:rsid w:val="008B7DD3"/>
    <w:rsid w:val="008B7E4D"/>
    <w:rsid w:val="008C0476"/>
    <w:rsid w:val="008C2588"/>
    <w:rsid w:val="008C263A"/>
    <w:rsid w:val="008C28A1"/>
    <w:rsid w:val="008C2B53"/>
    <w:rsid w:val="008C4429"/>
    <w:rsid w:val="008C46D3"/>
    <w:rsid w:val="008C589A"/>
    <w:rsid w:val="008C5BFF"/>
    <w:rsid w:val="008C6302"/>
    <w:rsid w:val="008C63FB"/>
    <w:rsid w:val="008C6580"/>
    <w:rsid w:val="008C6705"/>
    <w:rsid w:val="008C776B"/>
    <w:rsid w:val="008D01DD"/>
    <w:rsid w:val="008D0512"/>
    <w:rsid w:val="008D17F3"/>
    <w:rsid w:val="008D221E"/>
    <w:rsid w:val="008D27F7"/>
    <w:rsid w:val="008D28D0"/>
    <w:rsid w:val="008D343C"/>
    <w:rsid w:val="008D346E"/>
    <w:rsid w:val="008D45E5"/>
    <w:rsid w:val="008D4B0E"/>
    <w:rsid w:val="008D4E55"/>
    <w:rsid w:val="008D607A"/>
    <w:rsid w:val="008D646C"/>
    <w:rsid w:val="008D69F2"/>
    <w:rsid w:val="008E0175"/>
    <w:rsid w:val="008E0948"/>
    <w:rsid w:val="008E18D1"/>
    <w:rsid w:val="008E1D88"/>
    <w:rsid w:val="008E2079"/>
    <w:rsid w:val="008E276E"/>
    <w:rsid w:val="008E2831"/>
    <w:rsid w:val="008E2A8F"/>
    <w:rsid w:val="008E318D"/>
    <w:rsid w:val="008E3978"/>
    <w:rsid w:val="008E467B"/>
    <w:rsid w:val="008E487B"/>
    <w:rsid w:val="008E4CA1"/>
    <w:rsid w:val="008E4D67"/>
    <w:rsid w:val="008E51B2"/>
    <w:rsid w:val="008E56E7"/>
    <w:rsid w:val="008E6E04"/>
    <w:rsid w:val="008E772A"/>
    <w:rsid w:val="008E793A"/>
    <w:rsid w:val="008E79C8"/>
    <w:rsid w:val="008F0250"/>
    <w:rsid w:val="008F18FA"/>
    <w:rsid w:val="008F3323"/>
    <w:rsid w:val="008F4392"/>
    <w:rsid w:val="008F4663"/>
    <w:rsid w:val="008F5C57"/>
    <w:rsid w:val="008F6996"/>
    <w:rsid w:val="008F797A"/>
    <w:rsid w:val="008F7EE7"/>
    <w:rsid w:val="0090024B"/>
    <w:rsid w:val="0090106A"/>
    <w:rsid w:val="0090106C"/>
    <w:rsid w:val="009011D3"/>
    <w:rsid w:val="00902888"/>
    <w:rsid w:val="00902B8B"/>
    <w:rsid w:val="00903C32"/>
    <w:rsid w:val="00903CF9"/>
    <w:rsid w:val="00904AD5"/>
    <w:rsid w:val="00904D4E"/>
    <w:rsid w:val="00905052"/>
    <w:rsid w:val="0090546E"/>
    <w:rsid w:val="00905A9B"/>
    <w:rsid w:val="00906BED"/>
    <w:rsid w:val="00906F6F"/>
    <w:rsid w:val="00907A65"/>
    <w:rsid w:val="009104C5"/>
    <w:rsid w:val="00910501"/>
    <w:rsid w:val="009119F7"/>
    <w:rsid w:val="00912217"/>
    <w:rsid w:val="009123CD"/>
    <w:rsid w:val="0091275B"/>
    <w:rsid w:val="009130D9"/>
    <w:rsid w:val="0091311C"/>
    <w:rsid w:val="0091332C"/>
    <w:rsid w:val="00913726"/>
    <w:rsid w:val="00914BBE"/>
    <w:rsid w:val="00915C58"/>
    <w:rsid w:val="00915DE1"/>
    <w:rsid w:val="00915E39"/>
    <w:rsid w:val="00916B16"/>
    <w:rsid w:val="00917361"/>
    <w:rsid w:val="009173B9"/>
    <w:rsid w:val="00917427"/>
    <w:rsid w:val="0092020E"/>
    <w:rsid w:val="0092167D"/>
    <w:rsid w:val="009222BB"/>
    <w:rsid w:val="00922704"/>
    <w:rsid w:val="009231F5"/>
    <w:rsid w:val="00923AEE"/>
    <w:rsid w:val="0092405E"/>
    <w:rsid w:val="0092440A"/>
    <w:rsid w:val="009250D2"/>
    <w:rsid w:val="009254D0"/>
    <w:rsid w:val="0092572A"/>
    <w:rsid w:val="00925C51"/>
    <w:rsid w:val="00925D5A"/>
    <w:rsid w:val="00926246"/>
    <w:rsid w:val="0092666C"/>
    <w:rsid w:val="00926A8E"/>
    <w:rsid w:val="00927313"/>
    <w:rsid w:val="0093335D"/>
    <w:rsid w:val="009339C6"/>
    <w:rsid w:val="00934B77"/>
    <w:rsid w:val="00934C28"/>
    <w:rsid w:val="00934E2E"/>
    <w:rsid w:val="009351FD"/>
    <w:rsid w:val="00935718"/>
    <w:rsid w:val="00935E8D"/>
    <w:rsid w:val="00936127"/>
    <w:rsid w:val="0093613E"/>
    <w:rsid w:val="00936187"/>
    <w:rsid w:val="00936756"/>
    <w:rsid w:val="00936CDF"/>
    <w:rsid w:val="00937006"/>
    <w:rsid w:val="009377BC"/>
    <w:rsid w:val="009400ED"/>
    <w:rsid w:val="00940EA8"/>
    <w:rsid w:val="00942038"/>
    <w:rsid w:val="009425B3"/>
    <w:rsid w:val="00942A3E"/>
    <w:rsid w:val="00943026"/>
    <w:rsid w:val="0094331C"/>
    <w:rsid w:val="00944476"/>
    <w:rsid w:val="00944905"/>
    <w:rsid w:val="0094502D"/>
    <w:rsid w:val="00945179"/>
    <w:rsid w:val="00945A05"/>
    <w:rsid w:val="00947924"/>
    <w:rsid w:val="00947B49"/>
    <w:rsid w:val="00950B83"/>
    <w:rsid w:val="00950D43"/>
    <w:rsid w:val="00951057"/>
    <w:rsid w:val="00951381"/>
    <w:rsid w:val="00952939"/>
    <w:rsid w:val="00954701"/>
    <w:rsid w:val="00954775"/>
    <w:rsid w:val="00954E82"/>
    <w:rsid w:val="009550F8"/>
    <w:rsid w:val="009552FF"/>
    <w:rsid w:val="0095648C"/>
    <w:rsid w:val="009569E7"/>
    <w:rsid w:val="00956E79"/>
    <w:rsid w:val="00957147"/>
    <w:rsid w:val="00960CAA"/>
    <w:rsid w:val="009610A5"/>
    <w:rsid w:val="0096128C"/>
    <w:rsid w:val="00961A3B"/>
    <w:rsid w:val="00961F78"/>
    <w:rsid w:val="0096202A"/>
    <w:rsid w:val="00962058"/>
    <w:rsid w:val="00962472"/>
    <w:rsid w:val="009632ED"/>
    <w:rsid w:val="00963B74"/>
    <w:rsid w:val="00964310"/>
    <w:rsid w:val="00964D34"/>
    <w:rsid w:val="00965305"/>
    <w:rsid w:val="0096575E"/>
    <w:rsid w:val="00965C8C"/>
    <w:rsid w:val="00965D13"/>
    <w:rsid w:val="00966782"/>
    <w:rsid w:val="00966949"/>
    <w:rsid w:val="00966B81"/>
    <w:rsid w:val="00967798"/>
    <w:rsid w:val="00967AE9"/>
    <w:rsid w:val="00967E64"/>
    <w:rsid w:val="0097052D"/>
    <w:rsid w:val="00970CEC"/>
    <w:rsid w:val="00970E00"/>
    <w:rsid w:val="009710F3"/>
    <w:rsid w:val="00971367"/>
    <w:rsid w:val="009719BD"/>
    <w:rsid w:val="00971C63"/>
    <w:rsid w:val="0097202C"/>
    <w:rsid w:val="00972C34"/>
    <w:rsid w:val="009731E5"/>
    <w:rsid w:val="00973FE0"/>
    <w:rsid w:val="009745D7"/>
    <w:rsid w:val="00974BFE"/>
    <w:rsid w:val="00975890"/>
    <w:rsid w:val="00975981"/>
    <w:rsid w:val="009768A9"/>
    <w:rsid w:val="00976ED7"/>
    <w:rsid w:val="0098029C"/>
    <w:rsid w:val="0098105B"/>
    <w:rsid w:val="009822C0"/>
    <w:rsid w:val="00982832"/>
    <w:rsid w:val="00982C80"/>
    <w:rsid w:val="00982CA1"/>
    <w:rsid w:val="009835D3"/>
    <w:rsid w:val="009839D1"/>
    <w:rsid w:val="00983EEA"/>
    <w:rsid w:val="009846A8"/>
    <w:rsid w:val="00984A60"/>
    <w:rsid w:val="00984DE1"/>
    <w:rsid w:val="00985044"/>
    <w:rsid w:val="00986791"/>
    <w:rsid w:val="00987513"/>
    <w:rsid w:val="00987761"/>
    <w:rsid w:val="00990DEC"/>
    <w:rsid w:val="0099152C"/>
    <w:rsid w:val="0099161B"/>
    <w:rsid w:val="0099167F"/>
    <w:rsid w:val="009956AF"/>
    <w:rsid w:val="00995796"/>
    <w:rsid w:val="00995CBB"/>
    <w:rsid w:val="0099651F"/>
    <w:rsid w:val="009A0274"/>
    <w:rsid w:val="009A0860"/>
    <w:rsid w:val="009A1419"/>
    <w:rsid w:val="009A246E"/>
    <w:rsid w:val="009A46A5"/>
    <w:rsid w:val="009A4DE0"/>
    <w:rsid w:val="009A4F1F"/>
    <w:rsid w:val="009A576E"/>
    <w:rsid w:val="009A5FFE"/>
    <w:rsid w:val="009A6AA7"/>
    <w:rsid w:val="009A724F"/>
    <w:rsid w:val="009A747E"/>
    <w:rsid w:val="009B0207"/>
    <w:rsid w:val="009B08A3"/>
    <w:rsid w:val="009B1398"/>
    <w:rsid w:val="009B21E5"/>
    <w:rsid w:val="009B37B6"/>
    <w:rsid w:val="009B3C5C"/>
    <w:rsid w:val="009B3E5F"/>
    <w:rsid w:val="009B3E81"/>
    <w:rsid w:val="009B4FB9"/>
    <w:rsid w:val="009B5165"/>
    <w:rsid w:val="009B6033"/>
    <w:rsid w:val="009B6991"/>
    <w:rsid w:val="009B6A2C"/>
    <w:rsid w:val="009B7CC7"/>
    <w:rsid w:val="009C04A2"/>
    <w:rsid w:val="009C1B4D"/>
    <w:rsid w:val="009C2587"/>
    <w:rsid w:val="009C28EF"/>
    <w:rsid w:val="009C2B91"/>
    <w:rsid w:val="009C33C4"/>
    <w:rsid w:val="009C369D"/>
    <w:rsid w:val="009C5967"/>
    <w:rsid w:val="009C599C"/>
    <w:rsid w:val="009C6786"/>
    <w:rsid w:val="009C6EA9"/>
    <w:rsid w:val="009C70A1"/>
    <w:rsid w:val="009C7458"/>
    <w:rsid w:val="009C7720"/>
    <w:rsid w:val="009C7B46"/>
    <w:rsid w:val="009C7C2F"/>
    <w:rsid w:val="009C7DC7"/>
    <w:rsid w:val="009D046F"/>
    <w:rsid w:val="009D050B"/>
    <w:rsid w:val="009D24D1"/>
    <w:rsid w:val="009D3087"/>
    <w:rsid w:val="009D31C2"/>
    <w:rsid w:val="009D33E7"/>
    <w:rsid w:val="009D35C5"/>
    <w:rsid w:val="009D36CC"/>
    <w:rsid w:val="009D38E3"/>
    <w:rsid w:val="009D4789"/>
    <w:rsid w:val="009D4851"/>
    <w:rsid w:val="009D59F2"/>
    <w:rsid w:val="009D5F0B"/>
    <w:rsid w:val="009D6DE7"/>
    <w:rsid w:val="009D7238"/>
    <w:rsid w:val="009D7847"/>
    <w:rsid w:val="009E09DE"/>
    <w:rsid w:val="009E0D12"/>
    <w:rsid w:val="009E1A3E"/>
    <w:rsid w:val="009E1BF5"/>
    <w:rsid w:val="009E2771"/>
    <w:rsid w:val="009E2C06"/>
    <w:rsid w:val="009E360A"/>
    <w:rsid w:val="009E3B6B"/>
    <w:rsid w:val="009E47E0"/>
    <w:rsid w:val="009E4A58"/>
    <w:rsid w:val="009E6BAD"/>
    <w:rsid w:val="009E6F53"/>
    <w:rsid w:val="009F02A3"/>
    <w:rsid w:val="009F0ADB"/>
    <w:rsid w:val="009F0D61"/>
    <w:rsid w:val="009F0E85"/>
    <w:rsid w:val="009F0EF4"/>
    <w:rsid w:val="009F10C1"/>
    <w:rsid w:val="009F1866"/>
    <w:rsid w:val="009F196F"/>
    <w:rsid w:val="009F1A1D"/>
    <w:rsid w:val="009F1BCC"/>
    <w:rsid w:val="009F1C59"/>
    <w:rsid w:val="009F1E8B"/>
    <w:rsid w:val="009F28F5"/>
    <w:rsid w:val="009F28FF"/>
    <w:rsid w:val="009F3FCD"/>
    <w:rsid w:val="009F4607"/>
    <w:rsid w:val="009F4D35"/>
    <w:rsid w:val="009F5CE4"/>
    <w:rsid w:val="009F6078"/>
    <w:rsid w:val="009F68BE"/>
    <w:rsid w:val="009F7149"/>
    <w:rsid w:val="009F7D3B"/>
    <w:rsid w:val="00A000A6"/>
    <w:rsid w:val="00A003DB"/>
    <w:rsid w:val="00A01EE2"/>
    <w:rsid w:val="00A04237"/>
    <w:rsid w:val="00A04C13"/>
    <w:rsid w:val="00A0514B"/>
    <w:rsid w:val="00A0656C"/>
    <w:rsid w:val="00A06A5B"/>
    <w:rsid w:val="00A06D4B"/>
    <w:rsid w:val="00A07518"/>
    <w:rsid w:val="00A1059B"/>
    <w:rsid w:val="00A11675"/>
    <w:rsid w:val="00A11F13"/>
    <w:rsid w:val="00A12758"/>
    <w:rsid w:val="00A1280E"/>
    <w:rsid w:val="00A12853"/>
    <w:rsid w:val="00A16DD7"/>
    <w:rsid w:val="00A16F57"/>
    <w:rsid w:val="00A17B37"/>
    <w:rsid w:val="00A17B4F"/>
    <w:rsid w:val="00A17BF0"/>
    <w:rsid w:val="00A20459"/>
    <w:rsid w:val="00A2292C"/>
    <w:rsid w:val="00A22EE6"/>
    <w:rsid w:val="00A238D2"/>
    <w:rsid w:val="00A23AFA"/>
    <w:rsid w:val="00A247DD"/>
    <w:rsid w:val="00A2497F"/>
    <w:rsid w:val="00A25FD0"/>
    <w:rsid w:val="00A2609D"/>
    <w:rsid w:val="00A26186"/>
    <w:rsid w:val="00A26A7D"/>
    <w:rsid w:val="00A26BE6"/>
    <w:rsid w:val="00A2722E"/>
    <w:rsid w:val="00A274AD"/>
    <w:rsid w:val="00A27FA6"/>
    <w:rsid w:val="00A30958"/>
    <w:rsid w:val="00A30DDC"/>
    <w:rsid w:val="00A3116C"/>
    <w:rsid w:val="00A317AE"/>
    <w:rsid w:val="00A31B3E"/>
    <w:rsid w:val="00A31D0B"/>
    <w:rsid w:val="00A32924"/>
    <w:rsid w:val="00A33A9A"/>
    <w:rsid w:val="00A34836"/>
    <w:rsid w:val="00A34950"/>
    <w:rsid w:val="00A34FCB"/>
    <w:rsid w:val="00A3502C"/>
    <w:rsid w:val="00A35C2B"/>
    <w:rsid w:val="00A35D4C"/>
    <w:rsid w:val="00A36816"/>
    <w:rsid w:val="00A36F24"/>
    <w:rsid w:val="00A402DA"/>
    <w:rsid w:val="00A4130E"/>
    <w:rsid w:val="00A41983"/>
    <w:rsid w:val="00A41E39"/>
    <w:rsid w:val="00A4248B"/>
    <w:rsid w:val="00A42AEE"/>
    <w:rsid w:val="00A438B6"/>
    <w:rsid w:val="00A4392D"/>
    <w:rsid w:val="00A44201"/>
    <w:rsid w:val="00A4481C"/>
    <w:rsid w:val="00A460D3"/>
    <w:rsid w:val="00A46D95"/>
    <w:rsid w:val="00A50465"/>
    <w:rsid w:val="00A50D34"/>
    <w:rsid w:val="00A50EA5"/>
    <w:rsid w:val="00A51013"/>
    <w:rsid w:val="00A52012"/>
    <w:rsid w:val="00A5287F"/>
    <w:rsid w:val="00A52B00"/>
    <w:rsid w:val="00A532F3"/>
    <w:rsid w:val="00A53F2E"/>
    <w:rsid w:val="00A54591"/>
    <w:rsid w:val="00A562B9"/>
    <w:rsid w:val="00A5704A"/>
    <w:rsid w:val="00A60744"/>
    <w:rsid w:val="00A60980"/>
    <w:rsid w:val="00A610B0"/>
    <w:rsid w:val="00A61747"/>
    <w:rsid w:val="00A6229D"/>
    <w:rsid w:val="00A62B24"/>
    <w:rsid w:val="00A63023"/>
    <w:rsid w:val="00A64EAD"/>
    <w:rsid w:val="00A66147"/>
    <w:rsid w:val="00A66CFF"/>
    <w:rsid w:val="00A66EF8"/>
    <w:rsid w:val="00A67134"/>
    <w:rsid w:val="00A6714E"/>
    <w:rsid w:val="00A672F3"/>
    <w:rsid w:val="00A673AB"/>
    <w:rsid w:val="00A67E27"/>
    <w:rsid w:val="00A70006"/>
    <w:rsid w:val="00A7034C"/>
    <w:rsid w:val="00A7057C"/>
    <w:rsid w:val="00A708BB"/>
    <w:rsid w:val="00A70B2D"/>
    <w:rsid w:val="00A71220"/>
    <w:rsid w:val="00A71EE7"/>
    <w:rsid w:val="00A72105"/>
    <w:rsid w:val="00A72E96"/>
    <w:rsid w:val="00A736B8"/>
    <w:rsid w:val="00A73D9B"/>
    <w:rsid w:val="00A74310"/>
    <w:rsid w:val="00A75A69"/>
    <w:rsid w:val="00A7724A"/>
    <w:rsid w:val="00A7732A"/>
    <w:rsid w:val="00A77AED"/>
    <w:rsid w:val="00A77F5E"/>
    <w:rsid w:val="00A804AE"/>
    <w:rsid w:val="00A8209B"/>
    <w:rsid w:val="00A82412"/>
    <w:rsid w:val="00A82E15"/>
    <w:rsid w:val="00A830A9"/>
    <w:rsid w:val="00A844B2"/>
    <w:rsid w:val="00A8458F"/>
    <w:rsid w:val="00A8489A"/>
    <w:rsid w:val="00A8489E"/>
    <w:rsid w:val="00A84A6A"/>
    <w:rsid w:val="00A84AE6"/>
    <w:rsid w:val="00A84C96"/>
    <w:rsid w:val="00A860F3"/>
    <w:rsid w:val="00A873B5"/>
    <w:rsid w:val="00A874D4"/>
    <w:rsid w:val="00A90669"/>
    <w:rsid w:val="00A919DE"/>
    <w:rsid w:val="00A91C0C"/>
    <w:rsid w:val="00A92DD2"/>
    <w:rsid w:val="00A95A06"/>
    <w:rsid w:val="00A9770C"/>
    <w:rsid w:val="00A97EA4"/>
    <w:rsid w:val="00AA07FB"/>
    <w:rsid w:val="00AA157F"/>
    <w:rsid w:val="00AA1AA3"/>
    <w:rsid w:val="00AA3198"/>
    <w:rsid w:val="00AA31DF"/>
    <w:rsid w:val="00AA34B0"/>
    <w:rsid w:val="00AA3600"/>
    <w:rsid w:val="00AA3777"/>
    <w:rsid w:val="00AA3F7D"/>
    <w:rsid w:val="00AA413A"/>
    <w:rsid w:val="00AA4C63"/>
    <w:rsid w:val="00AA4C92"/>
    <w:rsid w:val="00AA5353"/>
    <w:rsid w:val="00AA567E"/>
    <w:rsid w:val="00AA6F2F"/>
    <w:rsid w:val="00AB02A7"/>
    <w:rsid w:val="00AB02E3"/>
    <w:rsid w:val="00AB24E8"/>
    <w:rsid w:val="00AB319D"/>
    <w:rsid w:val="00AB322C"/>
    <w:rsid w:val="00AB346B"/>
    <w:rsid w:val="00AB3E78"/>
    <w:rsid w:val="00AB46E0"/>
    <w:rsid w:val="00AB474A"/>
    <w:rsid w:val="00AB4CCD"/>
    <w:rsid w:val="00AB4D54"/>
    <w:rsid w:val="00AB76A4"/>
    <w:rsid w:val="00AB7B6C"/>
    <w:rsid w:val="00AB7CE6"/>
    <w:rsid w:val="00AC063C"/>
    <w:rsid w:val="00AC1077"/>
    <w:rsid w:val="00AC1FB8"/>
    <w:rsid w:val="00AC2934"/>
    <w:rsid w:val="00AC29F3"/>
    <w:rsid w:val="00AC318A"/>
    <w:rsid w:val="00AC41D0"/>
    <w:rsid w:val="00AC44BD"/>
    <w:rsid w:val="00AC4A62"/>
    <w:rsid w:val="00AC531E"/>
    <w:rsid w:val="00AC5B0C"/>
    <w:rsid w:val="00AC641E"/>
    <w:rsid w:val="00AC7869"/>
    <w:rsid w:val="00AC7D3C"/>
    <w:rsid w:val="00AD3346"/>
    <w:rsid w:val="00AD397F"/>
    <w:rsid w:val="00AD3A69"/>
    <w:rsid w:val="00AD3B47"/>
    <w:rsid w:val="00AD3EDF"/>
    <w:rsid w:val="00AD49D5"/>
    <w:rsid w:val="00AD4A1B"/>
    <w:rsid w:val="00AD4DD6"/>
    <w:rsid w:val="00AD636A"/>
    <w:rsid w:val="00AD64C8"/>
    <w:rsid w:val="00AD76FF"/>
    <w:rsid w:val="00AE0516"/>
    <w:rsid w:val="00AE12AB"/>
    <w:rsid w:val="00AE2539"/>
    <w:rsid w:val="00AE26D3"/>
    <w:rsid w:val="00AE3023"/>
    <w:rsid w:val="00AE4ADA"/>
    <w:rsid w:val="00AE6058"/>
    <w:rsid w:val="00AE6305"/>
    <w:rsid w:val="00AE6567"/>
    <w:rsid w:val="00AE743D"/>
    <w:rsid w:val="00AE78EA"/>
    <w:rsid w:val="00AE7E70"/>
    <w:rsid w:val="00AF0C29"/>
    <w:rsid w:val="00AF1071"/>
    <w:rsid w:val="00AF1587"/>
    <w:rsid w:val="00AF17C7"/>
    <w:rsid w:val="00AF1AF1"/>
    <w:rsid w:val="00AF299B"/>
    <w:rsid w:val="00AF2B26"/>
    <w:rsid w:val="00AF3FC9"/>
    <w:rsid w:val="00AF4860"/>
    <w:rsid w:val="00AF51E4"/>
    <w:rsid w:val="00AF6117"/>
    <w:rsid w:val="00B00BDC"/>
    <w:rsid w:val="00B00EBA"/>
    <w:rsid w:val="00B024A9"/>
    <w:rsid w:val="00B026A5"/>
    <w:rsid w:val="00B02767"/>
    <w:rsid w:val="00B02B1F"/>
    <w:rsid w:val="00B038A8"/>
    <w:rsid w:val="00B03A65"/>
    <w:rsid w:val="00B04240"/>
    <w:rsid w:val="00B0435C"/>
    <w:rsid w:val="00B04CFA"/>
    <w:rsid w:val="00B06223"/>
    <w:rsid w:val="00B068F6"/>
    <w:rsid w:val="00B06A05"/>
    <w:rsid w:val="00B074B7"/>
    <w:rsid w:val="00B07756"/>
    <w:rsid w:val="00B07D59"/>
    <w:rsid w:val="00B07FF7"/>
    <w:rsid w:val="00B10ADD"/>
    <w:rsid w:val="00B10F8B"/>
    <w:rsid w:val="00B11B8F"/>
    <w:rsid w:val="00B132AE"/>
    <w:rsid w:val="00B13C5D"/>
    <w:rsid w:val="00B149EA"/>
    <w:rsid w:val="00B14CCA"/>
    <w:rsid w:val="00B1524D"/>
    <w:rsid w:val="00B15614"/>
    <w:rsid w:val="00B15741"/>
    <w:rsid w:val="00B15903"/>
    <w:rsid w:val="00B15A7A"/>
    <w:rsid w:val="00B15B24"/>
    <w:rsid w:val="00B15E3D"/>
    <w:rsid w:val="00B160F3"/>
    <w:rsid w:val="00B161C7"/>
    <w:rsid w:val="00B16223"/>
    <w:rsid w:val="00B1663D"/>
    <w:rsid w:val="00B16D61"/>
    <w:rsid w:val="00B16FD5"/>
    <w:rsid w:val="00B17779"/>
    <w:rsid w:val="00B17CB6"/>
    <w:rsid w:val="00B17CE8"/>
    <w:rsid w:val="00B17EE1"/>
    <w:rsid w:val="00B204EF"/>
    <w:rsid w:val="00B20C99"/>
    <w:rsid w:val="00B211EA"/>
    <w:rsid w:val="00B21281"/>
    <w:rsid w:val="00B2163D"/>
    <w:rsid w:val="00B2216E"/>
    <w:rsid w:val="00B22A09"/>
    <w:rsid w:val="00B22F9D"/>
    <w:rsid w:val="00B231E5"/>
    <w:rsid w:val="00B23E6B"/>
    <w:rsid w:val="00B25208"/>
    <w:rsid w:val="00B267C4"/>
    <w:rsid w:val="00B279A4"/>
    <w:rsid w:val="00B30555"/>
    <w:rsid w:val="00B307CA"/>
    <w:rsid w:val="00B30A5C"/>
    <w:rsid w:val="00B31207"/>
    <w:rsid w:val="00B31CE6"/>
    <w:rsid w:val="00B33DDE"/>
    <w:rsid w:val="00B34C6C"/>
    <w:rsid w:val="00B34DD6"/>
    <w:rsid w:val="00B35033"/>
    <w:rsid w:val="00B350E2"/>
    <w:rsid w:val="00B35144"/>
    <w:rsid w:val="00B35F88"/>
    <w:rsid w:val="00B40986"/>
    <w:rsid w:val="00B40E23"/>
    <w:rsid w:val="00B417C2"/>
    <w:rsid w:val="00B41885"/>
    <w:rsid w:val="00B42BBC"/>
    <w:rsid w:val="00B436F2"/>
    <w:rsid w:val="00B43D13"/>
    <w:rsid w:val="00B44373"/>
    <w:rsid w:val="00B44471"/>
    <w:rsid w:val="00B446DD"/>
    <w:rsid w:val="00B4675B"/>
    <w:rsid w:val="00B468D5"/>
    <w:rsid w:val="00B46A00"/>
    <w:rsid w:val="00B47B9B"/>
    <w:rsid w:val="00B516DA"/>
    <w:rsid w:val="00B522EB"/>
    <w:rsid w:val="00B54154"/>
    <w:rsid w:val="00B54B99"/>
    <w:rsid w:val="00B55213"/>
    <w:rsid w:val="00B552AB"/>
    <w:rsid w:val="00B557AD"/>
    <w:rsid w:val="00B55904"/>
    <w:rsid w:val="00B55A6E"/>
    <w:rsid w:val="00B61234"/>
    <w:rsid w:val="00B6171F"/>
    <w:rsid w:val="00B62F19"/>
    <w:rsid w:val="00B62FD7"/>
    <w:rsid w:val="00B6370E"/>
    <w:rsid w:val="00B63829"/>
    <w:rsid w:val="00B63DD1"/>
    <w:rsid w:val="00B64542"/>
    <w:rsid w:val="00B6572E"/>
    <w:rsid w:val="00B659B1"/>
    <w:rsid w:val="00B7060A"/>
    <w:rsid w:val="00B70FF7"/>
    <w:rsid w:val="00B72282"/>
    <w:rsid w:val="00B72826"/>
    <w:rsid w:val="00B7511E"/>
    <w:rsid w:val="00B752D4"/>
    <w:rsid w:val="00B75906"/>
    <w:rsid w:val="00B75D43"/>
    <w:rsid w:val="00B75EF3"/>
    <w:rsid w:val="00B76AB1"/>
    <w:rsid w:val="00B76E4C"/>
    <w:rsid w:val="00B7738F"/>
    <w:rsid w:val="00B8084A"/>
    <w:rsid w:val="00B8095E"/>
    <w:rsid w:val="00B80C89"/>
    <w:rsid w:val="00B80CF7"/>
    <w:rsid w:val="00B82880"/>
    <w:rsid w:val="00B82906"/>
    <w:rsid w:val="00B83710"/>
    <w:rsid w:val="00B8417D"/>
    <w:rsid w:val="00B8435F"/>
    <w:rsid w:val="00B84B71"/>
    <w:rsid w:val="00B85750"/>
    <w:rsid w:val="00B867A8"/>
    <w:rsid w:val="00B86E2C"/>
    <w:rsid w:val="00B87939"/>
    <w:rsid w:val="00B90088"/>
    <w:rsid w:val="00B90292"/>
    <w:rsid w:val="00B91124"/>
    <w:rsid w:val="00B92177"/>
    <w:rsid w:val="00B93075"/>
    <w:rsid w:val="00B93E75"/>
    <w:rsid w:val="00B94206"/>
    <w:rsid w:val="00B95998"/>
    <w:rsid w:val="00B95AD4"/>
    <w:rsid w:val="00B96211"/>
    <w:rsid w:val="00B97BDB"/>
    <w:rsid w:val="00BA0BED"/>
    <w:rsid w:val="00BA2768"/>
    <w:rsid w:val="00BA3D2E"/>
    <w:rsid w:val="00BA4593"/>
    <w:rsid w:val="00BA4B40"/>
    <w:rsid w:val="00BA4E7F"/>
    <w:rsid w:val="00BA5172"/>
    <w:rsid w:val="00BA5A9C"/>
    <w:rsid w:val="00BA721A"/>
    <w:rsid w:val="00BA7C74"/>
    <w:rsid w:val="00BA7D9A"/>
    <w:rsid w:val="00BB000E"/>
    <w:rsid w:val="00BB14C8"/>
    <w:rsid w:val="00BB2713"/>
    <w:rsid w:val="00BB5B59"/>
    <w:rsid w:val="00BB5D92"/>
    <w:rsid w:val="00BB6011"/>
    <w:rsid w:val="00BB6042"/>
    <w:rsid w:val="00BB60D3"/>
    <w:rsid w:val="00BB62CE"/>
    <w:rsid w:val="00BB7471"/>
    <w:rsid w:val="00BB786E"/>
    <w:rsid w:val="00BC0C3A"/>
    <w:rsid w:val="00BC1313"/>
    <w:rsid w:val="00BC168B"/>
    <w:rsid w:val="00BC19E8"/>
    <w:rsid w:val="00BC216A"/>
    <w:rsid w:val="00BC271F"/>
    <w:rsid w:val="00BC2BFB"/>
    <w:rsid w:val="00BC36A3"/>
    <w:rsid w:val="00BC3789"/>
    <w:rsid w:val="00BC37E3"/>
    <w:rsid w:val="00BC3827"/>
    <w:rsid w:val="00BC3996"/>
    <w:rsid w:val="00BC3ADC"/>
    <w:rsid w:val="00BC41E9"/>
    <w:rsid w:val="00BC4228"/>
    <w:rsid w:val="00BC464F"/>
    <w:rsid w:val="00BC5AF6"/>
    <w:rsid w:val="00BC6B0F"/>
    <w:rsid w:val="00BC6E39"/>
    <w:rsid w:val="00BC738B"/>
    <w:rsid w:val="00BD08CB"/>
    <w:rsid w:val="00BD117D"/>
    <w:rsid w:val="00BD1450"/>
    <w:rsid w:val="00BD15D0"/>
    <w:rsid w:val="00BD1F1A"/>
    <w:rsid w:val="00BD2491"/>
    <w:rsid w:val="00BD2681"/>
    <w:rsid w:val="00BD2B7D"/>
    <w:rsid w:val="00BD2DBF"/>
    <w:rsid w:val="00BD30A1"/>
    <w:rsid w:val="00BD4264"/>
    <w:rsid w:val="00BD43EB"/>
    <w:rsid w:val="00BD4FD2"/>
    <w:rsid w:val="00BD64DC"/>
    <w:rsid w:val="00BD6834"/>
    <w:rsid w:val="00BD6A8A"/>
    <w:rsid w:val="00BD6C0D"/>
    <w:rsid w:val="00BD728C"/>
    <w:rsid w:val="00BD7397"/>
    <w:rsid w:val="00BD793B"/>
    <w:rsid w:val="00BD79EC"/>
    <w:rsid w:val="00BD7D35"/>
    <w:rsid w:val="00BE05D6"/>
    <w:rsid w:val="00BE0A10"/>
    <w:rsid w:val="00BE1445"/>
    <w:rsid w:val="00BE1686"/>
    <w:rsid w:val="00BE29CE"/>
    <w:rsid w:val="00BE2A7B"/>
    <w:rsid w:val="00BE3DBB"/>
    <w:rsid w:val="00BE4BB7"/>
    <w:rsid w:val="00BE6363"/>
    <w:rsid w:val="00BE7632"/>
    <w:rsid w:val="00BE7D41"/>
    <w:rsid w:val="00BF07D9"/>
    <w:rsid w:val="00BF083C"/>
    <w:rsid w:val="00BF160D"/>
    <w:rsid w:val="00BF1693"/>
    <w:rsid w:val="00BF2641"/>
    <w:rsid w:val="00BF2898"/>
    <w:rsid w:val="00BF3257"/>
    <w:rsid w:val="00BF60AD"/>
    <w:rsid w:val="00BF719A"/>
    <w:rsid w:val="00BF7491"/>
    <w:rsid w:val="00BF76C3"/>
    <w:rsid w:val="00BF776B"/>
    <w:rsid w:val="00C005F8"/>
    <w:rsid w:val="00C00700"/>
    <w:rsid w:val="00C00E6C"/>
    <w:rsid w:val="00C00F04"/>
    <w:rsid w:val="00C0124A"/>
    <w:rsid w:val="00C016CF"/>
    <w:rsid w:val="00C0187E"/>
    <w:rsid w:val="00C01969"/>
    <w:rsid w:val="00C02B87"/>
    <w:rsid w:val="00C02D45"/>
    <w:rsid w:val="00C030D3"/>
    <w:rsid w:val="00C030F5"/>
    <w:rsid w:val="00C03239"/>
    <w:rsid w:val="00C04649"/>
    <w:rsid w:val="00C04869"/>
    <w:rsid w:val="00C048E4"/>
    <w:rsid w:val="00C048EB"/>
    <w:rsid w:val="00C04BC3"/>
    <w:rsid w:val="00C05F34"/>
    <w:rsid w:val="00C0702C"/>
    <w:rsid w:val="00C101A5"/>
    <w:rsid w:val="00C115A0"/>
    <w:rsid w:val="00C11696"/>
    <w:rsid w:val="00C1299D"/>
    <w:rsid w:val="00C14297"/>
    <w:rsid w:val="00C14A31"/>
    <w:rsid w:val="00C16369"/>
    <w:rsid w:val="00C20191"/>
    <w:rsid w:val="00C20972"/>
    <w:rsid w:val="00C21626"/>
    <w:rsid w:val="00C2172C"/>
    <w:rsid w:val="00C21BFD"/>
    <w:rsid w:val="00C2200E"/>
    <w:rsid w:val="00C22967"/>
    <w:rsid w:val="00C22B0D"/>
    <w:rsid w:val="00C22B8A"/>
    <w:rsid w:val="00C22DC7"/>
    <w:rsid w:val="00C22E51"/>
    <w:rsid w:val="00C231D9"/>
    <w:rsid w:val="00C233A9"/>
    <w:rsid w:val="00C23962"/>
    <w:rsid w:val="00C23AB4"/>
    <w:rsid w:val="00C251F3"/>
    <w:rsid w:val="00C2520E"/>
    <w:rsid w:val="00C25C8B"/>
    <w:rsid w:val="00C263C7"/>
    <w:rsid w:val="00C265AD"/>
    <w:rsid w:val="00C26A17"/>
    <w:rsid w:val="00C26AC8"/>
    <w:rsid w:val="00C3058C"/>
    <w:rsid w:val="00C30F18"/>
    <w:rsid w:val="00C3190E"/>
    <w:rsid w:val="00C3344F"/>
    <w:rsid w:val="00C33958"/>
    <w:rsid w:val="00C33FA1"/>
    <w:rsid w:val="00C3473F"/>
    <w:rsid w:val="00C347E2"/>
    <w:rsid w:val="00C35662"/>
    <w:rsid w:val="00C3578A"/>
    <w:rsid w:val="00C36874"/>
    <w:rsid w:val="00C374EC"/>
    <w:rsid w:val="00C375B8"/>
    <w:rsid w:val="00C3773B"/>
    <w:rsid w:val="00C40055"/>
    <w:rsid w:val="00C403A6"/>
    <w:rsid w:val="00C4086D"/>
    <w:rsid w:val="00C40902"/>
    <w:rsid w:val="00C411DC"/>
    <w:rsid w:val="00C416FA"/>
    <w:rsid w:val="00C41E30"/>
    <w:rsid w:val="00C41ED8"/>
    <w:rsid w:val="00C421D8"/>
    <w:rsid w:val="00C42375"/>
    <w:rsid w:val="00C42428"/>
    <w:rsid w:val="00C42EB3"/>
    <w:rsid w:val="00C43B62"/>
    <w:rsid w:val="00C43FBF"/>
    <w:rsid w:val="00C4439C"/>
    <w:rsid w:val="00C44E9A"/>
    <w:rsid w:val="00C459D1"/>
    <w:rsid w:val="00C46A29"/>
    <w:rsid w:val="00C47986"/>
    <w:rsid w:val="00C50147"/>
    <w:rsid w:val="00C50C27"/>
    <w:rsid w:val="00C50D57"/>
    <w:rsid w:val="00C51204"/>
    <w:rsid w:val="00C5192B"/>
    <w:rsid w:val="00C51EA9"/>
    <w:rsid w:val="00C52140"/>
    <w:rsid w:val="00C52320"/>
    <w:rsid w:val="00C53D24"/>
    <w:rsid w:val="00C54362"/>
    <w:rsid w:val="00C55140"/>
    <w:rsid w:val="00C553EA"/>
    <w:rsid w:val="00C578DA"/>
    <w:rsid w:val="00C579DC"/>
    <w:rsid w:val="00C61B5A"/>
    <w:rsid w:val="00C61F06"/>
    <w:rsid w:val="00C6255E"/>
    <w:rsid w:val="00C62622"/>
    <w:rsid w:val="00C651C3"/>
    <w:rsid w:val="00C6589E"/>
    <w:rsid w:val="00C65F5B"/>
    <w:rsid w:val="00C66B6D"/>
    <w:rsid w:val="00C67476"/>
    <w:rsid w:val="00C674AB"/>
    <w:rsid w:val="00C67A01"/>
    <w:rsid w:val="00C67A04"/>
    <w:rsid w:val="00C67D2E"/>
    <w:rsid w:val="00C708F3"/>
    <w:rsid w:val="00C711D8"/>
    <w:rsid w:val="00C7363E"/>
    <w:rsid w:val="00C74A3C"/>
    <w:rsid w:val="00C74B51"/>
    <w:rsid w:val="00C74CD9"/>
    <w:rsid w:val="00C75014"/>
    <w:rsid w:val="00C76FF6"/>
    <w:rsid w:val="00C800A7"/>
    <w:rsid w:val="00C80688"/>
    <w:rsid w:val="00C809B4"/>
    <w:rsid w:val="00C8152E"/>
    <w:rsid w:val="00C81CDB"/>
    <w:rsid w:val="00C81E0C"/>
    <w:rsid w:val="00C83E55"/>
    <w:rsid w:val="00C840FE"/>
    <w:rsid w:val="00C84B9D"/>
    <w:rsid w:val="00C8502A"/>
    <w:rsid w:val="00C85535"/>
    <w:rsid w:val="00C8567A"/>
    <w:rsid w:val="00C85CD4"/>
    <w:rsid w:val="00C85EA8"/>
    <w:rsid w:val="00C86048"/>
    <w:rsid w:val="00C867BB"/>
    <w:rsid w:val="00C86CFF"/>
    <w:rsid w:val="00C8793F"/>
    <w:rsid w:val="00C87D7F"/>
    <w:rsid w:val="00C900A5"/>
    <w:rsid w:val="00C9015F"/>
    <w:rsid w:val="00C909C2"/>
    <w:rsid w:val="00C91227"/>
    <w:rsid w:val="00C91344"/>
    <w:rsid w:val="00C915CB"/>
    <w:rsid w:val="00C927FD"/>
    <w:rsid w:val="00C92978"/>
    <w:rsid w:val="00C92A7A"/>
    <w:rsid w:val="00C94FF2"/>
    <w:rsid w:val="00C954DC"/>
    <w:rsid w:val="00C9572A"/>
    <w:rsid w:val="00C95C92"/>
    <w:rsid w:val="00C96031"/>
    <w:rsid w:val="00C9627A"/>
    <w:rsid w:val="00C96742"/>
    <w:rsid w:val="00C96B81"/>
    <w:rsid w:val="00C97AF5"/>
    <w:rsid w:val="00C97C18"/>
    <w:rsid w:val="00C97F66"/>
    <w:rsid w:val="00CA00A6"/>
    <w:rsid w:val="00CA019E"/>
    <w:rsid w:val="00CA1896"/>
    <w:rsid w:val="00CA1955"/>
    <w:rsid w:val="00CA2367"/>
    <w:rsid w:val="00CA2F66"/>
    <w:rsid w:val="00CA33F7"/>
    <w:rsid w:val="00CA3D9E"/>
    <w:rsid w:val="00CA417A"/>
    <w:rsid w:val="00CA477E"/>
    <w:rsid w:val="00CA481E"/>
    <w:rsid w:val="00CA541B"/>
    <w:rsid w:val="00CA5467"/>
    <w:rsid w:val="00CA5A02"/>
    <w:rsid w:val="00CA70EF"/>
    <w:rsid w:val="00CA72CE"/>
    <w:rsid w:val="00CB02F2"/>
    <w:rsid w:val="00CB0D2A"/>
    <w:rsid w:val="00CB0D43"/>
    <w:rsid w:val="00CB0F33"/>
    <w:rsid w:val="00CB1FBF"/>
    <w:rsid w:val="00CB1FE4"/>
    <w:rsid w:val="00CB23CF"/>
    <w:rsid w:val="00CB294C"/>
    <w:rsid w:val="00CB2AA6"/>
    <w:rsid w:val="00CB3441"/>
    <w:rsid w:val="00CB436A"/>
    <w:rsid w:val="00CB524D"/>
    <w:rsid w:val="00CB5886"/>
    <w:rsid w:val="00CB5B28"/>
    <w:rsid w:val="00CB5DAC"/>
    <w:rsid w:val="00CB5F1E"/>
    <w:rsid w:val="00CB6287"/>
    <w:rsid w:val="00CB6A07"/>
    <w:rsid w:val="00CB7338"/>
    <w:rsid w:val="00CB7627"/>
    <w:rsid w:val="00CB7D44"/>
    <w:rsid w:val="00CC09E6"/>
    <w:rsid w:val="00CC238C"/>
    <w:rsid w:val="00CC3C4A"/>
    <w:rsid w:val="00CC48F8"/>
    <w:rsid w:val="00CC495D"/>
    <w:rsid w:val="00CC4C1A"/>
    <w:rsid w:val="00CC6346"/>
    <w:rsid w:val="00CC773B"/>
    <w:rsid w:val="00CC7793"/>
    <w:rsid w:val="00CC790C"/>
    <w:rsid w:val="00CD143C"/>
    <w:rsid w:val="00CD14AD"/>
    <w:rsid w:val="00CD1DF7"/>
    <w:rsid w:val="00CD21DE"/>
    <w:rsid w:val="00CD236F"/>
    <w:rsid w:val="00CD2376"/>
    <w:rsid w:val="00CD2EF5"/>
    <w:rsid w:val="00CD3F85"/>
    <w:rsid w:val="00CD4A67"/>
    <w:rsid w:val="00CD6F0B"/>
    <w:rsid w:val="00CD73F4"/>
    <w:rsid w:val="00CE025A"/>
    <w:rsid w:val="00CE0732"/>
    <w:rsid w:val="00CE0DF4"/>
    <w:rsid w:val="00CE11D0"/>
    <w:rsid w:val="00CE1289"/>
    <w:rsid w:val="00CE1E1F"/>
    <w:rsid w:val="00CE23FE"/>
    <w:rsid w:val="00CE2918"/>
    <w:rsid w:val="00CE3734"/>
    <w:rsid w:val="00CE3FB1"/>
    <w:rsid w:val="00CE5406"/>
    <w:rsid w:val="00CE7A03"/>
    <w:rsid w:val="00CE7A82"/>
    <w:rsid w:val="00CE7BF5"/>
    <w:rsid w:val="00CF0F67"/>
    <w:rsid w:val="00CF1604"/>
    <w:rsid w:val="00CF1670"/>
    <w:rsid w:val="00CF1704"/>
    <w:rsid w:val="00CF2597"/>
    <w:rsid w:val="00CF3355"/>
    <w:rsid w:val="00CF35D6"/>
    <w:rsid w:val="00CF3A15"/>
    <w:rsid w:val="00CF4016"/>
    <w:rsid w:val="00CF5177"/>
    <w:rsid w:val="00CF5371"/>
    <w:rsid w:val="00CF5CF1"/>
    <w:rsid w:val="00CF6AE5"/>
    <w:rsid w:val="00CF6B18"/>
    <w:rsid w:val="00CF74EE"/>
    <w:rsid w:val="00CF79B5"/>
    <w:rsid w:val="00D00DF7"/>
    <w:rsid w:val="00D02504"/>
    <w:rsid w:val="00D0323A"/>
    <w:rsid w:val="00D04248"/>
    <w:rsid w:val="00D054AF"/>
    <w:rsid w:val="00D0559F"/>
    <w:rsid w:val="00D05A39"/>
    <w:rsid w:val="00D05C77"/>
    <w:rsid w:val="00D062C1"/>
    <w:rsid w:val="00D0653C"/>
    <w:rsid w:val="00D0693E"/>
    <w:rsid w:val="00D077E9"/>
    <w:rsid w:val="00D10481"/>
    <w:rsid w:val="00D1054B"/>
    <w:rsid w:val="00D10B24"/>
    <w:rsid w:val="00D11377"/>
    <w:rsid w:val="00D11FE3"/>
    <w:rsid w:val="00D12C8B"/>
    <w:rsid w:val="00D12EC7"/>
    <w:rsid w:val="00D13EA6"/>
    <w:rsid w:val="00D14AE4"/>
    <w:rsid w:val="00D1530E"/>
    <w:rsid w:val="00D15A1B"/>
    <w:rsid w:val="00D166B3"/>
    <w:rsid w:val="00D16BCA"/>
    <w:rsid w:val="00D16C76"/>
    <w:rsid w:val="00D17E14"/>
    <w:rsid w:val="00D20D63"/>
    <w:rsid w:val="00D21160"/>
    <w:rsid w:val="00D21318"/>
    <w:rsid w:val="00D21A4E"/>
    <w:rsid w:val="00D2209A"/>
    <w:rsid w:val="00D22115"/>
    <w:rsid w:val="00D23B74"/>
    <w:rsid w:val="00D25A97"/>
    <w:rsid w:val="00D26883"/>
    <w:rsid w:val="00D27387"/>
    <w:rsid w:val="00D27A75"/>
    <w:rsid w:val="00D27DEB"/>
    <w:rsid w:val="00D30325"/>
    <w:rsid w:val="00D3089E"/>
    <w:rsid w:val="00D3106E"/>
    <w:rsid w:val="00D3140C"/>
    <w:rsid w:val="00D320C9"/>
    <w:rsid w:val="00D3349F"/>
    <w:rsid w:val="00D33C19"/>
    <w:rsid w:val="00D3423F"/>
    <w:rsid w:val="00D3516F"/>
    <w:rsid w:val="00D36AFA"/>
    <w:rsid w:val="00D37D6A"/>
    <w:rsid w:val="00D37E1F"/>
    <w:rsid w:val="00D40721"/>
    <w:rsid w:val="00D409A7"/>
    <w:rsid w:val="00D41983"/>
    <w:rsid w:val="00D422CB"/>
    <w:rsid w:val="00D42977"/>
    <w:rsid w:val="00D42CB7"/>
    <w:rsid w:val="00D433B8"/>
    <w:rsid w:val="00D448B1"/>
    <w:rsid w:val="00D448D1"/>
    <w:rsid w:val="00D4522C"/>
    <w:rsid w:val="00D4533B"/>
    <w:rsid w:val="00D45A3C"/>
    <w:rsid w:val="00D46815"/>
    <w:rsid w:val="00D46F45"/>
    <w:rsid w:val="00D50422"/>
    <w:rsid w:val="00D50BD7"/>
    <w:rsid w:val="00D51634"/>
    <w:rsid w:val="00D51BC8"/>
    <w:rsid w:val="00D52C71"/>
    <w:rsid w:val="00D52E96"/>
    <w:rsid w:val="00D53926"/>
    <w:rsid w:val="00D53E53"/>
    <w:rsid w:val="00D5413D"/>
    <w:rsid w:val="00D54A5F"/>
    <w:rsid w:val="00D55510"/>
    <w:rsid w:val="00D55DD4"/>
    <w:rsid w:val="00D56CBC"/>
    <w:rsid w:val="00D56D8A"/>
    <w:rsid w:val="00D570A9"/>
    <w:rsid w:val="00D57122"/>
    <w:rsid w:val="00D5717E"/>
    <w:rsid w:val="00D572F2"/>
    <w:rsid w:val="00D57362"/>
    <w:rsid w:val="00D5791F"/>
    <w:rsid w:val="00D57C94"/>
    <w:rsid w:val="00D601E4"/>
    <w:rsid w:val="00D608F6"/>
    <w:rsid w:val="00D61CBA"/>
    <w:rsid w:val="00D63306"/>
    <w:rsid w:val="00D63B3B"/>
    <w:rsid w:val="00D64182"/>
    <w:rsid w:val="00D64474"/>
    <w:rsid w:val="00D64B78"/>
    <w:rsid w:val="00D655A0"/>
    <w:rsid w:val="00D6571B"/>
    <w:rsid w:val="00D6638D"/>
    <w:rsid w:val="00D70873"/>
    <w:rsid w:val="00D70D02"/>
    <w:rsid w:val="00D72541"/>
    <w:rsid w:val="00D72692"/>
    <w:rsid w:val="00D730FB"/>
    <w:rsid w:val="00D73206"/>
    <w:rsid w:val="00D737ED"/>
    <w:rsid w:val="00D739C0"/>
    <w:rsid w:val="00D7485D"/>
    <w:rsid w:val="00D74D92"/>
    <w:rsid w:val="00D75F70"/>
    <w:rsid w:val="00D760E9"/>
    <w:rsid w:val="00D765E1"/>
    <w:rsid w:val="00D76ABE"/>
    <w:rsid w:val="00D770C7"/>
    <w:rsid w:val="00D773E6"/>
    <w:rsid w:val="00D77BF1"/>
    <w:rsid w:val="00D77D17"/>
    <w:rsid w:val="00D8176A"/>
    <w:rsid w:val="00D821B0"/>
    <w:rsid w:val="00D84267"/>
    <w:rsid w:val="00D84737"/>
    <w:rsid w:val="00D84A5E"/>
    <w:rsid w:val="00D84ABB"/>
    <w:rsid w:val="00D85975"/>
    <w:rsid w:val="00D85B8E"/>
    <w:rsid w:val="00D86180"/>
    <w:rsid w:val="00D86945"/>
    <w:rsid w:val="00D8769B"/>
    <w:rsid w:val="00D87FAC"/>
    <w:rsid w:val="00D90290"/>
    <w:rsid w:val="00D90F7D"/>
    <w:rsid w:val="00D92402"/>
    <w:rsid w:val="00D933BC"/>
    <w:rsid w:val="00D933C6"/>
    <w:rsid w:val="00D93761"/>
    <w:rsid w:val="00D944E0"/>
    <w:rsid w:val="00D94AC7"/>
    <w:rsid w:val="00D95013"/>
    <w:rsid w:val="00D95048"/>
    <w:rsid w:val="00D955B6"/>
    <w:rsid w:val="00D97D5F"/>
    <w:rsid w:val="00DA06A3"/>
    <w:rsid w:val="00DA08B9"/>
    <w:rsid w:val="00DA0A60"/>
    <w:rsid w:val="00DA0D6E"/>
    <w:rsid w:val="00DA1F40"/>
    <w:rsid w:val="00DA2E79"/>
    <w:rsid w:val="00DA3735"/>
    <w:rsid w:val="00DA42DF"/>
    <w:rsid w:val="00DA516F"/>
    <w:rsid w:val="00DA57DA"/>
    <w:rsid w:val="00DA59C9"/>
    <w:rsid w:val="00DA5E04"/>
    <w:rsid w:val="00DA60EA"/>
    <w:rsid w:val="00DA6F9E"/>
    <w:rsid w:val="00DA7160"/>
    <w:rsid w:val="00DA75A1"/>
    <w:rsid w:val="00DA790C"/>
    <w:rsid w:val="00DA7A32"/>
    <w:rsid w:val="00DA7EE8"/>
    <w:rsid w:val="00DB02AE"/>
    <w:rsid w:val="00DB0DF4"/>
    <w:rsid w:val="00DB0EDE"/>
    <w:rsid w:val="00DB2A34"/>
    <w:rsid w:val="00DB3EAC"/>
    <w:rsid w:val="00DB4AB8"/>
    <w:rsid w:val="00DB4AC8"/>
    <w:rsid w:val="00DB4F41"/>
    <w:rsid w:val="00DB589A"/>
    <w:rsid w:val="00DB5C5B"/>
    <w:rsid w:val="00DB5E58"/>
    <w:rsid w:val="00DB64AD"/>
    <w:rsid w:val="00DB6F70"/>
    <w:rsid w:val="00DB730E"/>
    <w:rsid w:val="00DC05DB"/>
    <w:rsid w:val="00DC05F0"/>
    <w:rsid w:val="00DC07D4"/>
    <w:rsid w:val="00DC0B01"/>
    <w:rsid w:val="00DC1195"/>
    <w:rsid w:val="00DC129B"/>
    <w:rsid w:val="00DC18E3"/>
    <w:rsid w:val="00DC2431"/>
    <w:rsid w:val="00DC29BF"/>
    <w:rsid w:val="00DC2A5C"/>
    <w:rsid w:val="00DC3485"/>
    <w:rsid w:val="00DC38C4"/>
    <w:rsid w:val="00DC3EC8"/>
    <w:rsid w:val="00DC4073"/>
    <w:rsid w:val="00DC41C0"/>
    <w:rsid w:val="00DC4216"/>
    <w:rsid w:val="00DC4541"/>
    <w:rsid w:val="00DC4734"/>
    <w:rsid w:val="00DC4946"/>
    <w:rsid w:val="00DC6076"/>
    <w:rsid w:val="00DC62DC"/>
    <w:rsid w:val="00DC6B12"/>
    <w:rsid w:val="00DC7A78"/>
    <w:rsid w:val="00DC7F29"/>
    <w:rsid w:val="00DD01C0"/>
    <w:rsid w:val="00DD1272"/>
    <w:rsid w:val="00DD152F"/>
    <w:rsid w:val="00DD1D7E"/>
    <w:rsid w:val="00DD2142"/>
    <w:rsid w:val="00DD2151"/>
    <w:rsid w:val="00DD2730"/>
    <w:rsid w:val="00DD3B1B"/>
    <w:rsid w:val="00DD3EF0"/>
    <w:rsid w:val="00DD46C9"/>
    <w:rsid w:val="00DD4BDB"/>
    <w:rsid w:val="00DD5148"/>
    <w:rsid w:val="00DD58CD"/>
    <w:rsid w:val="00DD6DA0"/>
    <w:rsid w:val="00DD7297"/>
    <w:rsid w:val="00DD735A"/>
    <w:rsid w:val="00DE15ED"/>
    <w:rsid w:val="00DE1667"/>
    <w:rsid w:val="00DE213F"/>
    <w:rsid w:val="00DE272E"/>
    <w:rsid w:val="00DE3C4E"/>
    <w:rsid w:val="00DE3D3B"/>
    <w:rsid w:val="00DE4A2D"/>
    <w:rsid w:val="00DE4C99"/>
    <w:rsid w:val="00DE52C0"/>
    <w:rsid w:val="00DE55DC"/>
    <w:rsid w:val="00DE57C2"/>
    <w:rsid w:val="00DE604C"/>
    <w:rsid w:val="00DE6A2F"/>
    <w:rsid w:val="00DE7896"/>
    <w:rsid w:val="00DE7EDD"/>
    <w:rsid w:val="00DF0171"/>
    <w:rsid w:val="00DF027C"/>
    <w:rsid w:val="00DF0950"/>
    <w:rsid w:val="00DF0B62"/>
    <w:rsid w:val="00DF0CBD"/>
    <w:rsid w:val="00DF0FD7"/>
    <w:rsid w:val="00DF1CFA"/>
    <w:rsid w:val="00DF2D7F"/>
    <w:rsid w:val="00DF33AC"/>
    <w:rsid w:val="00DF5B80"/>
    <w:rsid w:val="00DF6927"/>
    <w:rsid w:val="00DF6D4F"/>
    <w:rsid w:val="00E0008E"/>
    <w:rsid w:val="00E004F7"/>
    <w:rsid w:val="00E0069B"/>
    <w:rsid w:val="00E00A32"/>
    <w:rsid w:val="00E0145B"/>
    <w:rsid w:val="00E01686"/>
    <w:rsid w:val="00E02C1E"/>
    <w:rsid w:val="00E02C2B"/>
    <w:rsid w:val="00E03203"/>
    <w:rsid w:val="00E03D4B"/>
    <w:rsid w:val="00E042DB"/>
    <w:rsid w:val="00E04A33"/>
    <w:rsid w:val="00E04FB6"/>
    <w:rsid w:val="00E06BE8"/>
    <w:rsid w:val="00E06E17"/>
    <w:rsid w:val="00E07032"/>
    <w:rsid w:val="00E072F5"/>
    <w:rsid w:val="00E0781E"/>
    <w:rsid w:val="00E105D2"/>
    <w:rsid w:val="00E10DA5"/>
    <w:rsid w:val="00E10DC5"/>
    <w:rsid w:val="00E1207C"/>
    <w:rsid w:val="00E124B6"/>
    <w:rsid w:val="00E125A1"/>
    <w:rsid w:val="00E13321"/>
    <w:rsid w:val="00E13525"/>
    <w:rsid w:val="00E13DAF"/>
    <w:rsid w:val="00E13F44"/>
    <w:rsid w:val="00E15C86"/>
    <w:rsid w:val="00E15F79"/>
    <w:rsid w:val="00E16849"/>
    <w:rsid w:val="00E17DBB"/>
    <w:rsid w:val="00E20322"/>
    <w:rsid w:val="00E20D1B"/>
    <w:rsid w:val="00E2173F"/>
    <w:rsid w:val="00E218CB"/>
    <w:rsid w:val="00E224BE"/>
    <w:rsid w:val="00E228A0"/>
    <w:rsid w:val="00E22A52"/>
    <w:rsid w:val="00E22ACD"/>
    <w:rsid w:val="00E22CF6"/>
    <w:rsid w:val="00E2400F"/>
    <w:rsid w:val="00E25020"/>
    <w:rsid w:val="00E2524C"/>
    <w:rsid w:val="00E254B8"/>
    <w:rsid w:val="00E25CE8"/>
    <w:rsid w:val="00E30285"/>
    <w:rsid w:val="00E31010"/>
    <w:rsid w:val="00E31022"/>
    <w:rsid w:val="00E31926"/>
    <w:rsid w:val="00E324BD"/>
    <w:rsid w:val="00E32758"/>
    <w:rsid w:val="00E332C9"/>
    <w:rsid w:val="00E33887"/>
    <w:rsid w:val="00E339AC"/>
    <w:rsid w:val="00E33A21"/>
    <w:rsid w:val="00E3406F"/>
    <w:rsid w:val="00E34401"/>
    <w:rsid w:val="00E347A6"/>
    <w:rsid w:val="00E351B1"/>
    <w:rsid w:val="00E35BB5"/>
    <w:rsid w:val="00E35E98"/>
    <w:rsid w:val="00E37F51"/>
    <w:rsid w:val="00E426F9"/>
    <w:rsid w:val="00E42B3A"/>
    <w:rsid w:val="00E42BAC"/>
    <w:rsid w:val="00E43211"/>
    <w:rsid w:val="00E43C01"/>
    <w:rsid w:val="00E43C6B"/>
    <w:rsid w:val="00E43F97"/>
    <w:rsid w:val="00E4427A"/>
    <w:rsid w:val="00E452BB"/>
    <w:rsid w:val="00E45A67"/>
    <w:rsid w:val="00E45D38"/>
    <w:rsid w:val="00E46204"/>
    <w:rsid w:val="00E46321"/>
    <w:rsid w:val="00E464C7"/>
    <w:rsid w:val="00E4657E"/>
    <w:rsid w:val="00E46DA5"/>
    <w:rsid w:val="00E47946"/>
    <w:rsid w:val="00E47E46"/>
    <w:rsid w:val="00E5080E"/>
    <w:rsid w:val="00E51C84"/>
    <w:rsid w:val="00E52CC1"/>
    <w:rsid w:val="00E52CD2"/>
    <w:rsid w:val="00E535B1"/>
    <w:rsid w:val="00E55082"/>
    <w:rsid w:val="00E5509C"/>
    <w:rsid w:val="00E5552F"/>
    <w:rsid w:val="00E5691D"/>
    <w:rsid w:val="00E571C1"/>
    <w:rsid w:val="00E573D5"/>
    <w:rsid w:val="00E57DC9"/>
    <w:rsid w:val="00E6006E"/>
    <w:rsid w:val="00E6026A"/>
    <w:rsid w:val="00E6109F"/>
    <w:rsid w:val="00E61566"/>
    <w:rsid w:val="00E61BA6"/>
    <w:rsid w:val="00E620B0"/>
    <w:rsid w:val="00E62D42"/>
    <w:rsid w:val="00E631D1"/>
    <w:rsid w:val="00E63C9E"/>
    <w:rsid w:val="00E6431E"/>
    <w:rsid w:val="00E64D59"/>
    <w:rsid w:val="00E652A8"/>
    <w:rsid w:val="00E6571A"/>
    <w:rsid w:val="00E65C74"/>
    <w:rsid w:val="00E66BF1"/>
    <w:rsid w:val="00E676D6"/>
    <w:rsid w:val="00E6771F"/>
    <w:rsid w:val="00E67FDC"/>
    <w:rsid w:val="00E701A3"/>
    <w:rsid w:val="00E70461"/>
    <w:rsid w:val="00E70722"/>
    <w:rsid w:val="00E70A56"/>
    <w:rsid w:val="00E70EAA"/>
    <w:rsid w:val="00E71548"/>
    <w:rsid w:val="00E7236E"/>
    <w:rsid w:val="00E7342F"/>
    <w:rsid w:val="00E739A0"/>
    <w:rsid w:val="00E73B1C"/>
    <w:rsid w:val="00E74670"/>
    <w:rsid w:val="00E747E2"/>
    <w:rsid w:val="00E7552D"/>
    <w:rsid w:val="00E7680E"/>
    <w:rsid w:val="00E769E5"/>
    <w:rsid w:val="00E7701C"/>
    <w:rsid w:val="00E7727A"/>
    <w:rsid w:val="00E77A16"/>
    <w:rsid w:val="00E8099A"/>
    <w:rsid w:val="00E811CB"/>
    <w:rsid w:val="00E81B40"/>
    <w:rsid w:val="00E822B7"/>
    <w:rsid w:val="00E8258F"/>
    <w:rsid w:val="00E82713"/>
    <w:rsid w:val="00E827E7"/>
    <w:rsid w:val="00E831C1"/>
    <w:rsid w:val="00E83B51"/>
    <w:rsid w:val="00E84315"/>
    <w:rsid w:val="00E85676"/>
    <w:rsid w:val="00E85926"/>
    <w:rsid w:val="00E86401"/>
    <w:rsid w:val="00E86458"/>
    <w:rsid w:val="00E86CA9"/>
    <w:rsid w:val="00E86E24"/>
    <w:rsid w:val="00E87A7D"/>
    <w:rsid w:val="00E90633"/>
    <w:rsid w:val="00E90DAD"/>
    <w:rsid w:val="00E915A6"/>
    <w:rsid w:val="00E925C5"/>
    <w:rsid w:val="00E9260A"/>
    <w:rsid w:val="00E92A42"/>
    <w:rsid w:val="00E930A2"/>
    <w:rsid w:val="00E93315"/>
    <w:rsid w:val="00E9355D"/>
    <w:rsid w:val="00E93AF2"/>
    <w:rsid w:val="00E94B53"/>
    <w:rsid w:val="00E94E32"/>
    <w:rsid w:val="00E95BAC"/>
    <w:rsid w:val="00E9659D"/>
    <w:rsid w:val="00E96EE2"/>
    <w:rsid w:val="00E9733B"/>
    <w:rsid w:val="00E97EDB"/>
    <w:rsid w:val="00E97F54"/>
    <w:rsid w:val="00E97FF9"/>
    <w:rsid w:val="00EA03B9"/>
    <w:rsid w:val="00EA0724"/>
    <w:rsid w:val="00EA0F9E"/>
    <w:rsid w:val="00EA1CCD"/>
    <w:rsid w:val="00EA22C6"/>
    <w:rsid w:val="00EA2321"/>
    <w:rsid w:val="00EA4006"/>
    <w:rsid w:val="00EA403E"/>
    <w:rsid w:val="00EA41EF"/>
    <w:rsid w:val="00EA46E8"/>
    <w:rsid w:val="00EA5B3E"/>
    <w:rsid w:val="00EA5C31"/>
    <w:rsid w:val="00EA5D5E"/>
    <w:rsid w:val="00EA6AA1"/>
    <w:rsid w:val="00EA795D"/>
    <w:rsid w:val="00EA7A74"/>
    <w:rsid w:val="00EA7CD2"/>
    <w:rsid w:val="00EA7D18"/>
    <w:rsid w:val="00EA7DF0"/>
    <w:rsid w:val="00EB1670"/>
    <w:rsid w:val="00EB27F3"/>
    <w:rsid w:val="00EB2AB4"/>
    <w:rsid w:val="00EB3049"/>
    <w:rsid w:val="00EB45E9"/>
    <w:rsid w:val="00EB49FB"/>
    <w:rsid w:val="00EB4CD2"/>
    <w:rsid w:val="00EB6283"/>
    <w:rsid w:val="00EB6E67"/>
    <w:rsid w:val="00EB7C9F"/>
    <w:rsid w:val="00EC026F"/>
    <w:rsid w:val="00EC14BF"/>
    <w:rsid w:val="00EC2A7E"/>
    <w:rsid w:val="00EC326E"/>
    <w:rsid w:val="00EC4C5A"/>
    <w:rsid w:val="00EC4F99"/>
    <w:rsid w:val="00EC56F9"/>
    <w:rsid w:val="00EC5C2A"/>
    <w:rsid w:val="00EC6336"/>
    <w:rsid w:val="00EC6482"/>
    <w:rsid w:val="00EC65C5"/>
    <w:rsid w:val="00EC688C"/>
    <w:rsid w:val="00EC68B4"/>
    <w:rsid w:val="00EC6AD3"/>
    <w:rsid w:val="00EC6EA5"/>
    <w:rsid w:val="00EC77CB"/>
    <w:rsid w:val="00EC7B31"/>
    <w:rsid w:val="00ED0075"/>
    <w:rsid w:val="00ED080E"/>
    <w:rsid w:val="00ED1217"/>
    <w:rsid w:val="00ED1EE0"/>
    <w:rsid w:val="00ED210B"/>
    <w:rsid w:val="00ED2C18"/>
    <w:rsid w:val="00ED3035"/>
    <w:rsid w:val="00ED3962"/>
    <w:rsid w:val="00ED4A95"/>
    <w:rsid w:val="00ED4EE1"/>
    <w:rsid w:val="00ED54B1"/>
    <w:rsid w:val="00ED59B2"/>
    <w:rsid w:val="00ED6A60"/>
    <w:rsid w:val="00EE015C"/>
    <w:rsid w:val="00EE0F2D"/>
    <w:rsid w:val="00EE105B"/>
    <w:rsid w:val="00EE1292"/>
    <w:rsid w:val="00EE15A6"/>
    <w:rsid w:val="00EE17C8"/>
    <w:rsid w:val="00EE23DB"/>
    <w:rsid w:val="00EE397B"/>
    <w:rsid w:val="00EE4C60"/>
    <w:rsid w:val="00EE5133"/>
    <w:rsid w:val="00EE5295"/>
    <w:rsid w:val="00EE5767"/>
    <w:rsid w:val="00EE636E"/>
    <w:rsid w:val="00EE7E77"/>
    <w:rsid w:val="00EF03A6"/>
    <w:rsid w:val="00EF0605"/>
    <w:rsid w:val="00EF1EC1"/>
    <w:rsid w:val="00EF2393"/>
    <w:rsid w:val="00EF24AF"/>
    <w:rsid w:val="00EF3E6C"/>
    <w:rsid w:val="00EF4155"/>
    <w:rsid w:val="00EF47F0"/>
    <w:rsid w:val="00EF486A"/>
    <w:rsid w:val="00EF555B"/>
    <w:rsid w:val="00EF578A"/>
    <w:rsid w:val="00EF611C"/>
    <w:rsid w:val="00EF6E91"/>
    <w:rsid w:val="00EF6F64"/>
    <w:rsid w:val="00EF7490"/>
    <w:rsid w:val="00F00A27"/>
    <w:rsid w:val="00F00AB1"/>
    <w:rsid w:val="00F015BE"/>
    <w:rsid w:val="00F02179"/>
    <w:rsid w:val="00F027BB"/>
    <w:rsid w:val="00F02A7A"/>
    <w:rsid w:val="00F02C0C"/>
    <w:rsid w:val="00F030BF"/>
    <w:rsid w:val="00F031C0"/>
    <w:rsid w:val="00F03262"/>
    <w:rsid w:val="00F03377"/>
    <w:rsid w:val="00F033C5"/>
    <w:rsid w:val="00F038B8"/>
    <w:rsid w:val="00F03E1B"/>
    <w:rsid w:val="00F0423C"/>
    <w:rsid w:val="00F05E74"/>
    <w:rsid w:val="00F06246"/>
    <w:rsid w:val="00F07B28"/>
    <w:rsid w:val="00F102D0"/>
    <w:rsid w:val="00F11ABB"/>
    <w:rsid w:val="00F11DCF"/>
    <w:rsid w:val="00F14293"/>
    <w:rsid w:val="00F14839"/>
    <w:rsid w:val="00F14D00"/>
    <w:rsid w:val="00F161D4"/>
    <w:rsid w:val="00F162EA"/>
    <w:rsid w:val="00F16329"/>
    <w:rsid w:val="00F16B23"/>
    <w:rsid w:val="00F16DD7"/>
    <w:rsid w:val="00F17315"/>
    <w:rsid w:val="00F20C4A"/>
    <w:rsid w:val="00F210F7"/>
    <w:rsid w:val="00F215C0"/>
    <w:rsid w:val="00F216A9"/>
    <w:rsid w:val="00F2174D"/>
    <w:rsid w:val="00F21A06"/>
    <w:rsid w:val="00F224E3"/>
    <w:rsid w:val="00F23E0A"/>
    <w:rsid w:val="00F24227"/>
    <w:rsid w:val="00F24954"/>
    <w:rsid w:val="00F249C9"/>
    <w:rsid w:val="00F24BCC"/>
    <w:rsid w:val="00F24C3A"/>
    <w:rsid w:val="00F24FCA"/>
    <w:rsid w:val="00F252D9"/>
    <w:rsid w:val="00F257D7"/>
    <w:rsid w:val="00F2663A"/>
    <w:rsid w:val="00F268F9"/>
    <w:rsid w:val="00F26EFE"/>
    <w:rsid w:val="00F27D7E"/>
    <w:rsid w:val="00F27F8C"/>
    <w:rsid w:val="00F308CE"/>
    <w:rsid w:val="00F319A2"/>
    <w:rsid w:val="00F3334F"/>
    <w:rsid w:val="00F338CB"/>
    <w:rsid w:val="00F34915"/>
    <w:rsid w:val="00F355FE"/>
    <w:rsid w:val="00F35B76"/>
    <w:rsid w:val="00F35B78"/>
    <w:rsid w:val="00F36B92"/>
    <w:rsid w:val="00F36C26"/>
    <w:rsid w:val="00F401E2"/>
    <w:rsid w:val="00F40622"/>
    <w:rsid w:val="00F414EB"/>
    <w:rsid w:val="00F42860"/>
    <w:rsid w:val="00F42A6B"/>
    <w:rsid w:val="00F42CE3"/>
    <w:rsid w:val="00F461E3"/>
    <w:rsid w:val="00F46937"/>
    <w:rsid w:val="00F47AF7"/>
    <w:rsid w:val="00F47B65"/>
    <w:rsid w:val="00F50F21"/>
    <w:rsid w:val="00F51EE3"/>
    <w:rsid w:val="00F52BF5"/>
    <w:rsid w:val="00F52D27"/>
    <w:rsid w:val="00F540EE"/>
    <w:rsid w:val="00F5468D"/>
    <w:rsid w:val="00F577B9"/>
    <w:rsid w:val="00F57966"/>
    <w:rsid w:val="00F57B18"/>
    <w:rsid w:val="00F57D9E"/>
    <w:rsid w:val="00F60D99"/>
    <w:rsid w:val="00F62124"/>
    <w:rsid w:val="00F62F25"/>
    <w:rsid w:val="00F631B0"/>
    <w:rsid w:val="00F64D04"/>
    <w:rsid w:val="00F65676"/>
    <w:rsid w:val="00F65773"/>
    <w:rsid w:val="00F65B78"/>
    <w:rsid w:val="00F65F92"/>
    <w:rsid w:val="00F67CA6"/>
    <w:rsid w:val="00F67FF4"/>
    <w:rsid w:val="00F7066E"/>
    <w:rsid w:val="00F70B52"/>
    <w:rsid w:val="00F70D18"/>
    <w:rsid w:val="00F71330"/>
    <w:rsid w:val="00F728E8"/>
    <w:rsid w:val="00F72CAF"/>
    <w:rsid w:val="00F7313B"/>
    <w:rsid w:val="00F73A7B"/>
    <w:rsid w:val="00F740B4"/>
    <w:rsid w:val="00F75B23"/>
    <w:rsid w:val="00F762EE"/>
    <w:rsid w:val="00F76541"/>
    <w:rsid w:val="00F767D4"/>
    <w:rsid w:val="00F76A97"/>
    <w:rsid w:val="00F76AC8"/>
    <w:rsid w:val="00F76F2D"/>
    <w:rsid w:val="00F774DD"/>
    <w:rsid w:val="00F7759C"/>
    <w:rsid w:val="00F77A55"/>
    <w:rsid w:val="00F77C40"/>
    <w:rsid w:val="00F77E9B"/>
    <w:rsid w:val="00F810D8"/>
    <w:rsid w:val="00F81212"/>
    <w:rsid w:val="00F814F9"/>
    <w:rsid w:val="00F8155A"/>
    <w:rsid w:val="00F815E9"/>
    <w:rsid w:val="00F82679"/>
    <w:rsid w:val="00F8295C"/>
    <w:rsid w:val="00F82C14"/>
    <w:rsid w:val="00F83527"/>
    <w:rsid w:val="00F83F0D"/>
    <w:rsid w:val="00F8442A"/>
    <w:rsid w:val="00F853D6"/>
    <w:rsid w:val="00F86F6D"/>
    <w:rsid w:val="00F872E4"/>
    <w:rsid w:val="00F87F4B"/>
    <w:rsid w:val="00F910BD"/>
    <w:rsid w:val="00F91199"/>
    <w:rsid w:val="00F9190B"/>
    <w:rsid w:val="00F91983"/>
    <w:rsid w:val="00F936EA"/>
    <w:rsid w:val="00F936ED"/>
    <w:rsid w:val="00F93AF7"/>
    <w:rsid w:val="00F95EE5"/>
    <w:rsid w:val="00F95FAD"/>
    <w:rsid w:val="00F96385"/>
    <w:rsid w:val="00F97D17"/>
    <w:rsid w:val="00FA11D0"/>
    <w:rsid w:val="00FA172E"/>
    <w:rsid w:val="00FA1FDF"/>
    <w:rsid w:val="00FA32B8"/>
    <w:rsid w:val="00FA3391"/>
    <w:rsid w:val="00FA3B8E"/>
    <w:rsid w:val="00FA4366"/>
    <w:rsid w:val="00FA466B"/>
    <w:rsid w:val="00FA4786"/>
    <w:rsid w:val="00FA4B5E"/>
    <w:rsid w:val="00FA67AD"/>
    <w:rsid w:val="00FA6EAE"/>
    <w:rsid w:val="00FA703D"/>
    <w:rsid w:val="00FA7EFA"/>
    <w:rsid w:val="00FB0737"/>
    <w:rsid w:val="00FB0D10"/>
    <w:rsid w:val="00FB185D"/>
    <w:rsid w:val="00FB2123"/>
    <w:rsid w:val="00FB26E1"/>
    <w:rsid w:val="00FB2AE6"/>
    <w:rsid w:val="00FB3E2B"/>
    <w:rsid w:val="00FB3EC8"/>
    <w:rsid w:val="00FB4FD6"/>
    <w:rsid w:val="00FB737C"/>
    <w:rsid w:val="00FB7921"/>
    <w:rsid w:val="00FC0BAB"/>
    <w:rsid w:val="00FC0F55"/>
    <w:rsid w:val="00FC2D2A"/>
    <w:rsid w:val="00FC429C"/>
    <w:rsid w:val="00FC46FE"/>
    <w:rsid w:val="00FC6D48"/>
    <w:rsid w:val="00FC73F6"/>
    <w:rsid w:val="00FC777C"/>
    <w:rsid w:val="00FD01D8"/>
    <w:rsid w:val="00FD0203"/>
    <w:rsid w:val="00FD0428"/>
    <w:rsid w:val="00FD09FB"/>
    <w:rsid w:val="00FD0D03"/>
    <w:rsid w:val="00FD1A28"/>
    <w:rsid w:val="00FD25A9"/>
    <w:rsid w:val="00FD31A5"/>
    <w:rsid w:val="00FD3D2D"/>
    <w:rsid w:val="00FD3F7A"/>
    <w:rsid w:val="00FD5571"/>
    <w:rsid w:val="00FD583F"/>
    <w:rsid w:val="00FD5E6E"/>
    <w:rsid w:val="00FD6AC3"/>
    <w:rsid w:val="00FD7455"/>
    <w:rsid w:val="00FD7488"/>
    <w:rsid w:val="00FD74BB"/>
    <w:rsid w:val="00FD7B2F"/>
    <w:rsid w:val="00FE1738"/>
    <w:rsid w:val="00FE1FC1"/>
    <w:rsid w:val="00FE307F"/>
    <w:rsid w:val="00FE3155"/>
    <w:rsid w:val="00FE373F"/>
    <w:rsid w:val="00FE48F0"/>
    <w:rsid w:val="00FE50DE"/>
    <w:rsid w:val="00FE510B"/>
    <w:rsid w:val="00FE5967"/>
    <w:rsid w:val="00FE5BFC"/>
    <w:rsid w:val="00FE6903"/>
    <w:rsid w:val="00FE6F07"/>
    <w:rsid w:val="00FE7702"/>
    <w:rsid w:val="00FE7805"/>
    <w:rsid w:val="00FF0785"/>
    <w:rsid w:val="00FF16B4"/>
    <w:rsid w:val="00FF198C"/>
    <w:rsid w:val="00FF36CC"/>
    <w:rsid w:val="00FF4585"/>
    <w:rsid w:val="00FF4BAB"/>
    <w:rsid w:val="00FF4C77"/>
    <w:rsid w:val="00FF5076"/>
    <w:rsid w:val="00FF523F"/>
    <w:rsid w:val="00FF647B"/>
    <w:rsid w:val="00FF655F"/>
    <w:rsid w:val="00FF7D91"/>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AB92E1"/>
  <w15:docId w15:val="{04AE3923-F51F-49C9-A3D6-CAD23416F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92E"/>
    <w:pPr>
      <w:spacing w:after="0"/>
      <w:jc w:val="both"/>
    </w:pPr>
    <w:rPr>
      <w:rFonts w:eastAsiaTheme="minorEastAsia"/>
      <w:b/>
      <w:color w:val="082A75" w:themeColor="text2"/>
      <w:sz w:val="28"/>
      <w:szCs w:val="22"/>
    </w:rPr>
  </w:style>
  <w:style w:type="paragraph" w:styleId="Titre1">
    <w:name w:val="heading 1"/>
    <w:basedOn w:val="Normal"/>
    <w:link w:val="Titre1C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197A7D"/>
    <w:pPr>
      <w:keepNext/>
      <w:keepLines/>
      <w:spacing w:before="40"/>
      <w:outlineLvl w:val="2"/>
    </w:pPr>
    <w:rPr>
      <w:rFonts w:ascii="Times New Roman" w:eastAsiaTheme="majorEastAsia" w:hAnsi="Times New Roman" w:cstheme="majorBidi"/>
      <w:color w:val="024F75" w:themeColor="accent1"/>
      <w:sz w:val="24"/>
      <w:szCs w:val="24"/>
    </w:rPr>
  </w:style>
  <w:style w:type="paragraph" w:styleId="Titre4">
    <w:name w:val="heading 4"/>
    <w:basedOn w:val="Normal"/>
    <w:next w:val="Normal"/>
    <w:link w:val="Titre4Car"/>
    <w:uiPriority w:val="1"/>
    <w:unhideWhenUsed/>
    <w:qFormat/>
    <w:rsid w:val="004811D6"/>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9"/>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99"/>
    <w:unhideWhenUsed/>
    <w:rsid w:val="005037F0"/>
  </w:style>
  <w:style w:type="character" w:customStyle="1" w:styleId="En-tteCar">
    <w:name w:val="En-tête Car"/>
    <w:basedOn w:val="Policepardfaut"/>
    <w:link w:val="En-tte"/>
    <w:uiPriority w:val="99"/>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Pourmmoire">
    <w:name w:val="Pour mémoire"/>
    <w:basedOn w:val="Normal"/>
    <w:link w:val="PourmmoireCar"/>
    <w:qFormat/>
    <w:rsid w:val="009F7D3B"/>
    <w:pPr>
      <w:spacing w:before="120" w:after="120" w:line="360" w:lineRule="auto"/>
    </w:pPr>
    <w:rPr>
      <w:rFonts w:ascii="Times New Roman" w:hAnsi="Times New Roman"/>
      <w:b w:val="0"/>
      <w:color w:val="0F0D29" w:themeColor="text1"/>
      <w:sz w:val="24"/>
    </w:rPr>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PourmmoireCar">
    <w:name w:val="Pour mémoire Car"/>
    <w:basedOn w:val="Policepardfaut"/>
    <w:link w:val="Pourmmoire"/>
    <w:rsid w:val="009F7D3B"/>
    <w:rPr>
      <w:rFonts w:ascii="Times New Roman" w:eastAsiaTheme="minorEastAsia" w:hAnsi="Times New Roman"/>
      <w:color w:val="0F0D29" w:themeColor="text1"/>
      <w:szCs w:val="22"/>
    </w:rPr>
  </w:style>
  <w:style w:type="paragraph" w:styleId="Corpsdetexte">
    <w:name w:val="Body Text"/>
    <w:basedOn w:val="Normal"/>
    <w:link w:val="CorpsdetexteCar"/>
    <w:uiPriority w:val="1"/>
    <w:rsid w:val="00C421D8"/>
    <w:pPr>
      <w:widowControl w:val="0"/>
      <w:autoSpaceDE w:val="0"/>
      <w:autoSpaceDN w:val="0"/>
      <w:spacing w:line="240" w:lineRule="auto"/>
    </w:pPr>
    <w:rPr>
      <w:rFonts w:ascii="Times New Roman" w:eastAsia="Times New Roman" w:hAnsi="Times New Roman" w:cs="Times New Roman"/>
      <w:b w:val="0"/>
      <w:color w:val="auto"/>
      <w:sz w:val="22"/>
    </w:rPr>
  </w:style>
  <w:style w:type="character" w:customStyle="1" w:styleId="CorpsdetexteCar">
    <w:name w:val="Corps de texte Car"/>
    <w:basedOn w:val="Policepardfaut"/>
    <w:link w:val="Corpsdetexte"/>
    <w:uiPriority w:val="1"/>
    <w:rsid w:val="00C421D8"/>
    <w:rPr>
      <w:rFonts w:ascii="Times New Roman" w:eastAsia="Times New Roman" w:hAnsi="Times New Roman" w:cs="Times New Roman"/>
      <w:sz w:val="22"/>
      <w:szCs w:val="22"/>
    </w:rPr>
  </w:style>
  <w:style w:type="paragraph" w:styleId="TM1">
    <w:name w:val="toc 1"/>
    <w:basedOn w:val="Normal"/>
    <w:next w:val="Normal"/>
    <w:autoRedefine/>
    <w:uiPriority w:val="39"/>
    <w:unhideWhenUsed/>
    <w:rsid w:val="006C69B6"/>
    <w:pPr>
      <w:tabs>
        <w:tab w:val="left" w:pos="440"/>
        <w:tab w:val="right" w:leader="dot" w:pos="10024"/>
      </w:tabs>
      <w:spacing w:after="100" w:line="259" w:lineRule="auto"/>
    </w:pPr>
    <w:rPr>
      <w:rFonts w:ascii="Times New Roman" w:hAnsi="Times New Roman" w:cs="Times New Roman"/>
      <w:bCs/>
      <w:noProof/>
      <w:color w:val="auto"/>
      <w:sz w:val="22"/>
    </w:rPr>
  </w:style>
  <w:style w:type="character" w:styleId="Lienhypertexte">
    <w:name w:val="Hyperlink"/>
    <w:basedOn w:val="Policepardfaut"/>
    <w:uiPriority w:val="99"/>
    <w:unhideWhenUsed/>
    <w:rsid w:val="00C421D8"/>
    <w:rPr>
      <w:color w:val="3592CF" w:themeColor="hyperlink"/>
      <w:u w:val="single"/>
    </w:rPr>
  </w:style>
  <w:style w:type="paragraph" w:styleId="Paragraphedeliste">
    <w:name w:val="List Paragraph"/>
    <w:basedOn w:val="Normal"/>
    <w:uiPriority w:val="34"/>
    <w:unhideWhenUsed/>
    <w:qFormat/>
    <w:rsid w:val="006E6B14"/>
    <w:pPr>
      <w:ind w:left="720"/>
      <w:contextualSpacing/>
    </w:pPr>
  </w:style>
  <w:style w:type="paragraph" w:styleId="TM2">
    <w:name w:val="toc 2"/>
    <w:basedOn w:val="Normal"/>
    <w:next w:val="Normal"/>
    <w:autoRedefine/>
    <w:uiPriority w:val="39"/>
    <w:unhideWhenUsed/>
    <w:rsid w:val="00A6714E"/>
    <w:pPr>
      <w:tabs>
        <w:tab w:val="left" w:pos="880"/>
        <w:tab w:val="right" w:leader="dot" w:pos="10024"/>
      </w:tabs>
      <w:spacing w:after="100"/>
      <w:ind w:left="280"/>
    </w:pPr>
    <w:rPr>
      <w:rFonts w:ascii="Times New Roman" w:hAnsi="Times New Roman" w:cs="Times New Roman"/>
      <w:noProof/>
      <w:color w:val="auto"/>
      <w:sz w:val="22"/>
    </w:rPr>
  </w:style>
  <w:style w:type="paragraph" w:customStyle="1" w:styleId="Textbody">
    <w:name w:val="Text body"/>
    <w:basedOn w:val="Normal"/>
    <w:rsid w:val="00710965"/>
    <w:pPr>
      <w:suppressAutoHyphens/>
      <w:autoSpaceDN w:val="0"/>
      <w:spacing w:after="140"/>
    </w:pPr>
    <w:rPr>
      <w:rFonts w:ascii="Liberation Serif" w:eastAsia="NSimSun" w:hAnsi="Liberation Serif" w:cs="Lucida Sans"/>
      <w:b w:val="0"/>
      <w:color w:val="auto"/>
      <w:kern w:val="3"/>
      <w:sz w:val="24"/>
      <w:szCs w:val="24"/>
      <w:lang w:eastAsia="zh-CN" w:bidi="hi-IN"/>
    </w:rPr>
  </w:style>
  <w:style w:type="character" w:customStyle="1" w:styleId="link-wrapper">
    <w:name w:val="link-wrapper"/>
    <w:basedOn w:val="Policepardfaut"/>
    <w:rsid w:val="009D59F2"/>
  </w:style>
  <w:style w:type="paragraph" w:customStyle="1" w:styleId="Vosrf">
    <w:name w:val="Vos réf"/>
    <w:basedOn w:val="Normal"/>
    <w:next w:val="Normal"/>
    <w:rsid w:val="0045670F"/>
    <w:pPr>
      <w:tabs>
        <w:tab w:val="right" w:pos="709"/>
      </w:tabs>
      <w:spacing w:line="240" w:lineRule="auto"/>
      <w:jc w:val="right"/>
    </w:pPr>
    <w:rPr>
      <w:rFonts w:ascii="Arial" w:eastAsia="Times New Roman" w:hAnsi="Arial" w:cs="Times New Roman"/>
      <w:b w:val="0"/>
      <w:i/>
      <w:color w:val="auto"/>
      <w:sz w:val="20"/>
      <w:szCs w:val="20"/>
      <w:lang w:eastAsia="fr-FR"/>
    </w:rPr>
  </w:style>
  <w:style w:type="paragraph" w:customStyle="1" w:styleId="libell">
    <w:name w:val="libellé"/>
    <w:basedOn w:val="Vosrf"/>
    <w:rsid w:val="0045670F"/>
    <w:pPr>
      <w:tabs>
        <w:tab w:val="left" w:pos="3403"/>
      </w:tabs>
      <w:jc w:val="left"/>
    </w:pPr>
    <w:rPr>
      <w:i w:val="0"/>
    </w:rPr>
  </w:style>
  <w:style w:type="paragraph" w:customStyle="1" w:styleId="ASAtext">
    <w:name w:val="ASA text"/>
    <w:basedOn w:val="Normal"/>
    <w:link w:val="ASAtextChar"/>
    <w:rsid w:val="0045670F"/>
    <w:pPr>
      <w:spacing w:line="240" w:lineRule="auto"/>
      <w:ind w:left="567"/>
    </w:pPr>
    <w:rPr>
      <w:rFonts w:ascii="Arial" w:eastAsia="Times New Roman" w:hAnsi="Arial" w:cs="Times New Roman"/>
      <w:b w:val="0"/>
      <w:color w:val="auto"/>
      <w:sz w:val="20"/>
      <w:szCs w:val="20"/>
      <w:lang w:val="en-US" w:eastAsia="fr-FR"/>
    </w:rPr>
  </w:style>
  <w:style w:type="paragraph" w:customStyle="1" w:styleId="Template-Topic-centered">
    <w:name w:val="Template-Topic-centered"/>
    <w:basedOn w:val="Normal"/>
    <w:rsid w:val="0045670F"/>
    <w:pPr>
      <w:spacing w:before="60" w:after="60" w:line="240" w:lineRule="auto"/>
      <w:jc w:val="center"/>
    </w:pPr>
    <w:rPr>
      <w:rFonts w:ascii="Arial" w:eastAsia="Times New Roman" w:hAnsi="Arial" w:cs="Times New Roman"/>
      <w:color w:val="000000"/>
      <w:sz w:val="22"/>
      <w:szCs w:val="20"/>
      <w:lang w:val="en-GB" w:eastAsia="fr-FR"/>
    </w:rPr>
  </w:style>
  <w:style w:type="paragraph" w:customStyle="1" w:styleId="Template-Topic-small">
    <w:name w:val="Template-Topic-small"/>
    <w:basedOn w:val="Template-Topic-centered"/>
    <w:rsid w:val="0045670F"/>
    <w:rPr>
      <w:sz w:val="18"/>
      <w:lang w:val="en-US"/>
    </w:rPr>
  </w:style>
  <w:style w:type="character" w:customStyle="1" w:styleId="ASAtextChar">
    <w:name w:val="ASA text Char"/>
    <w:basedOn w:val="Policepardfaut"/>
    <w:link w:val="ASAtext"/>
    <w:locked/>
    <w:rsid w:val="0045670F"/>
    <w:rPr>
      <w:rFonts w:ascii="Arial" w:eastAsia="Times New Roman" w:hAnsi="Arial" w:cs="Times New Roman"/>
      <w:sz w:val="20"/>
      <w:szCs w:val="20"/>
      <w:lang w:val="en-US" w:eastAsia="fr-FR"/>
    </w:rPr>
  </w:style>
  <w:style w:type="character" w:styleId="lev">
    <w:name w:val="Strong"/>
    <w:basedOn w:val="Policepardfaut"/>
    <w:uiPriority w:val="22"/>
    <w:qFormat/>
    <w:rsid w:val="00E42BAC"/>
    <w:rPr>
      <w:b/>
      <w:bCs/>
    </w:rPr>
  </w:style>
  <w:style w:type="paragraph" w:styleId="Notedebasdepage">
    <w:name w:val="footnote text"/>
    <w:basedOn w:val="Normal"/>
    <w:link w:val="NotedebasdepageCar"/>
    <w:uiPriority w:val="99"/>
    <w:semiHidden/>
    <w:unhideWhenUsed/>
    <w:rsid w:val="003652B3"/>
    <w:pPr>
      <w:spacing w:line="240" w:lineRule="auto"/>
    </w:pPr>
    <w:rPr>
      <w:sz w:val="20"/>
      <w:szCs w:val="20"/>
    </w:rPr>
  </w:style>
  <w:style w:type="character" w:customStyle="1" w:styleId="NotedebasdepageCar">
    <w:name w:val="Note de bas de page Car"/>
    <w:basedOn w:val="Policepardfaut"/>
    <w:link w:val="Notedebasdepage"/>
    <w:uiPriority w:val="99"/>
    <w:semiHidden/>
    <w:rsid w:val="003652B3"/>
    <w:rPr>
      <w:rFonts w:eastAsiaTheme="minorEastAsia"/>
      <w:b/>
      <w:color w:val="082A75" w:themeColor="text2"/>
      <w:sz w:val="20"/>
      <w:szCs w:val="20"/>
    </w:rPr>
  </w:style>
  <w:style w:type="character" w:styleId="Appelnotedebasdep">
    <w:name w:val="footnote reference"/>
    <w:basedOn w:val="Policepardfaut"/>
    <w:uiPriority w:val="99"/>
    <w:semiHidden/>
    <w:unhideWhenUsed/>
    <w:rsid w:val="003652B3"/>
    <w:rPr>
      <w:vertAlign w:val="superscript"/>
    </w:rPr>
  </w:style>
  <w:style w:type="paragraph" w:styleId="Lgende">
    <w:name w:val="caption"/>
    <w:basedOn w:val="Normal"/>
    <w:next w:val="Normal"/>
    <w:uiPriority w:val="35"/>
    <w:unhideWhenUsed/>
    <w:qFormat/>
    <w:rsid w:val="008056B3"/>
    <w:pPr>
      <w:spacing w:after="200" w:line="240" w:lineRule="auto"/>
    </w:pPr>
    <w:rPr>
      <w:i/>
      <w:iCs/>
      <w:sz w:val="18"/>
      <w:szCs w:val="18"/>
    </w:rPr>
  </w:style>
  <w:style w:type="paragraph" w:styleId="Tabledesillustrations">
    <w:name w:val="table of figures"/>
    <w:basedOn w:val="Normal"/>
    <w:next w:val="Normal"/>
    <w:uiPriority w:val="99"/>
    <w:unhideWhenUsed/>
    <w:rsid w:val="00166BB7"/>
    <w:pPr>
      <w:spacing w:before="120" w:after="120"/>
    </w:pPr>
    <w:rPr>
      <w:rFonts w:ascii="Times New Roman" w:hAnsi="Times New Roman"/>
      <w:color w:val="0F0D29" w:themeColor="text1"/>
      <w:sz w:val="24"/>
    </w:rPr>
  </w:style>
  <w:style w:type="character" w:customStyle="1" w:styleId="Titre3Car">
    <w:name w:val="Titre 3 Car"/>
    <w:basedOn w:val="Policepardfaut"/>
    <w:link w:val="Titre3"/>
    <w:uiPriority w:val="5"/>
    <w:rsid w:val="00197A7D"/>
    <w:rPr>
      <w:rFonts w:ascii="Times New Roman" w:eastAsiaTheme="majorEastAsia" w:hAnsi="Times New Roman" w:cstheme="majorBidi"/>
      <w:b/>
      <w:color w:val="024F75" w:themeColor="accent1"/>
    </w:rPr>
  </w:style>
  <w:style w:type="paragraph" w:styleId="TM3">
    <w:name w:val="toc 3"/>
    <w:basedOn w:val="Normal"/>
    <w:next w:val="Normal"/>
    <w:autoRedefine/>
    <w:uiPriority w:val="39"/>
    <w:unhideWhenUsed/>
    <w:rsid w:val="00965C8C"/>
    <w:pPr>
      <w:tabs>
        <w:tab w:val="left" w:pos="1320"/>
        <w:tab w:val="right" w:leader="dot" w:pos="10024"/>
      </w:tabs>
      <w:spacing w:after="100"/>
      <w:ind w:left="560"/>
    </w:pPr>
    <w:rPr>
      <w:rFonts w:ascii="Times New Roman" w:hAnsi="Times New Roman" w:cs="Times New Roman"/>
      <w:bCs/>
      <w:noProof/>
      <w:color w:val="auto"/>
      <w:sz w:val="22"/>
      <w:szCs w:val="18"/>
    </w:rPr>
  </w:style>
  <w:style w:type="paragraph" w:customStyle="1" w:styleId="Default">
    <w:name w:val="Default"/>
    <w:rsid w:val="00274E41"/>
    <w:pPr>
      <w:autoSpaceDE w:val="0"/>
      <w:autoSpaceDN w:val="0"/>
      <w:adjustRightInd w:val="0"/>
      <w:spacing w:after="0" w:line="240" w:lineRule="auto"/>
    </w:pPr>
    <w:rPr>
      <w:rFonts w:ascii="Arial Rounded MT Bold" w:hAnsi="Arial Rounded MT Bold" w:cs="Arial Rounded MT Bold"/>
      <w:color w:val="000000"/>
    </w:rPr>
  </w:style>
  <w:style w:type="paragraph" w:styleId="NormalWeb">
    <w:name w:val="Normal (Web)"/>
    <w:basedOn w:val="Normal"/>
    <w:uiPriority w:val="99"/>
    <w:unhideWhenUsed/>
    <w:rsid w:val="000511F0"/>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Rvision">
    <w:name w:val="Revision"/>
    <w:hidden/>
    <w:uiPriority w:val="99"/>
    <w:semiHidden/>
    <w:rsid w:val="004E26CE"/>
    <w:pPr>
      <w:spacing w:after="0" w:line="240" w:lineRule="auto"/>
    </w:pPr>
    <w:rPr>
      <w:rFonts w:eastAsiaTheme="minorEastAsia"/>
      <w:b/>
      <w:color w:val="082A75" w:themeColor="text2"/>
      <w:sz w:val="28"/>
      <w:szCs w:val="22"/>
    </w:rPr>
  </w:style>
  <w:style w:type="character" w:customStyle="1" w:styleId="Titre4Car">
    <w:name w:val="Titre 4 Car"/>
    <w:basedOn w:val="Policepardfaut"/>
    <w:link w:val="Titre4"/>
    <w:uiPriority w:val="1"/>
    <w:rsid w:val="004811D6"/>
    <w:rPr>
      <w:rFonts w:asciiTheme="majorHAnsi" w:eastAsiaTheme="majorEastAsia" w:hAnsiTheme="majorHAnsi" w:cstheme="majorBidi"/>
      <w:b/>
      <w:i/>
      <w:iCs/>
      <w:color w:val="013A57" w:themeColor="accent1" w:themeShade="BF"/>
      <w:sz w:val="28"/>
      <w:szCs w:val="22"/>
    </w:rPr>
  </w:style>
  <w:style w:type="paragraph" w:styleId="En-ttedetabledesmatires">
    <w:name w:val="TOC Heading"/>
    <w:basedOn w:val="Titre1"/>
    <w:next w:val="Normal"/>
    <w:uiPriority w:val="39"/>
    <w:unhideWhenUsed/>
    <w:qFormat/>
    <w:rsid w:val="00DE4C99"/>
    <w:pPr>
      <w:keepLines/>
      <w:spacing w:after="0" w:line="259" w:lineRule="auto"/>
      <w:jc w:val="left"/>
      <w:outlineLvl w:val="9"/>
    </w:pPr>
    <w:rPr>
      <w:b w:val="0"/>
      <w:color w:val="013A57" w:themeColor="accent1" w:themeShade="BF"/>
      <w:kern w:val="0"/>
      <w:sz w:val="32"/>
      <w:lang w:eastAsia="fr-FR"/>
    </w:rPr>
  </w:style>
  <w:style w:type="paragraph" w:styleId="Index1">
    <w:name w:val="index 1"/>
    <w:basedOn w:val="Normal"/>
    <w:next w:val="Normal"/>
    <w:autoRedefine/>
    <w:uiPriority w:val="99"/>
    <w:unhideWhenUsed/>
    <w:rsid w:val="00384777"/>
    <w:pPr>
      <w:spacing w:line="360" w:lineRule="auto"/>
      <w:ind w:left="280" w:hanging="280"/>
    </w:pPr>
    <w:rPr>
      <w:rFonts w:ascii="Times New Roman" w:hAnsi="Times New Roman"/>
      <w:b w:val="0"/>
      <w:sz w:val="24"/>
    </w:rPr>
  </w:style>
  <w:style w:type="character" w:customStyle="1" w:styleId="ui-provider">
    <w:name w:val="ui-provider"/>
    <w:basedOn w:val="Policepardfaut"/>
    <w:rsid w:val="00F853D6"/>
  </w:style>
  <w:style w:type="character" w:styleId="Marquedecommentaire">
    <w:name w:val="annotation reference"/>
    <w:basedOn w:val="Policepardfaut"/>
    <w:uiPriority w:val="99"/>
    <w:semiHidden/>
    <w:unhideWhenUsed/>
    <w:rsid w:val="00D27DEB"/>
    <w:rPr>
      <w:sz w:val="16"/>
      <w:szCs w:val="16"/>
    </w:rPr>
  </w:style>
  <w:style w:type="paragraph" w:styleId="Commentaire">
    <w:name w:val="annotation text"/>
    <w:basedOn w:val="Normal"/>
    <w:link w:val="CommentaireCar"/>
    <w:uiPriority w:val="99"/>
    <w:semiHidden/>
    <w:unhideWhenUsed/>
    <w:rsid w:val="00D27DEB"/>
    <w:pPr>
      <w:spacing w:line="240" w:lineRule="auto"/>
    </w:pPr>
    <w:rPr>
      <w:sz w:val="20"/>
      <w:szCs w:val="20"/>
    </w:rPr>
  </w:style>
  <w:style w:type="character" w:customStyle="1" w:styleId="CommentaireCar">
    <w:name w:val="Commentaire Car"/>
    <w:basedOn w:val="Policepardfaut"/>
    <w:link w:val="Commentaire"/>
    <w:uiPriority w:val="99"/>
    <w:semiHidden/>
    <w:rsid w:val="00D27DEB"/>
    <w:rPr>
      <w:rFonts w:eastAsiaTheme="minorEastAsia"/>
      <w:b/>
      <w:color w:val="082A75" w:themeColor="text2"/>
      <w:sz w:val="20"/>
      <w:szCs w:val="20"/>
    </w:rPr>
  </w:style>
  <w:style w:type="paragraph" w:styleId="Objetducommentaire">
    <w:name w:val="annotation subject"/>
    <w:basedOn w:val="Commentaire"/>
    <w:next w:val="Commentaire"/>
    <w:link w:val="ObjetducommentaireCar"/>
    <w:uiPriority w:val="99"/>
    <w:semiHidden/>
    <w:unhideWhenUsed/>
    <w:rsid w:val="000070E4"/>
    <w:rPr>
      <w:bCs/>
    </w:rPr>
  </w:style>
  <w:style w:type="character" w:customStyle="1" w:styleId="ObjetducommentaireCar">
    <w:name w:val="Objet du commentaire Car"/>
    <w:basedOn w:val="CommentaireCar"/>
    <w:link w:val="Objetducommentaire"/>
    <w:uiPriority w:val="99"/>
    <w:semiHidden/>
    <w:rsid w:val="000070E4"/>
    <w:rPr>
      <w:rFonts w:eastAsiaTheme="minorEastAsia"/>
      <w:b/>
      <w:bCs/>
      <w:color w:val="082A75" w:themeColor="text2"/>
      <w:sz w:val="20"/>
      <w:szCs w:val="20"/>
    </w:rPr>
  </w:style>
  <w:style w:type="character" w:customStyle="1" w:styleId="apple-converted-space">
    <w:name w:val="apple-converted-space"/>
    <w:basedOn w:val="Policepardfaut"/>
    <w:rsid w:val="00531705"/>
  </w:style>
  <w:style w:type="character" w:styleId="Accentuation">
    <w:name w:val="Emphasis"/>
    <w:basedOn w:val="Policepardfaut"/>
    <w:uiPriority w:val="20"/>
    <w:qFormat/>
    <w:rsid w:val="00531705"/>
    <w:rPr>
      <w:i/>
      <w:iCs/>
    </w:rPr>
  </w:style>
  <w:style w:type="paragraph" w:customStyle="1" w:styleId="p1">
    <w:name w:val="p1"/>
    <w:basedOn w:val="Normal"/>
    <w:rsid w:val="007A23EC"/>
    <w:pPr>
      <w:spacing w:before="100" w:beforeAutospacing="1" w:after="100" w:afterAutospacing="1" w:line="240" w:lineRule="auto"/>
      <w:jc w:val="left"/>
    </w:pPr>
    <w:rPr>
      <w:rFonts w:ascii="Times New Roman" w:eastAsia="Times New Roman" w:hAnsi="Times New Roman" w:cs="Times New Roman"/>
      <w:b w:val="0"/>
      <w:color w:val="auto"/>
      <w:sz w:val="24"/>
      <w:szCs w:val="24"/>
      <w:lang w:eastAsia="fr-FR"/>
    </w:rPr>
  </w:style>
  <w:style w:type="character" w:customStyle="1" w:styleId="s1">
    <w:name w:val="s1"/>
    <w:basedOn w:val="Policepardfaut"/>
    <w:rsid w:val="00471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0518">
      <w:bodyDiv w:val="1"/>
      <w:marLeft w:val="0"/>
      <w:marRight w:val="0"/>
      <w:marTop w:val="0"/>
      <w:marBottom w:val="0"/>
      <w:divBdr>
        <w:top w:val="none" w:sz="0" w:space="0" w:color="auto"/>
        <w:left w:val="none" w:sz="0" w:space="0" w:color="auto"/>
        <w:bottom w:val="none" w:sz="0" w:space="0" w:color="auto"/>
        <w:right w:val="none" w:sz="0" w:space="0" w:color="auto"/>
      </w:divBdr>
    </w:div>
    <w:div w:id="77675870">
      <w:bodyDiv w:val="1"/>
      <w:marLeft w:val="0"/>
      <w:marRight w:val="0"/>
      <w:marTop w:val="0"/>
      <w:marBottom w:val="0"/>
      <w:divBdr>
        <w:top w:val="none" w:sz="0" w:space="0" w:color="auto"/>
        <w:left w:val="none" w:sz="0" w:space="0" w:color="auto"/>
        <w:bottom w:val="none" w:sz="0" w:space="0" w:color="auto"/>
        <w:right w:val="none" w:sz="0" w:space="0" w:color="auto"/>
      </w:divBdr>
    </w:div>
    <w:div w:id="78673251">
      <w:bodyDiv w:val="1"/>
      <w:marLeft w:val="0"/>
      <w:marRight w:val="0"/>
      <w:marTop w:val="0"/>
      <w:marBottom w:val="0"/>
      <w:divBdr>
        <w:top w:val="none" w:sz="0" w:space="0" w:color="auto"/>
        <w:left w:val="none" w:sz="0" w:space="0" w:color="auto"/>
        <w:bottom w:val="none" w:sz="0" w:space="0" w:color="auto"/>
        <w:right w:val="none" w:sz="0" w:space="0" w:color="auto"/>
      </w:divBdr>
      <w:divsChild>
        <w:div w:id="123373155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48057553">
      <w:bodyDiv w:val="1"/>
      <w:marLeft w:val="0"/>
      <w:marRight w:val="0"/>
      <w:marTop w:val="0"/>
      <w:marBottom w:val="0"/>
      <w:divBdr>
        <w:top w:val="none" w:sz="0" w:space="0" w:color="auto"/>
        <w:left w:val="none" w:sz="0" w:space="0" w:color="auto"/>
        <w:bottom w:val="none" w:sz="0" w:space="0" w:color="auto"/>
        <w:right w:val="none" w:sz="0" w:space="0" w:color="auto"/>
      </w:divBdr>
      <w:divsChild>
        <w:div w:id="872812788">
          <w:marLeft w:val="0"/>
          <w:marRight w:val="0"/>
          <w:marTop w:val="0"/>
          <w:marBottom w:val="0"/>
          <w:divBdr>
            <w:top w:val="none" w:sz="0" w:space="0" w:color="auto"/>
            <w:left w:val="none" w:sz="0" w:space="0" w:color="auto"/>
            <w:bottom w:val="none" w:sz="0" w:space="0" w:color="auto"/>
            <w:right w:val="none" w:sz="0" w:space="0" w:color="auto"/>
          </w:divBdr>
          <w:divsChild>
            <w:div w:id="545949">
              <w:marLeft w:val="0"/>
              <w:marRight w:val="0"/>
              <w:marTop w:val="0"/>
              <w:marBottom w:val="0"/>
              <w:divBdr>
                <w:top w:val="none" w:sz="0" w:space="0" w:color="auto"/>
                <w:left w:val="none" w:sz="0" w:space="0" w:color="auto"/>
                <w:bottom w:val="none" w:sz="0" w:space="0" w:color="auto"/>
                <w:right w:val="none" w:sz="0" w:space="0" w:color="auto"/>
              </w:divBdr>
              <w:divsChild>
                <w:div w:id="780417528">
                  <w:marLeft w:val="0"/>
                  <w:marRight w:val="0"/>
                  <w:marTop w:val="0"/>
                  <w:marBottom w:val="0"/>
                  <w:divBdr>
                    <w:top w:val="none" w:sz="0" w:space="0" w:color="auto"/>
                    <w:left w:val="none" w:sz="0" w:space="0" w:color="auto"/>
                    <w:bottom w:val="none" w:sz="0" w:space="0" w:color="auto"/>
                    <w:right w:val="none" w:sz="0" w:space="0" w:color="auto"/>
                  </w:divBdr>
                  <w:divsChild>
                    <w:div w:id="15126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402537">
          <w:marLeft w:val="0"/>
          <w:marRight w:val="0"/>
          <w:marTop w:val="0"/>
          <w:marBottom w:val="0"/>
          <w:divBdr>
            <w:top w:val="none" w:sz="0" w:space="0" w:color="auto"/>
            <w:left w:val="none" w:sz="0" w:space="0" w:color="auto"/>
            <w:bottom w:val="none" w:sz="0" w:space="0" w:color="auto"/>
            <w:right w:val="none" w:sz="0" w:space="0" w:color="auto"/>
          </w:divBdr>
          <w:divsChild>
            <w:div w:id="108555380">
              <w:marLeft w:val="0"/>
              <w:marRight w:val="0"/>
              <w:marTop w:val="0"/>
              <w:marBottom w:val="0"/>
              <w:divBdr>
                <w:top w:val="none" w:sz="0" w:space="0" w:color="auto"/>
                <w:left w:val="none" w:sz="0" w:space="0" w:color="auto"/>
                <w:bottom w:val="none" w:sz="0" w:space="0" w:color="auto"/>
                <w:right w:val="none" w:sz="0" w:space="0" w:color="auto"/>
              </w:divBdr>
              <w:divsChild>
                <w:div w:id="630550953">
                  <w:marLeft w:val="0"/>
                  <w:marRight w:val="0"/>
                  <w:marTop w:val="0"/>
                  <w:marBottom w:val="0"/>
                  <w:divBdr>
                    <w:top w:val="none" w:sz="0" w:space="0" w:color="auto"/>
                    <w:left w:val="none" w:sz="0" w:space="0" w:color="auto"/>
                    <w:bottom w:val="none" w:sz="0" w:space="0" w:color="auto"/>
                    <w:right w:val="none" w:sz="0" w:space="0" w:color="auto"/>
                  </w:divBdr>
                  <w:divsChild>
                    <w:div w:id="15749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60141">
      <w:bodyDiv w:val="1"/>
      <w:marLeft w:val="0"/>
      <w:marRight w:val="0"/>
      <w:marTop w:val="0"/>
      <w:marBottom w:val="0"/>
      <w:divBdr>
        <w:top w:val="none" w:sz="0" w:space="0" w:color="auto"/>
        <w:left w:val="none" w:sz="0" w:space="0" w:color="auto"/>
        <w:bottom w:val="none" w:sz="0" w:space="0" w:color="auto"/>
        <w:right w:val="none" w:sz="0" w:space="0" w:color="auto"/>
      </w:divBdr>
    </w:div>
    <w:div w:id="238369801">
      <w:bodyDiv w:val="1"/>
      <w:marLeft w:val="0"/>
      <w:marRight w:val="0"/>
      <w:marTop w:val="0"/>
      <w:marBottom w:val="0"/>
      <w:divBdr>
        <w:top w:val="none" w:sz="0" w:space="0" w:color="auto"/>
        <w:left w:val="none" w:sz="0" w:space="0" w:color="auto"/>
        <w:bottom w:val="none" w:sz="0" w:space="0" w:color="auto"/>
        <w:right w:val="none" w:sz="0" w:space="0" w:color="auto"/>
      </w:divBdr>
    </w:div>
    <w:div w:id="259065012">
      <w:bodyDiv w:val="1"/>
      <w:marLeft w:val="0"/>
      <w:marRight w:val="0"/>
      <w:marTop w:val="0"/>
      <w:marBottom w:val="0"/>
      <w:divBdr>
        <w:top w:val="none" w:sz="0" w:space="0" w:color="auto"/>
        <w:left w:val="none" w:sz="0" w:space="0" w:color="auto"/>
        <w:bottom w:val="none" w:sz="0" w:space="0" w:color="auto"/>
        <w:right w:val="none" w:sz="0" w:space="0" w:color="auto"/>
      </w:divBdr>
    </w:div>
    <w:div w:id="284166640">
      <w:bodyDiv w:val="1"/>
      <w:marLeft w:val="0"/>
      <w:marRight w:val="0"/>
      <w:marTop w:val="0"/>
      <w:marBottom w:val="0"/>
      <w:divBdr>
        <w:top w:val="none" w:sz="0" w:space="0" w:color="auto"/>
        <w:left w:val="none" w:sz="0" w:space="0" w:color="auto"/>
        <w:bottom w:val="none" w:sz="0" w:space="0" w:color="auto"/>
        <w:right w:val="none" w:sz="0" w:space="0" w:color="auto"/>
      </w:divBdr>
    </w:div>
    <w:div w:id="292637850">
      <w:bodyDiv w:val="1"/>
      <w:marLeft w:val="0"/>
      <w:marRight w:val="0"/>
      <w:marTop w:val="0"/>
      <w:marBottom w:val="0"/>
      <w:divBdr>
        <w:top w:val="none" w:sz="0" w:space="0" w:color="auto"/>
        <w:left w:val="none" w:sz="0" w:space="0" w:color="auto"/>
        <w:bottom w:val="none" w:sz="0" w:space="0" w:color="auto"/>
        <w:right w:val="none" w:sz="0" w:space="0" w:color="auto"/>
      </w:divBdr>
    </w:div>
    <w:div w:id="317927048">
      <w:bodyDiv w:val="1"/>
      <w:marLeft w:val="0"/>
      <w:marRight w:val="0"/>
      <w:marTop w:val="0"/>
      <w:marBottom w:val="0"/>
      <w:divBdr>
        <w:top w:val="none" w:sz="0" w:space="0" w:color="auto"/>
        <w:left w:val="none" w:sz="0" w:space="0" w:color="auto"/>
        <w:bottom w:val="none" w:sz="0" w:space="0" w:color="auto"/>
        <w:right w:val="none" w:sz="0" w:space="0" w:color="auto"/>
      </w:divBdr>
    </w:div>
    <w:div w:id="322398169">
      <w:bodyDiv w:val="1"/>
      <w:marLeft w:val="0"/>
      <w:marRight w:val="0"/>
      <w:marTop w:val="0"/>
      <w:marBottom w:val="0"/>
      <w:divBdr>
        <w:top w:val="none" w:sz="0" w:space="0" w:color="auto"/>
        <w:left w:val="none" w:sz="0" w:space="0" w:color="auto"/>
        <w:bottom w:val="none" w:sz="0" w:space="0" w:color="auto"/>
        <w:right w:val="none" w:sz="0" w:space="0" w:color="auto"/>
      </w:divBdr>
    </w:div>
    <w:div w:id="418139054">
      <w:bodyDiv w:val="1"/>
      <w:marLeft w:val="0"/>
      <w:marRight w:val="0"/>
      <w:marTop w:val="0"/>
      <w:marBottom w:val="0"/>
      <w:divBdr>
        <w:top w:val="none" w:sz="0" w:space="0" w:color="auto"/>
        <w:left w:val="none" w:sz="0" w:space="0" w:color="auto"/>
        <w:bottom w:val="none" w:sz="0" w:space="0" w:color="auto"/>
        <w:right w:val="none" w:sz="0" w:space="0" w:color="auto"/>
      </w:divBdr>
    </w:div>
    <w:div w:id="426923952">
      <w:bodyDiv w:val="1"/>
      <w:marLeft w:val="0"/>
      <w:marRight w:val="0"/>
      <w:marTop w:val="0"/>
      <w:marBottom w:val="0"/>
      <w:divBdr>
        <w:top w:val="none" w:sz="0" w:space="0" w:color="auto"/>
        <w:left w:val="none" w:sz="0" w:space="0" w:color="auto"/>
        <w:bottom w:val="none" w:sz="0" w:space="0" w:color="auto"/>
        <w:right w:val="none" w:sz="0" w:space="0" w:color="auto"/>
      </w:divBdr>
    </w:div>
    <w:div w:id="444495665">
      <w:bodyDiv w:val="1"/>
      <w:marLeft w:val="0"/>
      <w:marRight w:val="0"/>
      <w:marTop w:val="0"/>
      <w:marBottom w:val="0"/>
      <w:divBdr>
        <w:top w:val="none" w:sz="0" w:space="0" w:color="auto"/>
        <w:left w:val="none" w:sz="0" w:space="0" w:color="auto"/>
        <w:bottom w:val="none" w:sz="0" w:space="0" w:color="auto"/>
        <w:right w:val="none" w:sz="0" w:space="0" w:color="auto"/>
      </w:divBdr>
    </w:div>
    <w:div w:id="448010030">
      <w:bodyDiv w:val="1"/>
      <w:marLeft w:val="0"/>
      <w:marRight w:val="0"/>
      <w:marTop w:val="0"/>
      <w:marBottom w:val="0"/>
      <w:divBdr>
        <w:top w:val="none" w:sz="0" w:space="0" w:color="auto"/>
        <w:left w:val="none" w:sz="0" w:space="0" w:color="auto"/>
        <w:bottom w:val="none" w:sz="0" w:space="0" w:color="auto"/>
        <w:right w:val="none" w:sz="0" w:space="0" w:color="auto"/>
      </w:divBdr>
    </w:div>
    <w:div w:id="456919451">
      <w:bodyDiv w:val="1"/>
      <w:marLeft w:val="0"/>
      <w:marRight w:val="0"/>
      <w:marTop w:val="0"/>
      <w:marBottom w:val="0"/>
      <w:divBdr>
        <w:top w:val="none" w:sz="0" w:space="0" w:color="auto"/>
        <w:left w:val="none" w:sz="0" w:space="0" w:color="auto"/>
        <w:bottom w:val="none" w:sz="0" w:space="0" w:color="auto"/>
        <w:right w:val="none" w:sz="0" w:space="0" w:color="auto"/>
      </w:divBdr>
      <w:divsChild>
        <w:div w:id="14557548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60464706">
      <w:bodyDiv w:val="1"/>
      <w:marLeft w:val="0"/>
      <w:marRight w:val="0"/>
      <w:marTop w:val="0"/>
      <w:marBottom w:val="0"/>
      <w:divBdr>
        <w:top w:val="none" w:sz="0" w:space="0" w:color="auto"/>
        <w:left w:val="none" w:sz="0" w:space="0" w:color="auto"/>
        <w:bottom w:val="none" w:sz="0" w:space="0" w:color="auto"/>
        <w:right w:val="none" w:sz="0" w:space="0" w:color="auto"/>
      </w:divBdr>
    </w:div>
    <w:div w:id="466707384">
      <w:bodyDiv w:val="1"/>
      <w:marLeft w:val="0"/>
      <w:marRight w:val="0"/>
      <w:marTop w:val="0"/>
      <w:marBottom w:val="0"/>
      <w:divBdr>
        <w:top w:val="none" w:sz="0" w:space="0" w:color="auto"/>
        <w:left w:val="none" w:sz="0" w:space="0" w:color="auto"/>
        <w:bottom w:val="none" w:sz="0" w:space="0" w:color="auto"/>
        <w:right w:val="none" w:sz="0" w:space="0" w:color="auto"/>
      </w:divBdr>
    </w:div>
    <w:div w:id="480997939">
      <w:bodyDiv w:val="1"/>
      <w:marLeft w:val="0"/>
      <w:marRight w:val="0"/>
      <w:marTop w:val="0"/>
      <w:marBottom w:val="0"/>
      <w:divBdr>
        <w:top w:val="none" w:sz="0" w:space="0" w:color="auto"/>
        <w:left w:val="none" w:sz="0" w:space="0" w:color="auto"/>
        <w:bottom w:val="none" w:sz="0" w:space="0" w:color="auto"/>
        <w:right w:val="none" w:sz="0" w:space="0" w:color="auto"/>
      </w:divBdr>
    </w:div>
    <w:div w:id="492726004">
      <w:bodyDiv w:val="1"/>
      <w:marLeft w:val="0"/>
      <w:marRight w:val="0"/>
      <w:marTop w:val="0"/>
      <w:marBottom w:val="0"/>
      <w:divBdr>
        <w:top w:val="none" w:sz="0" w:space="0" w:color="auto"/>
        <w:left w:val="none" w:sz="0" w:space="0" w:color="auto"/>
        <w:bottom w:val="none" w:sz="0" w:space="0" w:color="auto"/>
        <w:right w:val="none" w:sz="0" w:space="0" w:color="auto"/>
      </w:divBdr>
    </w:div>
    <w:div w:id="496843539">
      <w:bodyDiv w:val="1"/>
      <w:marLeft w:val="0"/>
      <w:marRight w:val="0"/>
      <w:marTop w:val="0"/>
      <w:marBottom w:val="0"/>
      <w:divBdr>
        <w:top w:val="none" w:sz="0" w:space="0" w:color="auto"/>
        <w:left w:val="none" w:sz="0" w:space="0" w:color="auto"/>
        <w:bottom w:val="none" w:sz="0" w:space="0" w:color="auto"/>
        <w:right w:val="none" w:sz="0" w:space="0" w:color="auto"/>
      </w:divBdr>
    </w:div>
    <w:div w:id="526413740">
      <w:bodyDiv w:val="1"/>
      <w:marLeft w:val="0"/>
      <w:marRight w:val="0"/>
      <w:marTop w:val="0"/>
      <w:marBottom w:val="0"/>
      <w:divBdr>
        <w:top w:val="none" w:sz="0" w:space="0" w:color="auto"/>
        <w:left w:val="none" w:sz="0" w:space="0" w:color="auto"/>
        <w:bottom w:val="none" w:sz="0" w:space="0" w:color="auto"/>
        <w:right w:val="none" w:sz="0" w:space="0" w:color="auto"/>
      </w:divBdr>
    </w:div>
    <w:div w:id="621039636">
      <w:bodyDiv w:val="1"/>
      <w:marLeft w:val="0"/>
      <w:marRight w:val="0"/>
      <w:marTop w:val="0"/>
      <w:marBottom w:val="0"/>
      <w:divBdr>
        <w:top w:val="none" w:sz="0" w:space="0" w:color="auto"/>
        <w:left w:val="none" w:sz="0" w:space="0" w:color="auto"/>
        <w:bottom w:val="none" w:sz="0" w:space="0" w:color="auto"/>
        <w:right w:val="none" w:sz="0" w:space="0" w:color="auto"/>
      </w:divBdr>
    </w:div>
    <w:div w:id="623198418">
      <w:bodyDiv w:val="1"/>
      <w:marLeft w:val="0"/>
      <w:marRight w:val="0"/>
      <w:marTop w:val="0"/>
      <w:marBottom w:val="0"/>
      <w:divBdr>
        <w:top w:val="none" w:sz="0" w:space="0" w:color="auto"/>
        <w:left w:val="none" w:sz="0" w:space="0" w:color="auto"/>
        <w:bottom w:val="none" w:sz="0" w:space="0" w:color="auto"/>
        <w:right w:val="none" w:sz="0" w:space="0" w:color="auto"/>
      </w:divBdr>
    </w:div>
    <w:div w:id="671182299">
      <w:bodyDiv w:val="1"/>
      <w:marLeft w:val="0"/>
      <w:marRight w:val="0"/>
      <w:marTop w:val="0"/>
      <w:marBottom w:val="0"/>
      <w:divBdr>
        <w:top w:val="none" w:sz="0" w:space="0" w:color="auto"/>
        <w:left w:val="none" w:sz="0" w:space="0" w:color="auto"/>
        <w:bottom w:val="none" w:sz="0" w:space="0" w:color="auto"/>
        <w:right w:val="none" w:sz="0" w:space="0" w:color="auto"/>
      </w:divBdr>
    </w:div>
    <w:div w:id="698049262">
      <w:bodyDiv w:val="1"/>
      <w:marLeft w:val="0"/>
      <w:marRight w:val="0"/>
      <w:marTop w:val="0"/>
      <w:marBottom w:val="0"/>
      <w:divBdr>
        <w:top w:val="none" w:sz="0" w:space="0" w:color="auto"/>
        <w:left w:val="none" w:sz="0" w:space="0" w:color="auto"/>
        <w:bottom w:val="none" w:sz="0" w:space="0" w:color="auto"/>
        <w:right w:val="none" w:sz="0" w:space="0" w:color="auto"/>
      </w:divBdr>
    </w:div>
    <w:div w:id="726074893">
      <w:bodyDiv w:val="1"/>
      <w:marLeft w:val="0"/>
      <w:marRight w:val="0"/>
      <w:marTop w:val="0"/>
      <w:marBottom w:val="0"/>
      <w:divBdr>
        <w:top w:val="none" w:sz="0" w:space="0" w:color="auto"/>
        <w:left w:val="none" w:sz="0" w:space="0" w:color="auto"/>
        <w:bottom w:val="none" w:sz="0" w:space="0" w:color="auto"/>
        <w:right w:val="none" w:sz="0" w:space="0" w:color="auto"/>
      </w:divBdr>
    </w:div>
    <w:div w:id="728310932">
      <w:bodyDiv w:val="1"/>
      <w:marLeft w:val="0"/>
      <w:marRight w:val="0"/>
      <w:marTop w:val="0"/>
      <w:marBottom w:val="0"/>
      <w:divBdr>
        <w:top w:val="none" w:sz="0" w:space="0" w:color="auto"/>
        <w:left w:val="none" w:sz="0" w:space="0" w:color="auto"/>
        <w:bottom w:val="none" w:sz="0" w:space="0" w:color="auto"/>
        <w:right w:val="none" w:sz="0" w:space="0" w:color="auto"/>
      </w:divBdr>
    </w:div>
    <w:div w:id="762341422">
      <w:bodyDiv w:val="1"/>
      <w:marLeft w:val="0"/>
      <w:marRight w:val="0"/>
      <w:marTop w:val="0"/>
      <w:marBottom w:val="0"/>
      <w:divBdr>
        <w:top w:val="none" w:sz="0" w:space="0" w:color="auto"/>
        <w:left w:val="none" w:sz="0" w:space="0" w:color="auto"/>
        <w:bottom w:val="none" w:sz="0" w:space="0" w:color="auto"/>
        <w:right w:val="none" w:sz="0" w:space="0" w:color="auto"/>
      </w:divBdr>
    </w:div>
    <w:div w:id="765998983">
      <w:bodyDiv w:val="1"/>
      <w:marLeft w:val="0"/>
      <w:marRight w:val="0"/>
      <w:marTop w:val="0"/>
      <w:marBottom w:val="0"/>
      <w:divBdr>
        <w:top w:val="none" w:sz="0" w:space="0" w:color="auto"/>
        <w:left w:val="none" w:sz="0" w:space="0" w:color="auto"/>
        <w:bottom w:val="none" w:sz="0" w:space="0" w:color="auto"/>
        <w:right w:val="none" w:sz="0" w:space="0" w:color="auto"/>
      </w:divBdr>
    </w:div>
    <w:div w:id="772169544">
      <w:bodyDiv w:val="1"/>
      <w:marLeft w:val="0"/>
      <w:marRight w:val="0"/>
      <w:marTop w:val="0"/>
      <w:marBottom w:val="0"/>
      <w:divBdr>
        <w:top w:val="none" w:sz="0" w:space="0" w:color="auto"/>
        <w:left w:val="none" w:sz="0" w:space="0" w:color="auto"/>
        <w:bottom w:val="none" w:sz="0" w:space="0" w:color="auto"/>
        <w:right w:val="none" w:sz="0" w:space="0" w:color="auto"/>
      </w:divBdr>
    </w:div>
    <w:div w:id="773285186">
      <w:bodyDiv w:val="1"/>
      <w:marLeft w:val="0"/>
      <w:marRight w:val="0"/>
      <w:marTop w:val="0"/>
      <w:marBottom w:val="0"/>
      <w:divBdr>
        <w:top w:val="none" w:sz="0" w:space="0" w:color="auto"/>
        <w:left w:val="none" w:sz="0" w:space="0" w:color="auto"/>
        <w:bottom w:val="none" w:sz="0" w:space="0" w:color="auto"/>
        <w:right w:val="none" w:sz="0" w:space="0" w:color="auto"/>
      </w:divBdr>
    </w:div>
    <w:div w:id="786898632">
      <w:bodyDiv w:val="1"/>
      <w:marLeft w:val="0"/>
      <w:marRight w:val="0"/>
      <w:marTop w:val="0"/>
      <w:marBottom w:val="0"/>
      <w:divBdr>
        <w:top w:val="none" w:sz="0" w:space="0" w:color="auto"/>
        <w:left w:val="none" w:sz="0" w:space="0" w:color="auto"/>
        <w:bottom w:val="none" w:sz="0" w:space="0" w:color="auto"/>
        <w:right w:val="none" w:sz="0" w:space="0" w:color="auto"/>
      </w:divBdr>
    </w:div>
    <w:div w:id="789320250">
      <w:bodyDiv w:val="1"/>
      <w:marLeft w:val="0"/>
      <w:marRight w:val="0"/>
      <w:marTop w:val="0"/>
      <w:marBottom w:val="0"/>
      <w:divBdr>
        <w:top w:val="none" w:sz="0" w:space="0" w:color="auto"/>
        <w:left w:val="none" w:sz="0" w:space="0" w:color="auto"/>
        <w:bottom w:val="none" w:sz="0" w:space="0" w:color="auto"/>
        <w:right w:val="none" w:sz="0" w:space="0" w:color="auto"/>
      </w:divBdr>
    </w:div>
    <w:div w:id="790318431">
      <w:bodyDiv w:val="1"/>
      <w:marLeft w:val="0"/>
      <w:marRight w:val="0"/>
      <w:marTop w:val="0"/>
      <w:marBottom w:val="0"/>
      <w:divBdr>
        <w:top w:val="none" w:sz="0" w:space="0" w:color="auto"/>
        <w:left w:val="none" w:sz="0" w:space="0" w:color="auto"/>
        <w:bottom w:val="none" w:sz="0" w:space="0" w:color="auto"/>
        <w:right w:val="none" w:sz="0" w:space="0" w:color="auto"/>
      </w:divBdr>
      <w:divsChild>
        <w:div w:id="104687641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32531375">
      <w:bodyDiv w:val="1"/>
      <w:marLeft w:val="0"/>
      <w:marRight w:val="0"/>
      <w:marTop w:val="0"/>
      <w:marBottom w:val="0"/>
      <w:divBdr>
        <w:top w:val="none" w:sz="0" w:space="0" w:color="auto"/>
        <w:left w:val="none" w:sz="0" w:space="0" w:color="auto"/>
        <w:bottom w:val="none" w:sz="0" w:space="0" w:color="auto"/>
        <w:right w:val="none" w:sz="0" w:space="0" w:color="auto"/>
      </w:divBdr>
    </w:div>
    <w:div w:id="838739963">
      <w:bodyDiv w:val="1"/>
      <w:marLeft w:val="0"/>
      <w:marRight w:val="0"/>
      <w:marTop w:val="0"/>
      <w:marBottom w:val="0"/>
      <w:divBdr>
        <w:top w:val="none" w:sz="0" w:space="0" w:color="auto"/>
        <w:left w:val="none" w:sz="0" w:space="0" w:color="auto"/>
        <w:bottom w:val="none" w:sz="0" w:space="0" w:color="auto"/>
        <w:right w:val="none" w:sz="0" w:space="0" w:color="auto"/>
      </w:divBdr>
    </w:div>
    <w:div w:id="842430659">
      <w:bodyDiv w:val="1"/>
      <w:marLeft w:val="0"/>
      <w:marRight w:val="0"/>
      <w:marTop w:val="0"/>
      <w:marBottom w:val="0"/>
      <w:divBdr>
        <w:top w:val="none" w:sz="0" w:space="0" w:color="auto"/>
        <w:left w:val="none" w:sz="0" w:space="0" w:color="auto"/>
        <w:bottom w:val="none" w:sz="0" w:space="0" w:color="auto"/>
        <w:right w:val="none" w:sz="0" w:space="0" w:color="auto"/>
      </w:divBdr>
    </w:div>
    <w:div w:id="843327821">
      <w:bodyDiv w:val="1"/>
      <w:marLeft w:val="0"/>
      <w:marRight w:val="0"/>
      <w:marTop w:val="0"/>
      <w:marBottom w:val="0"/>
      <w:divBdr>
        <w:top w:val="none" w:sz="0" w:space="0" w:color="auto"/>
        <w:left w:val="none" w:sz="0" w:space="0" w:color="auto"/>
        <w:bottom w:val="none" w:sz="0" w:space="0" w:color="auto"/>
        <w:right w:val="none" w:sz="0" w:space="0" w:color="auto"/>
      </w:divBdr>
    </w:div>
    <w:div w:id="884219522">
      <w:bodyDiv w:val="1"/>
      <w:marLeft w:val="0"/>
      <w:marRight w:val="0"/>
      <w:marTop w:val="0"/>
      <w:marBottom w:val="0"/>
      <w:divBdr>
        <w:top w:val="none" w:sz="0" w:space="0" w:color="auto"/>
        <w:left w:val="none" w:sz="0" w:space="0" w:color="auto"/>
        <w:bottom w:val="none" w:sz="0" w:space="0" w:color="auto"/>
        <w:right w:val="none" w:sz="0" w:space="0" w:color="auto"/>
      </w:divBdr>
    </w:div>
    <w:div w:id="885798738">
      <w:bodyDiv w:val="1"/>
      <w:marLeft w:val="0"/>
      <w:marRight w:val="0"/>
      <w:marTop w:val="0"/>
      <w:marBottom w:val="0"/>
      <w:divBdr>
        <w:top w:val="none" w:sz="0" w:space="0" w:color="auto"/>
        <w:left w:val="none" w:sz="0" w:space="0" w:color="auto"/>
        <w:bottom w:val="none" w:sz="0" w:space="0" w:color="auto"/>
        <w:right w:val="none" w:sz="0" w:space="0" w:color="auto"/>
      </w:divBdr>
    </w:div>
    <w:div w:id="932206648">
      <w:bodyDiv w:val="1"/>
      <w:marLeft w:val="0"/>
      <w:marRight w:val="0"/>
      <w:marTop w:val="0"/>
      <w:marBottom w:val="0"/>
      <w:divBdr>
        <w:top w:val="none" w:sz="0" w:space="0" w:color="auto"/>
        <w:left w:val="none" w:sz="0" w:space="0" w:color="auto"/>
        <w:bottom w:val="none" w:sz="0" w:space="0" w:color="auto"/>
        <w:right w:val="none" w:sz="0" w:space="0" w:color="auto"/>
      </w:divBdr>
    </w:div>
    <w:div w:id="936017900">
      <w:bodyDiv w:val="1"/>
      <w:marLeft w:val="0"/>
      <w:marRight w:val="0"/>
      <w:marTop w:val="0"/>
      <w:marBottom w:val="0"/>
      <w:divBdr>
        <w:top w:val="none" w:sz="0" w:space="0" w:color="auto"/>
        <w:left w:val="none" w:sz="0" w:space="0" w:color="auto"/>
        <w:bottom w:val="none" w:sz="0" w:space="0" w:color="auto"/>
        <w:right w:val="none" w:sz="0" w:space="0" w:color="auto"/>
      </w:divBdr>
    </w:div>
    <w:div w:id="959648639">
      <w:bodyDiv w:val="1"/>
      <w:marLeft w:val="0"/>
      <w:marRight w:val="0"/>
      <w:marTop w:val="0"/>
      <w:marBottom w:val="0"/>
      <w:divBdr>
        <w:top w:val="none" w:sz="0" w:space="0" w:color="auto"/>
        <w:left w:val="none" w:sz="0" w:space="0" w:color="auto"/>
        <w:bottom w:val="none" w:sz="0" w:space="0" w:color="auto"/>
        <w:right w:val="none" w:sz="0" w:space="0" w:color="auto"/>
      </w:divBdr>
    </w:div>
    <w:div w:id="965625926">
      <w:bodyDiv w:val="1"/>
      <w:marLeft w:val="0"/>
      <w:marRight w:val="0"/>
      <w:marTop w:val="0"/>
      <w:marBottom w:val="0"/>
      <w:divBdr>
        <w:top w:val="none" w:sz="0" w:space="0" w:color="auto"/>
        <w:left w:val="none" w:sz="0" w:space="0" w:color="auto"/>
        <w:bottom w:val="none" w:sz="0" w:space="0" w:color="auto"/>
        <w:right w:val="none" w:sz="0" w:space="0" w:color="auto"/>
      </w:divBdr>
    </w:div>
    <w:div w:id="974719212">
      <w:bodyDiv w:val="1"/>
      <w:marLeft w:val="0"/>
      <w:marRight w:val="0"/>
      <w:marTop w:val="0"/>
      <w:marBottom w:val="0"/>
      <w:divBdr>
        <w:top w:val="none" w:sz="0" w:space="0" w:color="auto"/>
        <w:left w:val="none" w:sz="0" w:space="0" w:color="auto"/>
        <w:bottom w:val="none" w:sz="0" w:space="0" w:color="auto"/>
        <w:right w:val="none" w:sz="0" w:space="0" w:color="auto"/>
      </w:divBdr>
    </w:div>
    <w:div w:id="975915977">
      <w:bodyDiv w:val="1"/>
      <w:marLeft w:val="0"/>
      <w:marRight w:val="0"/>
      <w:marTop w:val="0"/>
      <w:marBottom w:val="0"/>
      <w:divBdr>
        <w:top w:val="none" w:sz="0" w:space="0" w:color="auto"/>
        <w:left w:val="none" w:sz="0" w:space="0" w:color="auto"/>
        <w:bottom w:val="none" w:sz="0" w:space="0" w:color="auto"/>
        <w:right w:val="none" w:sz="0" w:space="0" w:color="auto"/>
      </w:divBdr>
      <w:divsChild>
        <w:div w:id="1532112193">
          <w:marLeft w:val="0"/>
          <w:marRight w:val="0"/>
          <w:marTop w:val="0"/>
          <w:marBottom w:val="0"/>
          <w:divBdr>
            <w:top w:val="none" w:sz="0" w:space="0" w:color="auto"/>
            <w:left w:val="none" w:sz="0" w:space="0" w:color="auto"/>
            <w:bottom w:val="none" w:sz="0" w:space="0" w:color="auto"/>
            <w:right w:val="none" w:sz="0" w:space="0" w:color="auto"/>
          </w:divBdr>
          <w:divsChild>
            <w:div w:id="235360230">
              <w:marLeft w:val="0"/>
              <w:marRight w:val="0"/>
              <w:marTop w:val="0"/>
              <w:marBottom w:val="0"/>
              <w:divBdr>
                <w:top w:val="none" w:sz="0" w:space="0" w:color="auto"/>
                <w:left w:val="none" w:sz="0" w:space="0" w:color="auto"/>
                <w:bottom w:val="none" w:sz="0" w:space="0" w:color="auto"/>
                <w:right w:val="none" w:sz="0" w:space="0" w:color="auto"/>
              </w:divBdr>
              <w:divsChild>
                <w:div w:id="1153832088">
                  <w:marLeft w:val="0"/>
                  <w:marRight w:val="0"/>
                  <w:marTop w:val="0"/>
                  <w:marBottom w:val="0"/>
                  <w:divBdr>
                    <w:top w:val="none" w:sz="0" w:space="0" w:color="auto"/>
                    <w:left w:val="none" w:sz="0" w:space="0" w:color="auto"/>
                    <w:bottom w:val="none" w:sz="0" w:space="0" w:color="auto"/>
                    <w:right w:val="none" w:sz="0" w:space="0" w:color="auto"/>
                  </w:divBdr>
                  <w:divsChild>
                    <w:div w:id="12664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852884">
      <w:bodyDiv w:val="1"/>
      <w:marLeft w:val="0"/>
      <w:marRight w:val="0"/>
      <w:marTop w:val="0"/>
      <w:marBottom w:val="0"/>
      <w:divBdr>
        <w:top w:val="none" w:sz="0" w:space="0" w:color="auto"/>
        <w:left w:val="none" w:sz="0" w:space="0" w:color="auto"/>
        <w:bottom w:val="none" w:sz="0" w:space="0" w:color="auto"/>
        <w:right w:val="none" w:sz="0" w:space="0" w:color="auto"/>
      </w:divBdr>
      <w:divsChild>
        <w:div w:id="4584127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01397544">
      <w:bodyDiv w:val="1"/>
      <w:marLeft w:val="0"/>
      <w:marRight w:val="0"/>
      <w:marTop w:val="0"/>
      <w:marBottom w:val="0"/>
      <w:divBdr>
        <w:top w:val="none" w:sz="0" w:space="0" w:color="auto"/>
        <w:left w:val="none" w:sz="0" w:space="0" w:color="auto"/>
        <w:bottom w:val="none" w:sz="0" w:space="0" w:color="auto"/>
        <w:right w:val="none" w:sz="0" w:space="0" w:color="auto"/>
      </w:divBdr>
    </w:div>
    <w:div w:id="1017465340">
      <w:bodyDiv w:val="1"/>
      <w:marLeft w:val="0"/>
      <w:marRight w:val="0"/>
      <w:marTop w:val="0"/>
      <w:marBottom w:val="0"/>
      <w:divBdr>
        <w:top w:val="none" w:sz="0" w:space="0" w:color="auto"/>
        <w:left w:val="none" w:sz="0" w:space="0" w:color="auto"/>
        <w:bottom w:val="none" w:sz="0" w:space="0" w:color="auto"/>
        <w:right w:val="none" w:sz="0" w:space="0" w:color="auto"/>
      </w:divBdr>
    </w:div>
    <w:div w:id="1053773869">
      <w:bodyDiv w:val="1"/>
      <w:marLeft w:val="0"/>
      <w:marRight w:val="0"/>
      <w:marTop w:val="0"/>
      <w:marBottom w:val="0"/>
      <w:divBdr>
        <w:top w:val="none" w:sz="0" w:space="0" w:color="auto"/>
        <w:left w:val="none" w:sz="0" w:space="0" w:color="auto"/>
        <w:bottom w:val="none" w:sz="0" w:space="0" w:color="auto"/>
        <w:right w:val="none" w:sz="0" w:space="0" w:color="auto"/>
      </w:divBdr>
      <w:divsChild>
        <w:div w:id="175924850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71080080">
      <w:bodyDiv w:val="1"/>
      <w:marLeft w:val="0"/>
      <w:marRight w:val="0"/>
      <w:marTop w:val="0"/>
      <w:marBottom w:val="0"/>
      <w:divBdr>
        <w:top w:val="none" w:sz="0" w:space="0" w:color="auto"/>
        <w:left w:val="none" w:sz="0" w:space="0" w:color="auto"/>
        <w:bottom w:val="none" w:sz="0" w:space="0" w:color="auto"/>
        <w:right w:val="none" w:sz="0" w:space="0" w:color="auto"/>
      </w:divBdr>
      <w:divsChild>
        <w:div w:id="130758636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81096687">
      <w:bodyDiv w:val="1"/>
      <w:marLeft w:val="0"/>
      <w:marRight w:val="0"/>
      <w:marTop w:val="0"/>
      <w:marBottom w:val="0"/>
      <w:divBdr>
        <w:top w:val="none" w:sz="0" w:space="0" w:color="auto"/>
        <w:left w:val="none" w:sz="0" w:space="0" w:color="auto"/>
        <w:bottom w:val="none" w:sz="0" w:space="0" w:color="auto"/>
        <w:right w:val="none" w:sz="0" w:space="0" w:color="auto"/>
      </w:divBdr>
    </w:div>
    <w:div w:id="1106074459">
      <w:bodyDiv w:val="1"/>
      <w:marLeft w:val="0"/>
      <w:marRight w:val="0"/>
      <w:marTop w:val="0"/>
      <w:marBottom w:val="0"/>
      <w:divBdr>
        <w:top w:val="none" w:sz="0" w:space="0" w:color="auto"/>
        <w:left w:val="none" w:sz="0" w:space="0" w:color="auto"/>
        <w:bottom w:val="none" w:sz="0" w:space="0" w:color="auto"/>
        <w:right w:val="none" w:sz="0" w:space="0" w:color="auto"/>
      </w:divBdr>
    </w:div>
    <w:div w:id="1114322346">
      <w:bodyDiv w:val="1"/>
      <w:marLeft w:val="0"/>
      <w:marRight w:val="0"/>
      <w:marTop w:val="0"/>
      <w:marBottom w:val="0"/>
      <w:divBdr>
        <w:top w:val="none" w:sz="0" w:space="0" w:color="auto"/>
        <w:left w:val="none" w:sz="0" w:space="0" w:color="auto"/>
        <w:bottom w:val="none" w:sz="0" w:space="0" w:color="auto"/>
        <w:right w:val="none" w:sz="0" w:space="0" w:color="auto"/>
      </w:divBdr>
    </w:div>
    <w:div w:id="1119839199">
      <w:bodyDiv w:val="1"/>
      <w:marLeft w:val="0"/>
      <w:marRight w:val="0"/>
      <w:marTop w:val="0"/>
      <w:marBottom w:val="0"/>
      <w:divBdr>
        <w:top w:val="none" w:sz="0" w:space="0" w:color="auto"/>
        <w:left w:val="none" w:sz="0" w:space="0" w:color="auto"/>
        <w:bottom w:val="none" w:sz="0" w:space="0" w:color="auto"/>
        <w:right w:val="none" w:sz="0" w:space="0" w:color="auto"/>
      </w:divBdr>
    </w:div>
    <w:div w:id="1140003594">
      <w:bodyDiv w:val="1"/>
      <w:marLeft w:val="0"/>
      <w:marRight w:val="0"/>
      <w:marTop w:val="0"/>
      <w:marBottom w:val="0"/>
      <w:divBdr>
        <w:top w:val="none" w:sz="0" w:space="0" w:color="auto"/>
        <w:left w:val="none" w:sz="0" w:space="0" w:color="auto"/>
        <w:bottom w:val="none" w:sz="0" w:space="0" w:color="auto"/>
        <w:right w:val="none" w:sz="0" w:space="0" w:color="auto"/>
      </w:divBdr>
    </w:div>
    <w:div w:id="1143766646">
      <w:bodyDiv w:val="1"/>
      <w:marLeft w:val="0"/>
      <w:marRight w:val="0"/>
      <w:marTop w:val="0"/>
      <w:marBottom w:val="0"/>
      <w:divBdr>
        <w:top w:val="none" w:sz="0" w:space="0" w:color="auto"/>
        <w:left w:val="none" w:sz="0" w:space="0" w:color="auto"/>
        <w:bottom w:val="none" w:sz="0" w:space="0" w:color="auto"/>
        <w:right w:val="none" w:sz="0" w:space="0" w:color="auto"/>
      </w:divBdr>
    </w:div>
    <w:div w:id="1146823648">
      <w:bodyDiv w:val="1"/>
      <w:marLeft w:val="0"/>
      <w:marRight w:val="0"/>
      <w:marTop w:val="0"/>
      <w:marBottom w:val="0"/>
      <w:divBdr>
        <w:top w:val="none" w:sz="0" w:space="0" w:color="auto"/>
        <w:left w:val="none" w:sz="0" w:space="0" w:color="auto"/>
        <w:bottom w:val="none" w:sz="0" w:space="0" w:color="auto"/>
        <w:right w:val="none" w:sz="0" w:space="0" w:color="auto"/>
      </w:divBdr>
    </w:div>
    <w:div w:id="1147013946">
      <w:bodyDiv w:val="1"/>
      <w:marLeft w:val="0"/>
      <w:marRight w:val="0"/>
      <w:marTop w:val="0"/>
      <w:marBottom w:val="0"/>
      <w:divBdr>
        <w:top w:val="none" w:sz="0" w:space="0" w:color="auto"/>
        <w:left w:val="none" w:sz="0" w:space="0" w:color="auto"/>
        <w:bottom w:val="none" w:sz="0" w:space="0" w:color="auto"/>
        <w:right w:val="none" w:sz="0" w:space="0" w:color="auto"/>
      </w:divBdr>
    </w:div>
    <w:div w:id="1148208156">
      <w:bodyDiv w:val="1"/>
      <w:marLeft w:val="0"/>
      <w:marRight w:val="0"/>
      <w:marTop w:val="0"/>
      <w:marBottom w:val="0"/>
      <w:divBdr>
        <w:top w:val="none" w:sz="0" w:space="0" w:color="auto"/>
        <w:left w:val="none" w:sz="0" w:space="0" w:color="auto"/>
        <w:bottom w:val="none" w:sz="0" w:space="0" w:color="auto"/>
        <w:right w:val="none" w:sz="0" w:space="0" w:color="auto"/>
      </w:divBdr>
    </w:div>
    <w:div w:id="1163666385">
      <w:bodyDiv w:val="1"/>
      <w:marLeft w:val="0"/>
      <w:marRight w:val="0"/>
      <w:marTop w:val="0"/>
      <w:marBottom w:val="0"/>
      <w:divBdr>
        <w:top w:val="none" w:sz="0" w:space="0" w:color="auto"/>
        <w:left w:val="none" w:sz="0" w:space="0" w:color="auto"/>
        <w:bottom w:val="none" w:sz="0" w:space="0" w:color="auto"/>
        <w:right w:val="none" w:sz="0" w:space="0" w:color="auto"/>
      </w:divBdr>
      <w:divsChild>
        <w:div w:id="166280940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72723173">
      <w:bodyDiv w:val="1"/>
      <w:marLeft w:val="0"/>
      <w:marRight w:val="0"/>
      <w:marTop w:val="0"/>
      <w:marBottom w:val="0"/>
      <w:divBdr>
        <w:top w:val="none" w:sz="0" w:space="0" w:color="auto"/>
        <w:left w:val="none" w:sz="0" w:space="0" w:color="auto"/>
        <w:bottom w:val="none" w:sz="0" w:space="0" w:color="auto"/>
        <w:right w:val="none" w:sz="0" w:space="0" w:color="auto"/>
      </w:divBdr>
      <w:divsChild>
        <w:div w:id="186536326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96844804">
      <w:bodyDiv w:val="1"/>
      <w:marLeft w:val="0"/>
      <w:marRight w:val="0"/>
      <w:marTop w:val="0"/>
      <w:marBottom w:val="0"/>
      <w:divBdr>
        <w:top w:val="none" w:sz="0" w:space="0" w:color="auto"/>
        <w:left w:val="none" w:sz="0" w:space="0" w:color="auto"/>
        <w:bottom w:val="none" w:sz="0" w:space="0" w:color="auto"/>
        <w:right w:val="none" w:sz="0" w:space="0" w:color="auto"/>
      </w:divBdr>
    </w:div>
    <w:div w:id="1204364952">
      <w:bodyDiv w:val="1"/>
      <w:marLeft w:val="0"/>
      <w:marRight w:val="0"/>
      <w:marTop w:val="0"/>
      <w:marBottom w:val="0"/>
      <w:divBdr>
        <w:top w:val="none" w:sz="0" w:space="0" w:color="auto"/>
        <w:left w:val="none" w:sz="0" w:space="0" w:color="auto"/>
        <w:bottom w:val="none" w:sz="0" w:space="0" w:color="auto"/>
        <w:right w:val="none" w:sz="0" w:space="0" w:color="auto"/>
      </w:divBdr>
    </w:div>
    <w:div w:id="1217426099">
      <w:bodyDiv w:val="1"/>
      <w:marLeft w:val="0"/>
      <w:marRight w:val="0"/>
      <w:marTop w:val="0"/>
      <w:marBottom w:val="0"/>
      <w:divBdr>
        <w:top w:val="none" w:sz="0" w:space="0" w:color="auto"/>
        <w:left w:val="none" w:sz="0" w:space="0" w:color="auto"/>
        <w:bottom w:val="none" w:sz="0" w:space="0" w:color="auto"/>
        <w:right w:val="none" w:sz="0" w:space="0" w:color="auto"/>
      </w:divBdr>
    </w:div>
    <w:div w:id="1223981266">
      <w:bodyDiv w:val="1"/>
      <w:marLeft w:val="0"/>
      <w:marRight w:val="0"/>
      <w:marTop w:val="0"/>
      <w:marBottom w:val="0"/>
      <w:divBdr>
        <w:top w:val="none" w:sz="0" w:space="0" w:color="auto"/>
        <w:left w:val="none" w:sz="0" w:space="0" w:color="auto"/>
        <w:bottom w:val="none" w:sz="0" w:space="0" w:color="auto"/>
        <w:right w:val="none" w:sz="0" w:space="0" w:color="auto"/>
      </w:divBdr>
    </w:div>
    <w:div w:id="1272515954">
      <w:bodyDiv w:val="1"/>
      <w:marLeft w:val="0"/>
      <w:marRight w:val="0"/>
      <w:marTop w:val="0"/>
      <w:marBottom w:val="0"/>
      <w:divBdr>
        <w:top w:val="none" w:sz="0" w:space="0" w:color="auto"/>
        <w:left w:val="none" w:sz="0" w:space="0" w:color="auto"/>
        <w:bottom w:val="none" w:sz="0" w:space="0" w:color="auto"/>
        <w:right w:val="none" w:sz="0" w:space="0" w:color="auto"/>
      </w:divBdr>
      <w:divsChild>
        <w:div w:id="3227142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7519227">
      <w:bodyDiv w:val="1"/>
      <w:marLeft w:val="0"/>
      <w:marRight w:val="0"/>
      <w:marTop w:val="0"/>
      <w:marBottom w:val="0"/>
      <w:divBdr>
        <w:top w:val="none" w:sz="0" w:space="0" w:color="auto"/>
        <w:left w:val="none" w:sz="0" w:space="0" w:color="auto"/>
        <w:bottom w:val="none" w:sz="0" w:space="0" w:color="auto"/>
        <w:right w:val="none" w:sz="0" w:space="0" w:color="auto"/>
      </w:divBdr>
    </w:div>
    <w:div w:id="1319574785">
      <w:bodyDiv w:val="1"/>
      <w:marLeft w:val="0"/>
      <w:marRight w:val="0"/>
      <w:marTop w:val="0"/>
      <w:marBottom w:val="0"/>
      <w:divBdr>
        <w:top w:val="none" w:sz="0" w:space="0" w:color="auto"/>
        <w:left w:val="none" w:sz="0" w:space="0" w:color="auto"/>
        <w:bottom w:val="none" w:sz="0" w:space="0" w:color="auto"/>
        <w:right w:val="none" w:sz="0" w:space="0" w:color="auto"/>
      </w:divBdr>
    </w:div>
    <w:div w:id="1377778797">
      <w:bodyDiv w:val="1"/>
      <w:marLeft w:val="0"/>
      <w:marRight w:val="0"/>
      <w:marTop w:val="0"/>
      <w:marBottom w:val="0"/>
      <w:divBdr>
        <w:top w:val="none" w:sz="0" w:space="0" w:color="auto"/>
        <w:left w:val="none" w:sz="0" w:space="0" w:color="auto"/>
        <w:bottom w:val="none" w:sz="0" w:space="0" w:color="auto"/>
        <w:right w:val="none" w:sz="0" w:space="0" w:color="auto"/>
      </w:divBdr>
    </w:div>
    <w:div w:id="1428040748">
      <w:bodyDiv w:val="1"/>
      <w:marLeft w:val="0"/>
      <w:marRight w:val="0"/>
      <w:marTop w:val="0"/>
      <w:marBottom w:val="0"/>
      <w:divBdr>
        <w:top w:val="none" w:sz="0" w:space="0" w:color="auto"/>
        <w:left w:val="none" w:sz="0" w:space="0" w:color="auto"/>
        <w:bottom w:val="none" w:sz="0" w:space="0" w:color="auto"/>
        <w:right w:val="none" w:sz="0" w:space="0" w:color="auto"/>
      </w:divBdr>
    </w:div>
    <w:div w:id="1433891696">
      <w:bodyDiv w:val="1"/>
      <w:marLeft w:val="0"/>
      <w:marRight w:val="0"/>
      <w:marTop w:val="0"/>
      <w:marBottom w:val="0"/>
      <w:divBdr>
        <w:top w:val="none" w:sz="0" w:space="0" w:color="auto"/>
        <w:left w:val="none" w:sz="0" w:space="0" w:color="auto"/>
        <w:bottom w:val="none" w:sz="0" w:space="0" w:color="auto"/>
        <w:right w:val="none" w:sz="0" w:space="0" w:color="auto"/>
      </w:divBdr>
    </w:div>
    <w:div w:id="1504471601">
      <w:bodyDiv w:val="1"/>
      <w:marLeft w:val="0"/>
      <w:marRight w:val="0"/>
      <w:marTop w:val="0"/>
      <w:marBottom w:val="0"/>
      <w:divBdr>
        <w:top w:val="none" w:sz="0" w:space="0" w:color="auto"/>
        <w:left w:val="none" w:sz="0" w:space="0" w:color="auto"/>
        <w:bottom w:val="none" w:sz="0" w:space="0" w:color="auto"/>
        <w:right w:val="none" w:sz="0" w:space="0" w:color="auto"/>
      </w:divBdr>
    </w:div>
    <w:div w:id="1520387102">
      <w:bodyDiv w:val="1"/>
      <w:marLeft w:val="0"/>
      <w:marRight w:val="0"/>
      <w:marTop w:val="0"/>
      <w:marBottom w:val="0"/>
      <w:divBdr>
        <w:top w:val="none" w:sz="0" w:space="0" w:color="auto"/>
        <w:left w:val="none" w:sz="0" w:space="0" w:color="auto"/>
        <w:bottom w:val="none" w:sz="0" w:space="0" w:color="auto"/>
        <w:right w:val="none" w:sz="0" w:space="0" w:color="auto"/>
      </w:divBdr>
    </w:div>
    <w:div w:id="1539901911">
      <w:bodyDiv w:val="1"/>
      <w:marLeft w:val="0"/>
      <w:marRight w:val="0"/>
      <w:marTop w:val="0"/>
      <w:marBottom w:val="0"/>
      <w:divBdr>
        <w:top w:val="none" w:sz="0" w:space="0" w:color="auto"/>
        <w:left w:val="none" w:sz="0" w:space="0" w:color="auto"/>
        <w:bottom w:val="none" w:sz="0" w:space="0" w:color="auto"/>
        <w:right w:val="none" w:sz="0" w:space="0" w:color="auto"/>
      </w:divBdr>
    </w:div>
    <w:div w:id="1554004960">
      <w:bodyDiv w:val="1"/>
      <w:marLeft w:val="0"/>
      <w:marRight w:val="0"/>
      <w:marTop w:val="0"/>
      <w:marBottom w:val="0"/>
      <w:divBdr>
        <w:top w:val="none" w:sz="0" w:space="0" w:color="auto"/>
        <w:left w:val="none" w:sz="0" w:space="0" w:color="auto"/>
        <w:bottom w:val="none" w:sz="0" w:space="0" w:color="auto"/>
        <w:right w:val="none" w:sz="0" w:space="0" w:color="auto"/>
      </w:divBdr>
    </w:div>
    <w:div w:id="1563441651">
      <w:bodyDiv w:val="1"/>
      <w:marLeft w:val="0"/>
      <w:marRight w:val="0"/>
      <w:marTop w:val="0"/>
      <w:marBottom w:val="0"/>
      <w:divBdr>
        <w:top w:val="none" w:sz="0" w:space="0" w:color="auto"/>
        <w:left w:val="none" w:sz="0" w:space="0" w:color="auto"/>
        <w:bottom w:val="none" w:sz="0" w:space="0" w:color="auto"/>
        <w:right w:val="none" w:sz="0" w:space="0" w:color="auto"/>
      </w:divBdr>
    </w:div>
    <w:div w:id="1571307935">
      <w:bodyDiv w:val="1"/>
      <w:marLeft w:val="0"/>
      <w:marRight w:val="0"/>
      <w:marTop w:val="0"/>
      <w:marBottom w:val="0"/>
      <w:divBdr>
        <w:top w:val="none" w:sz="0" w:space="0" w:color="auto"/>
        <w:left w:val="none" w:sz="0" w:space="0" w:color="auto"/>
        <w:bottom w:val="none" w:sz="0" w:space="0" w:color="auto"/>
        <w:right w:val="none" w:sz="0" w:space="0" w:color="auto"/>
      </w:divBdr>
      <w:divsChild>
        <w:div w:id="18032127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82834386">
      <w:bodyDiv w:val="1"/>
      <w:marLeft w:val="0"/>
      <w:marRight w:val="0"/>
      <w:marTop w:val="0"/>
      <w:marBottom w:val="0"/>
      <w:divBdr>
        <w:top w:val="none" w:sz="0" w:space="0" w:color="auto"/>
        <w:left w:val="none" w:sz="0" w:space="0" w:color="auto"/>
        <w:bottom w:val="none" w:sz="0" w:space="0" w:color="auto"/>
        <w:right w:val="none" w:sz="0" w:space="0" w:color="auto"/>
      </w:divBdr>
      <w:divsChild>
        <w:div w:id="70772572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18946091">
      <w:bodyDiv w:val="1"/>
      <w:marLeft w:val="0"/>
      <w:marRight w:val="0"/>
      <w:marTop w:val="0"/>
      <w:marBottom w:val="0"/>
      <w:divBdr>
        <w:top w:val="none" w:sz="0" w:space="0" w:color="auto"/>
        <w:left w:val="none" w:sz="0" w:space="0" w:color="auto"/>
        <w:bottom w:val="none" w:sz="0" w:space="0" w:color="auto"/>
        <w:right w:val="none" w:sz="0" w:space="0" w:color="auto"/>
      </w:divBdr>
    </w:div>
    <w:div w:id="1636565318">
      <w:bodyDiv w:val="1"/>
      <w:marLeft w:val="0"/>
      <w:marRight w:val="0"/>
      <w:marTop w:val="0"/>
      <w:marBottom w:val="0"/>
      <w:divBdr>
        <w:top w:val="none" w:sz="0" w:space="0" w:color="auto"/>
        <w:left w:val="none" w:sz="0" w:space="0" w:color="auto"/>
        <w:bottom w:val="none" w:sz="0" w:space="0" w:color="auto"/>
        <w:right w:val="none" w:sz="0" w:space="0" w:color="auto"/>
      </w:divBdr>
    </w:div>
    <w:div w:id="1645313411">
      <w:bodyDiv w:val="1"/>
      <w:marLeft w:val="0"/>
      <w:marRight w:val="0"/>
      <w:marTop w:val="0"/>
      <w:marBottom w:val="0"/>
      <w:divBdr>
        <w:top w:val="none" w:sz="0" w:space="0" w:color="auto"/>
        <w:left w:val="none" w:sz="0" w:space="0" w:color="auto"/>
        <w:bottom w:val="none" w:sz="0" w:space="0" w:color="auto"/>
        <w:right w:val="none" w:sz="0" w:space="0" w:color="auto"/>
      </w:divBdr>
    </w:div>
    <w:div w:id="1713649697">
      <w:bodyDiv w:val="1"/>
      <w:marLeft w:val="0"/>
      <w:marRight w:val="0"/>
      <w:marTop w:val="0"/>
      <w:marBottom w:val="0"/>
      <w:divBdr>
        <w:top w:val="none" w:sz="0" w:space="0" w:color="auto"/>
        <w:left w:val="none" w:sz="0" w:space="0" w:color="auto"/>
        <w:bottom w:val="none" w:sz="0" w:space="0" w:color="auto"/>
        <w:right w:val="none" w:sz="0" w:space="0" w:color="auto"/>
      </w:divBdr>
      <w:divsChild>
        <w:div w:id="561520905">
          <w:marLeft w:val="360"/>
          <w:marRight w:val="0"/>
          <w:marTop w:val="200"/>
          <w:marBottom w:val="0"/>
          <w:divBdr>
            <w:top w:val="none" w:sz="0" w:space="0" w:color="auto"/>
            <w:left w:val="none" w:sz="0" w:space="0" w:color="auto"/>
            <w:bottom w:val="none" w:sz="0" w:space="0" w:color="auto"/>
            <w:right w:val="none" w:sz="0" w:space="0" w:color="auto"/>
          </w:divBdr>
        </w:div>
        <w:div w:id="1430546523">
          <w:marLeft w:val="360"/>
          <w:marRight w:val="0"/>
          <w:marTop w:val="200"/>
          <w:marBottom w:val="0"/>
          <w:divBdr>
            <w:top w:val="none" w:sz="0" w:space="0" w:color="auto"/>
            <w:left w:val="none" w:sz="0" w:space="0" w:color="auto"/>
            <w:bottom w:val="none" w:sz="0" w:space="0" w:color="auto"/>
            <w:right w:val="none" w:sz="0" w:space="0" w:color="auto"/>
          </w:divBdr>
        </w:div>
        <w:div w:id="1287200315">
          <w:marLeft w:val="360"/>
          <w:marRight w:val="0"/>
          <w:marTop w:val="200"/>
          <w:marBottom w:val="0"/>
          <w:divBdr>
            <w:top w:val="none" w:sz="0" w:space="0" w:color="auto"/>
            <w:left w:val="none" w:sz="0" w:space="0" w:color="auto"/>
            <w:bottom w:val="none" w:sz="0" w:space="0" w:color="auto"/>
            <w:right w:val="none" w:sz="0" w:space="0" w:color="auto"/>
          </w:divBdr>
        </w:div>
        <w:div w:id="1688948734">
          <w:marLeft w:val="360"/>
          <w:marRight w:val="0"/>
          <w:marTop w:val="200"/>
          <w:marBottom w:val="0"/>
          <w:divBdr>
            <w:top w:val="none" w:sz="0" w:space="0" w:color="auto"/>
            <w:left w:val="none" w:sz="0" w:space="0" w:color="auto"/>
            <w:bottom w:val="none" w:sz="0" w:space="0" w:color="auto"/>
            <w:right w:val="none" w:sz="0" w:space="0" w:color="auto"/>
          </w:divBdr>
        </w:div>
      </w:divsChild>
    </w:div>
    <w:div w:id="1734237589">
      <w:bodyDiv w:val="1"/>
      <w:marLeft w:val="0"/>
      <w:marRight w:val="0"/>
      <w:marTop w:val="0"/>
      <w:marBottom w:val="0"/>
      <w:divBdr>
        <w:top w:val="none" w:sz="0" w:space="0" w:color="auto"/>
        <w:left w:val="none" w:sz="0" w:space="0" w:color="auto"/>
        <w:bottom w:val="none" w:sz="0" w:space="0" w:color="auto"/>
        <w:right w:val="none" w:sz="0" w:space="0" w:color="auto"/>
      </w:divBdr>
      <w:divsChild>
        <w:div w:id="612401077">
          <w:marLeft w:val="0"/>
          <w:marRight w:val="0"/>
          <w:marTop w:val="0"/>
          <w:marBottom w:val="120"/>
          <w:divBdr>
            <w:top w:val="none" w:sz="0" w:space="0" w:color="auto"/>
            <w:left w:val="none" w:sz="0" w:space="0" w:color="auto"/>
            <w:bottom w:val="none" w:sz="0" w:space="0" w:color="auto"/>
            <w:right w:val="none" w:sz="0" w:space="0" w:color="auto"/>
          </w:divBdr>
          <w:divsChild>
            <w:div w:id="1927689150">
              <w:marLeft w:val="0"/>
              <w:marRight w:val="0"/>
              <w:marTop w:val="0"/>
              <w:marBottom w:val="0"/>
              <w:divBdr>
                <w:top w:val="none" w:sz="0" w:space="0" w:color="auto"/>
                <w:left w:val="none" w:sz="0" w:space="0" w:color="auto"/>
                <w:bottom w:val="none" w:sz="0" w:space="0" w:color="auto"/>
                <w:right w:val="none" w:sz="0" w:space="0" w:color="auto"/>
              </w:divBdr>
            </w:div>
          </w:divsChild>
        </w:div>
        <w:div w:id="2073499499">
          <w:marLeft w:val="0"/>
          <w:marRight w:val="0"/>
          <w:marTop w:val="0"/>
          <w:marBottom w:val="120"/>
          <w:divBdr>
            <w:top w:val="none" w:sz="0" w:space="0" w:color="auto"/>
            <w:left w:val="none" w:sz="0" w:space="0" w:color="auto"/>
            <w:bottom w:val="none" w:sz="0" w:space="0" w:color="auto"/>
            <w:right w:val="none" w:sz="0" w:space="0" w:color="auto"/>
          </w:divBdr>
          <w:divsChild>
            <w:div w:id="15898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89447">
      <w:bodyDiv w:val="1"/>
      <w:marLeft w:val="0"/>
      <w:marRight w:val="0"/>
      <w:marTop w:val="0"/>
      <w:marBottom w:val="0"/>
      <w:divBdr>
        <w:top w:val="none" w:sz="0" w:space="0" w:color="auto"/>
        <w:left w:val="none" w:sz="0" w:space="0" w:color="auto"/>
        <w:bottom w:val="none" w:sz="0" w:space="0" w:color="auto"/>
        <w:right w:val="none" w:sz="0" w:space="0" w:color="auto"/>
      </w:divBdr>
    </w:div>
    <w:div w:id="1739785391">
      <w:bodyDiv w:val="1"/>
      <w:marLeft w:val="0"/>
      <w:marRight w:val="0"/>
      <w:marTop w:val="0"/>
      <w:marBottom w:val="0"/>
      <w:divBdr>
        <w:top w:val="none" w:sz="0" w:space="0" w:color="auto"/>
        <w:left w:val="none" w:sz="0" w:space="0" w:color="auto"/>
        <w:bottom w:val="none" w:sz="0" w:space="0" w:color="auto"/>
        <w:right w:val="none" w:sz="0" w:space="0" w:color="auto"/>
      </w:divBdr>
    </w:div>
    <w:div w:id="1756626968">
      <w:bodyDiv w:val="1"/>
      <w:marLeft w:val="0"/>
      <w:marRight w:val="0"/>
      <w:marTop w:val="0"/>
      <w:marBottom w:val="0"/>
      <w:divBdr>
        <w:top w:val="none" w:sz="0" w:space="0" w:color="auto"/>
        <w:left w:val="none" w:sz="0" w:space="0" w:color="auto"/>
        <w:bottom w:val="none" w:sz="0" w:space="0" w:color="auto"/>
        <w:right w:val="none" w:sz="0" w:space="0" w:color="auto"/>
      </w:divBdr>
    </w:div>
    <w:div w:id="1759977914">
      <w:bodyDiv w:val="1"/>
      <w:marLeft w:val="0"/>
      <w:marRight w:val="0"/>
      <w:marTop w:val="0"/>
      <w:marBottom w:val="0"/>
      <w:divBdr>
        <w:top w:val="none" w:sz="0" w:space="0" w:color="auto"/>
        <w:left w:val="none" w:sz="0" w:space="0" w:color="auto"/>
        <w:bottom w:val="none" w:sz="0" w:space="0" w:color="auto"/>
        <w:right w:val="none" w:sz="0" w:space="0" w:color="auto"/>
      </w:divBdr>
    </w:div>
    <w:div w:id="1783376019">
      <w:bodyDiv w:val="1"/>
      <w:marLeft w:val="0"/>
      <w:marRight w:val="0"/>
      <w:marTop w:val="0"/>
      <w:marBottom w:val="0"/>
      <w:divBdr>
        <w:top w:val="none" w:sz="0" w:space="0" w:color="auto"/>
        <w:left w:val="none" w:sz="0" w:space="0" w:color="auto"/>
        <w:bottom w:val="none" w:sz="0" w:space="0" w:color="auto"/>
        <w:right w:val="none" w:sz="0" w:space="0" w:color="auto"/>
      </w:divBdr>
      <w:divsChild>
        <w:div w:id="127783040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99840265">
      <w:bodyDiv w:val="1"/>
      <w:marLeft w:val="0"/>
      <w:marRight w:val="0"/>
      <w:marTop w:val="0"/>
      <w:marBottom w:val="0"/>
      <w:divBdr>
        <w:top w:val="none" w:sz="0" w:space="0" w:color="auto"/>
        <w:left w:val="none" w:sz="0" w:space="0" w:color="auto"/>
        <w:bottom w:val="none" w:sz="0" w:space="0" w:color="auto"/>
        <w:right w:val="none" w:sz="0" w:space="0" w:color="auto"/>
      </w:divBdr>
    </w:div>
    <w:div w:id="1830827741">
      <w:bodyDiv w:val="1"/>
      <w:marLeft w:val="0"/>
      <w:marRight w:val="0"/>
      <w:marTop w:val="0"/>
      <w:marBottom w:val="0"/>
      <w:divBdr>
        <w:top w:val="none" w:sz="0" w:space="0" w:color="auto"/>
        <w:left w:val="none" w:sz="0" w:space="0" w:color="auto"/>
        <w:bottom w:val="none" w:sz="0" w:space="0" w:color="auto"/>
        <w:right w:val="none" w:sz="0" w:space="0" w:color="auto"/>
      </w:divBdr>
    </w:div>
    <w:div w:id="1867670196">
      <w:bodyDiv w:val="1"/>
      <w:marLeft w:val="0"/>
      <w:marRight w:val="0"/>
      <w:marTop w:val="0"/>
      <w:marBottom w:val="0"/>
      <w:divBdr>
        <w:top w:val="none" w:sz="0" w:space="0" w:color="auto"/>
        <w:left w:val="none" w:sz="0" w:space="0" w:color="auto"/>
        <w:bottom w:val="none" w:sz="0" w:space="0" w:color="auto"/>
        <w:right w:val="none" w:sz="0" w:space="0" w:color="auto"/>
      </w:divBdr>
      <w:divsChild>
        <w:div w:id="1627393682">
          <w:marLeft w:val="0"/>
          <w:marRight w:val="0"/>
          <w:marTop w:val="0"/>
          <w:marBottom w:val="0"/>
          <w:divBdr>
            <w:top w:val="none" w:sz="0" w:space="0" w:color="auto"/>
            <w:left w:val="none" w:sz="0" w:space="0" w:color="auto"/>
            <w:bottom w:val="none" w:sz="0" w:space="0" w:color="auto"/>
            <w:right w:val="none" w:sz="0" w:space="0" w:color="auto"/>
          </w:divBdr>
          <w:divsChild>
            <w:div w:id="324287331">
              <w:marLeft w:val="0"/>
              <w:marRight w:val="0"/>
              <w:marTop w:val="0"/>
              <w:marBottom w:val="0"/>
              <w:divBdr>
                <w:top w:val="none" w:sz="0" w:space="0" w:color="auto"/>
                <w:left w:val="none" w:sz="0" w:space="0" w:color="auto"/>
                <w:bottom w:val="none" w:sz="0" w:space="0" w:color="auto"/>
                <w:right w:val="none" w:sz="0" w:space="0" w:color="auto"/>
              </w:divBdr>
              <w:divsChild>
                <w:div w:id="2074431244">
                  <w:marLeft w:val="0"/>
                  <w:marRight w:val="0"/>
                  <w:marTop w:val="0"/>
                  <w:marBottom w:val="0"/>
                  <w:divBdr>
                    <w:top w:val="none" w:sz="0" w:space="0" w:color="auto"/>
                    <w:left w:val="none" w:sz="0" w:space="0" w:color="auto"/>
                    <w:bottom w:val="none" w:sz="0" w:space="0" w:color="auto"/>
                    <w:right w:val="none" w:sz="0" w:space="0" w:color="auto"/>
                  </w:divBdr>
                  <w:divsChild>
                    <w:div w:id="12057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06955">
          <w:marLeft w:val="0"/>
          <w:marRight w:val="0"/>
          <w:marTop w:val="0"/>
          <w:marBottom w:val="0"/>
          <w:divBdr>
            <w:top w:val="none" w:sz="0" w:space="0" w:color="auto"/>
            <w:left w:val="none" w:sz="0" w:space="0" w:color="auto"/>
            <w:bottom w:val="none" w:sz="0" w:space="0" w:color="auto"/>
            <w:right w:val="none" w:sz="0" w:space="0" w:color="auto"/>
          </w:divBdr>
          <w:divsChild>
            <w:div w:id="562061696">
              <w:marLeft w:val="0"/>
              <w:marRight w:val="0"/>
              <w:marTop w:val="0"/>
              <w:marBottom w:val="0"/>
              <w:divBdr>
                <w:top w:val="none" w:sz="0" w:space="0" w:color="auto"/>
                <w:left w:val="none" w:sz="0" w:space="0" w:color="auto"/>
                <w:bottom w:val="none" w:sz="0" w:space="0" w:color="auto"/>
                <w:right w:val="none" w:sz="0" w:space="0" w:color="auto"/>
              </w:divBdr>
              <w:divsChild>
                <w:div w:id="554463751">
                  <w:marLeft w:val="0"/>
                  <w:marRight w:val="0"/>
                  <w:marTop w:val="0"/>
                  <w:marBottom w:val="0"/>
                  <w:divBdr>
                    <w:top w:val="none" w:sz="0" w:space="0" w:color="auto"/>
                    <w:left w:val="none" w:sz="0" w:space="0" w:color="auto"/>
                    <w:bottom w:val="none" w:sz="0" w:space="0" w:color="auto"/>
                    <w:right w:val="none" w:sz="0" w:space="0" w:color="auto"/>
                  </w:divBdr>
                  <w:divsChild>
                    <w:div w:id="1163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241634">
      <w:bodyDiv w:val="1"/>
      <w:marLeft w:val="0"/>
      <w:marRight w:val="0"/>
      <w:marTop w:val="0"/>
      <w:marBottom w:val="0"/>
      <w:divBdr>
        <w:top w:val="none" w:sz="0" w:space="0" w:color="auto"/>
        <w:left w:val="none" w:sz="0" w:space="0" w:color="auto"/>
        <w:bottom w:val="none" w:sz="0" w:space="0" w:color="auto"/>
        <w:right w:val="none" w:sz="0" w:space="0" w:color="auto"/>
      </w:divBdr>
    </w:div>
    <w:div w:id="1950890080">
      <w:bodyDiv w:val="1"/>
      <w:marLeft w:val="0"/>
      <w:marRight w:val="0"/>
      <w:marTop w:val="0"/>
      <w:marBottom w:val="0"/>
      <w:divBdr>
        <w:top w:val="none" w:sz="0" w:space="0" w:color="auto"/>
        <w:left w:val="none" w:sz="0" w:space="0" w:color="auto"/>
        <w:bottom w:val="none" w:sz="0" w:space="0" w:color="auto"/>
        <w:right w:val="none" w:sz="0" w:space="0" w:color="auto"/>
      </w:divBdr>
    </w:div>
    <w:div w:id="1986230912">
      <w:bodyDiv w:val="1"/>
      <w:marLeft w:val="0"/>
      <w:marRight w:val="0"/>
      <w:marTop w:val="0"/>
      <w:marBottom w:val="0"/>
      <w:divBdr>
        <w:top w:val="none" w:sz="0" w:space="0" w:color="auto"/>
        <w:left w:val="none" w:sz="0" w:space="0" w:color="auto"/>
        <w:bottom w:val="none" w:sz="0" w:space="0" w:color="auto"/>
        <w:right w:val="none" w:sz="0" w:space="0" w:color="auto"/>
      </w:divBdr>
    </w:div>
    <w:div w:id="1986549873">
      <w:bodyDiv w:val="1"/>
      <w:marLeft w:val="0"/>
      <w:marRight w:val="0"/>
      <w:marTop w:val="0"/>
      <w:marBottom w:val="0"/>
      <w:divBdr>
        <w:top w:val="none" w:sz="0" w:space="0" w:color="auto"/>
        <w:left w:val="none" w:sz="0" w:space="0" w:color="auto"/>
        <w:bottom w:val="none" w:sz="0" w:space="0" w:color="auto"/>
        <w:right w:val="none" w:sz="0" w:space="0" w:color="auto"/>
      </w:divBdr>
    </w:div>
    <w:div w:id="2014336782">
      <w:bodyDiv w:val="1"/>
      <w:marLeft w:val="0"/>
      <w:marRight w:val="0"/>
      <w:marTop w:val="0"/>
      <w:marBottom w:val="0"/>
      <w:divBdr>
        <w:top w:val="none" w:sz="0" w:space="0" w:color="auto"/>
        <w:left w:val="none" w:sz="0" w:space="0" w:color="auto"/>
        <w:bottom w:val="none" w:sz="0" w:space="0" w:color="auto"/>
        <w:right w:val="none" w:sz="0" w:space="0" w:color="auto"/>
      </w:divBdr>
    </w:div>
    <w:div w:id="2036149289">
      <w:bodyDiv w:val="1"/>
      <w:marLeft w:val="0"/>
      <w:marRight w:val="0"/>
      <w:marTop w:val="0"/>
      <w:marBottom w:val="0"/>
      <w:divBdr>
        <w:top w:val="none" w:sz="0" w:space="0" w:color="auto"/>
        <w:left w:val="none" w:sz="0" w:space="0" w:color="auto"/>
        <w:bottom w:val="none" w:sz="0" w:space="0" w:color="auto"/>
        <w:right w:val="none" w:sz="0" w:space="0" w:color="auto"/>
      </w:divBdr>
    </w:div>
    <w:div w:id="2041929472">
      <w:bodyDiv w:val="1"/>
      <w:marLeft w:val="0"/>
      <w:marRight w:val="0"/>
      <w:marTop w:val="0"/>
      <w:marBottom w:val="0"/>
      <w:divBdr>
        <w:top w:val="none" w:sz="0" w:space="0" w:color="auto"/>
        <w:left w:val="none" w:sz="0" w:space="0" w:color="auto"/>
        <w:bottom w:val="none" w:sz="0" w:space="0" w:color="auto"/>
        <w:right w:val="none" w:sz="0" w:space="0" w:color="auto"/>
      </w:divBdr>
    </w:div>
    <w:div w:id="2048412722">
      <w:bodyDiv w:val="1"/>
      <w:marLeft w:val="0"/>
      <w:marRight w:val="0"/>
      <w:marTop w:val="0"/>
      <w:marBottom w:val="0"/>
      <w:divBdr>
        <w:top w:val="none" w:sz="0" w:space="0" w:color="auto"/>
        <w:left w:val="none" w:sz="0" w:space="0" w:color="auto"/>
        <w:bottom w:val="none" w:sz="0" w:space="0" w:color="auto"/>
        <w:right w:val="none" w:sz="0" w:space="0" w:color="auto"/>
      </w:divBdr>
    </w:div>
    <w:div w:id="2065331516">
      <w:bodyDiv w:val="1"/>
      <w:marLeft w:val="0"/>
      <w:marRight w:val="0"/>
      <w:marTop w:val="0"/>
      <w:marBottom w:val="0"/>
      <w:divBdr>
        <w:top w:val="none" w:sz="0" w:space="0" w:color="auto"/>
        <w:left w:val="none" w:sz="0" w:space="0" w:color="auto"/>
        <w:bottom w:val="none" w:sz="0" w:space="0" w:color="auto"/>
        <w:right w:val="none" w:sz="0" w:space="0" w:color="auto"/>
      </w:divBdr>
    </w:div>
    <w:div w:id="2086300472">
      <w:bodyDiv w:val="1"/>
      <w:marLeft w:val="0"/>
      <w:marRight w:val="0"/>
      <w:marTop w:val="0"/>
      <w:marBottom w:val="0"/>
      <w:divBdr>
        <w:top w:val="none" w:sz="0" w:space="0" w:color="auto"/>
        <w:left w:val="none" w:sz="0" w:space="0" w:color="auto"/>
        <w:bottom w:val="none" w:sz="0" w:space="0" w:color="auto"/>
        <w:right w:val="none" w:sz="0" w:space="0" w:color="auto"/>
      </w:divBdr>
    </w:div>
    <w:div w:id="2093047445">
      <w:bodyDiv w:val="1"/>
      <w:marLeft w:val="0"/>
      <w:marRight w:val="0"/>
      <w:marTop w:val="0"/>
      <w:marBottom w:val="0"/>
      <w:divBdr>
        <w:top w:val="none" w:sz="0" w:space="0" w:color="auto"/>
        <w:left w:val="none" w:sz="0" w:space="0" w:color="auto"/>
        <w:bottom w:val="none" w:sz="0" w:space="0" w:color="auto"/>
        <w:right w:val="none" w:sz="0" w:space="0" w:color="auto"/>
      </w:divBdr>
    </w:div>
    <w:div w:id="210379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Layout" Target="diagrams/layout1.xml"/><Relationship Id="rId26" Type="http://schemas.openxmlformats.org/officeDocument/2006/relationships/image" Target="media/image17.jpeg"/><Relationship Id="rId39" Type="http://schemas.openxmlformats.org/officeDocument/2006/relationships/image" Target="media/image30.png"/><Relationship Id="rId21" Type="http://schemas.microsoft.com/office/2007/relationships/diagramDrawing" Target="diagrams/drawing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Data" Target="diagrams/data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diagramColors" Target="diagrams/colors1.xml"/><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SA583572\AppData\Roaming\Microsoft\Templates\Rapport%20.dotx"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2.jpeg"/><Relationship Id="rId2" Type="http://schemas.openxmlformats.org/officeDocument/2006/relationships/image" Target="../media/image11.jpeg"/><Relationship Id="rId1" Type="http://schemas.openxmlformats.org/officeDocument/2006/relationships/image" Target="../media/image1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jpeg"/><Relationship Id="rId2" Type="http://schemas.openxmlformats.org/officeDocument/2006/relationships/image" Target="../media/image11.jpeg"/><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272604-A489-8643-9087-593B5E2D4864}" type="doc">
      <dgm:prSet loTypeId="urn:microsoft.com/office/officeart/2008/layout/CaptionedPictures" loCatId="" qsTypeId="urn:microsoft.com/office/officeart/2005/8/quickstyle/simple1" qsCatId="simple" csTypeId="urn:microsoft.com/office/officeart/2005/8/colors/accent1_2" csCatId="accent1" phldr="1"/>
      <dgm:spPr/>
      <dgm:t>
        <a:bodyPr/>
        <a:lstStyle/>
        <a:p>
          <a:endParaRPr lang="fr-FR"/>
        </a:p>
      </dgm:t>
    </dgm:pt>
    <dgm:pt modelId="{4A0DD407-DDA2-FB40-BF2B-1C363E3721DA}">
      <dgm:prSet phldrT="[Texte]"/>
      <dgm:spPr/>
      <dgm:t>
        <a:bodyPr/>
        <a:lstStyle/>
        <a:p>
          <a:r>
            <a:rPr lang="fr-FR">
              <a:latin typeface="Times New Roman" panose="02020603050405020304" pitchFamily="18" charset="0"/>
              <a:cs typeface="Times New Roman" panose="02020603050405020304" pitchFamily="18" charset="0"/>
            </a:rPr>
            <a:t>Test diamètre roulement</a:t>
          </a:r>
        </a:p>
      </dgm:t>
    </dgm:pt>
    <dgm:pt modelId="{5DABDC6D-47A5-3749-BA35-6CF3C12C9161}" type="parTrans" cxnId="{3811B29C-A75D-9441-AE69-0591561B83EC}">
      <dgm:prSet/>
      <dgm:spPr/>
      <dgm:t>
        <a:bodyPr/>
        <a:lstStyle/>
        <a:p>
          <a:endParaRPr lang="fr-FR"/>
        </a:p>
      </dgm:t>
    </dgm:pt>
    <dgm:pt modelId="{219B896C-B111-AE46-8565-9F1189D82CA7}" type="sibTrans" cxnId="{3811B29C-A75D-9441-AE69-0591561B83EC}">
      <dgm:prSet/>
      <dgm:spPr/>
      <dgm:t>
        <a:bodyPr/>
        <a:lstStyle/>
        <a:p>
          <a:endParaRPr lang="fr-FR"/>
        </a:p>
      </dgm:t>
    </dgm:pt>
    <dgm:pt modelId="{48D4E18A-80C3-464A-AB99-F5BD586A1714}">
      <dgm:prSet phldrT="[Texte]"/>
      <dgm:spPr/>
      <dgm:t>
        <a:bodyPr/>
        <a:lstStyle/>
        <a:p>
          <a:r>
            <a:rPr lang="fr-FR">
              <a:latin typeface="Times New Roman" panose="02020603050405020304" pitchFamily="18" charset="0"/>
              <a:cs typeface="Times New Roman" panose="02020603050405020304" pitchFamily="18" charset="0"/>
            </a:rPr>
            <a:t>Test des pylônes</a:t>
          </a:r>
        </a:p>
      </dgm:t>
    </dgm:pt>
    <dgm:pt modelId="{4182712B-AA91-BB46-8907-7A83C1E2FD4F}" type="parTrans" cxnId="{3CA12D0F-38EC-C84E-BF3B-9654B38F23B6}">
      <dgm:prSet/>
      <dgm:spPr/>
      <dgm:t>
        <a:bodyPr/>
        <a:lstStyle/>
        <a:p>
          <a:endParaRPr lang="fr-FR"/>
        </a:p>
      </dgm:t>
    </dgm:pt>
    <dgm:pt modelId="{94276D45-D39B-FB43-8BB7-2885D4F9060D}" type="sibTrans" cxnId="{3CA12D0F-38EC-C84E-BF3B-9654B38F23B6}">
      <dgm:prSet/>
      <dgm:spPr/>
      <dgm:t>
        <a:bodyPr/>
        <a:lstStyle/>
        <a:p>
          <a:endParaRPr lang="fr-FR"/>
        </a:p>
      </dgm:t>
    </dgm:pt>
    <dgm:pt modelId="{5D094747-1156-9B4E-A109-8B6E6CA34A39}">
      <dgm:prSet phldrT="[Texte]"/>
      <dgm:spPr/>
      <dgm:t>
        <a:bodyPr/>
        <a:lstStyle/>
        <a:p>
          <a:r>
            <a:rPr lang="fr-FR">
              <a:latin typeface="Times New Roman" panose="02020603050405020304" pitchFamily="18" charset="0"/>
              <a:cs typeface="Times New Roman" panose="02020603050405020304" pitchFamily="18" charset="0"/>
            </a:rPr>
            <a:t>Test du filetage</a:t>
          </a:r>
        </a:p>
      </dgm:t>
    </dgm:pt>
    <dgm:pt modelId="{5DDBB5D0-4810-794B-A6E4-3D3889229D9D}" type="parTrans" cxnId="{47F191E7-6A4F-2645-9150-B756CA87F12D}">
      <dgm:prSet/>
      <dgm:spPr/>
      <dgm:t>
        <a:bodyPr/>
        <a:lstStyle/>
        <a:p>
          <a:endParaRPr lang="fr-FR"/>
        </a:p>
      </dgm:t>
    </dgm:pt>
    <dgm:pt modelId="{554BCC73-2614-B148-9348-04687F85850B}" type="sibTrans" cxnId="{47F191E7-6A4F-2645-9150-B756CA87F12D}">
      <dgm:prSet/>
      <dgm:spPr/>
      <dgm:t>
        <a:bodyPr/>
        <a:lstStyle/>
        <a:p>
          <a:endParaRPr lang="fr-FR"/>
        </a:p>
      </dgm:t>
    </dgm:pt>
    <dgm:pt modelId="{601B6050-A70A-F345-9310-1FB01E7E9A52}" type="pres">
      <dgm:prSet presAssocID="{13272604-A489-8643-9087-593B5E2D4864}" presName="Name0" presStyleCnt="0">
        <dgm:presLayoutVars>
          <dgm:chMax/>
          <dgm:chPref/>
          <dgm:dir/>
        </dgm:presLayoutVars>
      </dgm:prSet>
      <dgm:spPr/>
    </dgm:pt>
    <dgm:pt modelId="{6AC0A9D0-812C-5045-A026-49B6B3D0528C}" type="pres">
      <dgm:prSet presAssocID="{4A0DD407-DDA2-FB40-BF2B-1C363E3721DA}" presName="composite" presStyleCnt="0">
        <dgm:presLayoutVars>
          <dgm:chMax val="1"/>
          <dgm:chPref val="1"/>
        </dgm:presLayoutVars>
      </dgm:prSet>
      <dgm:spPr/>
    </dgm:pt>
    <dgm:pt modelId="{E1B2E357-7B8E-EE47-BCE1-B99D71BA336B}" type="pres">
      <dgm:prSet presAssocID="{4A0DD407-DDA2-FB40-BF2B-1C363E3721DA}" presName="Accent" presStyleLbl="trAlignAcc1" presStyleIdx="0" presStyleCnt="3">
        <dgm:presLayoutVars>
          <dgm:chMax val="0"/>
          <dgm:chPref val="0"/>
        </dgm:presLayoutVars>
      </dgm:prSet>
      <dgm:spPr/>
    </dgm:pt>
    <dgm:pt modelId="{518712AB-9477-4241-8DDE-E9C7D0F61D26}" type="pres">
      <dgm:prSet presAssocID="{4A0DD407-DDA2-FB40-BF2B-1C363E3721DA}" presName="Image" presStyleLbl="alignImgPlace1" presStyleIdx="0" presStyleCnt="3" custScaleX="103546" custScaleY="108199">
        <dgm:presLayoutVars>
          <dgm:chMax val="0"/>
          <dgm:chPref val="0"/>
        </dgm:presLayoutVars>
      </dgm:prSet>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28000" b="-28000"/>
          </a:stretch>
        </a:blipFill>
      </dgm:spPr>
    </dgm:pt>
    <dgm:pt modelId="{EF4D6115-62E9-384F-B2F3-9C2939C1D587}" type="pres">
      <dgm:prSet presAssocID="{4A0DD407-DDA2-FB40-BF2B-1C363E3721DA}" presName="ChildComposite" presStyleCnt="0"/>
      <dgm:spPr/>
    </dgm:pt>
    <dgm:pt modelId="{E17CE50C-5767-1E4A-B699-49D0F03B86BE}" type="pres">
      <dgm:prSet presAssocID="{4A0DD407-DDA2-FB40-BF2B-1C363E3721DA}" presName="Child" presStyleLbl="node1" presStyleIdx="0" presStyleCnt="0">
        <dgm:presLayoutVars>
          <dgm:chMax val="0"/>
          <dgm:chPref val="0"/>
          <dgm:bulletEnabled val="1"/>
        </dgm:presLayoutVars>
      </dgm:prSet>
      <dgm:spPr/>
    </dgm:pt>
    <dgm:pt modelId="{A6906FBA-3901-B245-A00F-7FABE91A92C0}" type="pres">
      <dgm:prSet presAssocID="{4A0DD407-DDA2-FB40-BF2B-1C363E3721DA}" presName="Parent" presStyleLbl="revTx" presStyleIdx="0" presStyleCnt="3" custScaleY="62618">
        <dgm:presLayoutVars>
          <dgm:chMax val="1"/>
          <dgm:chPref val="0"/>
          <dgm:bulletEnabled val="1"/>
        </dgm:presLayoutVars>
      </dgm:prSet>
      <dgm:spPr/>
    </dgm:pt>
    <dgm:pt modelId="{AC15F35C-D061-DE4B-9653-FE47E271DF6F}" type="pres">
      <dgm:prSet presAssocID="{219B896C-B111-AE46-8565-9F1189D82CA7}" presName="sibTrans" presStyleCnt="0"/>
      <dgm:spPr/>
    </dgm:pt>
    <dgm:pt modelId="{E59502F0-A211-8F40-B3D5-D231CEEBA8EB}" type="pres">
      <dgm:prSet presAssocID="{48D4E18A-80C3-464A-AB99-F5BD586A1714}" presName="composite" presStyleCnt="0">
        <dgm:presLayoutVars>
          <dgm:chMax val="1"/>
          <dgm:chPref val="1"/>
        </dgm:presLayoutVars>
      </dgm:prSet>
      <dgm:spPr/>
    </dgm:pt>
    <dgm:pt modelId="{362BD17F-E339-384A-B46C-1379F72B4550}" type="pres">
      <dgm:prSet presAssocID="{48D4E18A-80C3-464A-AB99-F5BD586A1714}" presName="Accent" presStyleLbl="trAlignAcc1" presStyleIdx="1" presStyleCnt="3">
        <dgm:presLayoutVars>
          <dgm:chMax val="0"/>
          <dgm:chPref val="0"/>
        </dgm:presLayoutVars>
      </dgm:prSet>
      <dgm:spPr/>
    </dgm:pt>
    <dgm:pt modelId="{24B383EE-D398-F845-ADD6-637AC93EC62E}" type="pres">
      <dgm:prSet presAssocID="{48D4E18A-80C3-464A-AB99-F5BD586A1714}" presName="Image" presStyleLbl="alignImgPlace1" presStyleIdx="1" presStyleCnt="3" custScaleX="108946" custScaleY="109456">
        <dgm:presLayoutVars>
          <dgm:chMax val="0"/>
          <dgm:chPref val="0"/>
        </dgm:presLayoutVars>
      </dgm:prSet>
      <dgm:spPr>
        <a:blipFill rotWithShape="1">
          <a:blip xmlns:r="http://schemas.openxmlformats.org/officeDocument/2006/relationships" r:embed="rId2">
            <a:extLst>
              <a:ext uri="{28A0092B-C50C-407E-A947-70E740481C1C}">
                <a14:useLocalDpi xmlns:a14="http://schemas.microsoft.com/office/drawing/2010/main" val="0"/>
              </a:ext>
            </a:extLst>
          </a:blip>
          <a:srcRect/>
          <a:stretch>
            <a:fillRect t="-28000" b="-28000"/>
          </a:stretch>
        </a:blipFill>
      </dgm:spPr>
    </dgm:pt>
    <dgm:pt modelId="{4696ED24-E290-B543-AA20-3CDB9F749626}" type="pres">
      <dgm:prSet presAssocID="{48D4E18A-80C3-464A-AB99-F5BD586A1714}" presName="ChildComposite" presStyleCnt="0"/>
      <dgm:spPr/>
    </dgm:pt>
    <dgm:pt modelId="{890843D3-2DBA-204F-8B35-707333DAFC9B}" type="pres">
      <dgm:prSet presAssocID="{48D4E18A-80C3-464A-AB99-F5BD586A1714}" presName="Child" presStyleLbl="node1" presStyleIdx="0" presStyleCnt="0">
        <dgm:presLayoutVars>
          <dgm:chMax val="0"/>
          <dgm:chPref val="0"/>
          <dgm:bulletEnabled val="1"/>
        </dgm:presLayoutVars>
      </dgm:prSet>
      <dgm:spPr/>
    </dgm:pt>
    <dgm:pt modelId="{9726D3DF-4E0B-574E-AA07-2FE1A0EAB23F}" type="pres">
      <dgm:prSet presAssocID="{48D4E18A-80C3-464A-AB99-F5BD586A1714}" presName="Parent" presStyleLbl="revTx" presStyleIdx="1" presStyleCnt="3">
        <dgm:presLayoutVars>
          <dgm:chMax val="1"/>
          <dgm:chPref val="0"/>
          <dgm:bulletEnabled val="1"/>
        </dgm:presLayoutVars>
      </dgm:prSet>
      <dgm:spPr/>
    </dgm:pt>
    <dgm:pt modelId="{90D33526-A577-E64A-B8B9-D4812C52597D}" type="pres">
      <dgm:prSet presAssocID="{94276D45-D39B-FB43-8BB7-2885D4F9060D}" presName="sibTrans" presStyleCnt="0"/>
      <dgm:spPr/>
    </dgm:pt>
    <dgm:pt modelId="{881F4668-F14F-024F-811F-CABF4B1F4201}" type="pres">
      <dgm:prSet presAssocID="{5D094747-1156-9B4E-A109-8B6E6CA34A39}" presName="composite" presStyleCnt="0">
        <dgm:presLayoutVars>
          <dgm:chMax val="1"/>
          <dgm:chPref val="1"/>
        </dgm:presLayoutVars>
      </dgm:prSet>
      <dgm:spPr/>
    </dgm:pt>
    <dgm:pt modelId="{7F15166A-3537-7A4E-A318-84C14BD25D0F}" type="pres">
      <dgm:prSet presAssocID="{5D094747-1156-9B4E-A109-8B6E6CA34A39}" presName="Accent" presStyleLbl="trAlignAcc1" presStyleIdx="2" presStyleCnt="3">
        <dgm:presLayoutVars>
          <dgm:chMax val="0"/>
          <dgm:chPref val="0"/>
        </dgm:presLayoutVars>
      </dgm:prSet>
      <dgm:spPr/>
    </dgm:pt>
    <dgm:pt modelId="{C49C4875-B72B-054F-B413-08C1AA530CE5}" type="pres">
      <dgm:prSet presAssocID="{5D094747-1156-9B4E-A109-8B6E6CA34A39}" presName="Image" presStyleLbl="alignImgPlace1" presStyleIdx="2" presStyleCnt="3" custScaleX="103487" custScaleY="106942">
        <dgm:presLayoutVars>
          <dgm:chMax val="0"/>
          <dgm:chPref val="0"/>
        </dgm:presLayoutVars>
      </dgm:prSet>
      <dgm:spPr>
        <a:blipFill rotWithShape="1">
          <a:blip xmlns:r="http://schemas.openxmlformats.org/officeDocument/2006/relationships" r:embed="rId3">
            <a:extLst>
              <a:ext uri="{28A0092B-C50C-407E-A947-70E740481C1C}">
                <a14:useLocalDpi xmlns:a14="http://schemas.microsoft.com/office/drawing/2010/main" val="0"/>
              </a:ext>
            </a:extLst>
          </a:blip>
          <a:srcRect/>
          <a:stretch>
            <a:fillRect t="-28000" b="-28000"/>
          </a:stretch>
        </a:blipFill>
      </dgm:spPr>
    </dgm:pt>
    <dgm:pt modelId="{191F1DCB-43C2-AB4A-85D3-74CB689C1E22}" type="pres">
      <dgm:prSet presAssocID="{5D094747-1156-9B4E-A109-8B6E6CA34A39}" presName="ChildComposite" presStyleCnt="0"/>
      <dgm:spPr/>
    </dgm:pt>
    <dgm:pt modelId="{4331B695-5A12-094D-831A-EFC066660E65}" type="pres">
      <dgm:prSet presAssocID="{5D094747-1156-9B4E-A109-8B6E6CA34A39}" presName="Child" presStyleLbl="node1" presStyleIdx="0" presStyleCnt="0">
        <dgm:presLayoutVars>
          <dgm:chMax val="0"/>
          <dgm:chPref val="0"/>
          <dgm:bulletEnabled val="1"/>
        </dgm:presLayoutVars>
      </dgm:prSet>
      <dgm:spPr/>
    </dgm:pt>
    <dgm:pt modelId="{486AC525-CE84-4E4C-BABF-EA9845CA7B08}" type="pres">
      <dgm:prSet presAssocID="{5D094747-1156-9B4E-A109-8B6E6CA34A39}" presName="Parent" presStyleLbl="revTx" presStyleIdx="2" presStyleCnt="3">
        <dgm:presLayoutVars>
          <dgm:chMax val="1"/>
          <dgm:chPref val="0"/>
          <dgm:bulletEnabled val="1"/>
        </dgm:presLayoutVars>
      </dgm:prSet>
      <dgm:spPr/>
    </dgm:pt>
  </dgm:ptLst>
  <dgm:cxnLst>
    <dgm:cxn modelId="{3CA12D0F-38EC-C84E-BF3B-9654B38F23B6}" srcId="{13272604-A489-8643-9087-593B5E2D4864}" destId="{48D4E18A-80C3-464A-AB99-F5BD586A1714}" srcOrd="1" destOrd="0" parTransId="{4182712B-AA91-BB46-8907-7A83C1E2FD4F}" sibTransId="{94276D45-D39B-FB43-8BB7-2885D4F9060D}"/>
    <dgm:cxn modelId="{88D5939A-FD49-624E-A9DD-B4B64E3EDC51}" type="presOf" srcId="{13272604-A489-8643-9087-593B5E2D4864}" destId="{601B6050-A70A-F345-9310-1FB01E7E9A52}" srcOrd="0" destOrd="0" presId="urn:microsoft.com/office/officeart/2008/layout/CaptionedPictures"/>
    <dgm:cxn modelId="{3811B29C-A75D-9441-AE69-0591561B83EC}" srcId="{13272604-A489-8643-9087-593B5E2D4864}" destId="{4A0DD407-DDA2-FB40-BF2B-1C363E3721DA}" srcOrd="0" destOrd="0" parTransId="{5DABDC6D-47A5-3749-BA35-6CF3C12C9161}" sibTransId="{219B896C-B111-AE46-8565-9F1189D82CA7}"/>
    <dgm:cxn modelId="{0C2766AE-2069-A04A-82C1-B7B13FCE688E}" type="presOf" srcId="{5D094747-1156-9B4E-A109-8B6E6CA34A39}" destId="{486AC525-CE84-4E4C-BABF-EA9845CA7B08}" srcOrd="0" destOrd="0" presId="urn:microsoft.com/office/officeart/2008/layout/CaptionedPictures"/>
    <dgm:cxn modelId="{C5916BD3-AE04-F946-8B4B-37C675D6224E}" type="presOf" srcId="{48D4E18A-80C3-464A-AB99-F5BD586A1714}" destId="{9726D3DF-4E0B-574E-AA07-2FE1A0EAB23F}" srcOrd="0" destOrd="0" presId="urn:microsoft.com/office/officeart/2008/layout/CaptionedPictures"/>
    <dgm:cxn modelId="{9BCF3AE4-036A-0149-862B-62A0C9A6BD1F}" type="presOf" srcId="{4A0DD407-DDA2-FB40-BF2B-1C363E3721DA}" destId="{A6906FBA-3901-B245-A00F-7FABE91A92C0}" srcOrd="0" destOrd="0" presId="urn:microsoft.com/office/officeart/2008/layout/CaptionedPictures"/>
    <dgm:cxn modelId="{47F191E7-6A4F-2645-9150-B756CA87F12D}" srcId="{13272604-A489-8643-9087-593B5E2D4864}" destId="{5D094747-1156-9B4E-A109-8B6E6CA34A39}" srcOrd="2" destOrd="0" parTransId="{5DDBB5D0-4810-794B-A6E4-3D3889229D9D}" sibTransId="{554BCC73-2614-B148-9348-04687F85850B}"/>
    <dgm:cxn modelId="{DED76D7E-A9C5-E14C-8D30-C72E1452AC6D}" type="presParOf" srcId="{601B6050-A70A-F345-9310-1FB01E7E9A52}" destId="{6AC0A9D0-812C-5045-A026-49B6B3D0528C}" srcOrd="0" destOrd="0" presId="urn:microsoft.com/office/officeart/2008/layout/CaptionedPictures"/>
    <dgm:cxn modelId="{511083BA-48BF-024E-8336-B73159BBCDC7}" type="presParOf" srcId="{6AC0A9D0-812C-5045-A026-49B6B3D0528C}" destId="{E1B2E357-7B8E-EE47-BCE1-B99D71BA336B}" srcOrd="0" destOrd="0" presId="urn:microsoft.com/office/officeart/2008/layout/CaptionedPictures"/>
    <dgm:cxn modelId="{6F38BE94-F0E8-EE4C-A188-A6F98FA1D6A9}" type="presParOf" srcId="{6AC0A9D0-812C-5045-A026-49B6B3D0528C}" destId="{518712AB-9477-4241-8DDE-E9C7D0F61D26}" srcOrd="1" destOrd="0" presId="urn:microsoft.com/office/officeart/2008/layout/CaptionedPictures"/>
    <dgm:cxn modelId="{2DDC93E9-197F-CD44-B60E-BA2E3408C1A2}" type="presParOf" srcId="{6AC0A9D0-812C-5045-A026-49B6B3D0528C}" destId="{EF4D6115-62E9-384F-B2F3-9C2939C1D587}" srcOrd="2" destOrd="0" presId="urn:microsoft.com/office/officeart/2008/layout/CaptionedPictures"/>
    <dgm:cxn modelId="{ADC37E8A-BC3A-0547-A8ED-C5D7568280C6}" type="presParOf" srcId="{EF4D6115-62E9-384F-B2F3-9C2939C1D587}" destId="{E17CE50C-5767-1E4A-B699-49D0F03B86BE}" srcOrd="0" destOrd="0" presId="urn:microsoft.com/office/officeart/2008/layout/CaptionedPictures"/>
    <dgm:cxn modelId="{A431C686-AA22-F847-A1D3-ED864D00232C}" type="presParOf" srcId="{EF4D6115-62E9-384F-B2F3-9C2939C1D587}" destId="{A6906FBA-3901-B245-A00F-7FABE91A92C0}" srcOrd="1" destOrd="0" presId="urn:microsoft.com/office/officeart/2008/layout/CaptionedPictures"/>
    <dgm:cxn modelId="{040EED4F-AF50-3941-A024-4D1A50F17D1D}" type="presParOf" srcId="{601B6050-A70A-F345-9310-1FB01E7E9A52}" destId="{AC15F35C-D061-DE4B-9653-FE47E271DF6F}" srcOrd="1" destOrd="0" presId="urn:microsoft.com/office/officeart/2008/layout/CaptionedPictures"/>
    <dgm:cxn modelId="{19FC55D2-63F0-D042-A45B-FEEF85ED3A38}" type="presParOf" srcId="{601B6050-A70A-F345-9310-1FB01E7E9A52}" destId="{E59502F0-A211-8F40-B3D5-D231CEEBA8EB}" srcOrd="2" destOrd="0" presId="urn:microsoft.com/office/officeart/2008/layout/CaptionedPictures"/>
    <dgm:cxn modelId="{21224777-29FE-5D4C-AC6A-B05E0BEE5A57}" type="presParOf" srcId="{E59502F0-A211-8F40-B3D5-D231CEEBA8EB}" destId="{362BD17F-E339-384A-B46C-1379F72B4550}" srcOrd="0" destOrd="0" presId="urn:microsoft.com/office/officeart/2008/layout/CaptionedPictures"/>
    <dgm:cxn modelId="{B087653E-5DE6-9E40-B261-3727AC23E55E}" type="presParOf" srcId="{E59502F0-A211-8F40-B3D5-D231CEEBA8EB}" destId="{24B383EE-D398-F845-ADD6-637AC93EC62E}" srcOrd="1" destOrd="0" presId="urn:microsoft.com/office/officeart/2008/layout/CaptionedPictures"/>
    <dgm:cxn modelId="{C9C13C4A-378E-6648-8ADE-1084FCE6B0C3}" type="presParOf" srcId="{E59502F0-A211-8F40-B3D5-D231CEEBA8EB}" destId="{4696ED24-E290-B543-AA20-3CDB9F749626}" srcOrd="2" destOrd="0" presId="urn:microsoft.com/office/officeart/2008/layout/CaptionedPictures"/>
    <dgm:cxn modelId="{7BC9BECF-0FE8-9740-B227-8AD9E6E82158}" type="presParOf" srcId="{4696ED24-E290-B543-AA20-3CDB9F749626}" destId="{890843D3-2DBA-204F-8B35-707333DAFC9B}" srcOrd="0" destOrd="0" presId="urn:microsoft.com/office/officeart/2008/layout/CaptionedPictures"/>
    <dgm:cxn modelId="{0BD53189-AD50-EA4E-82AB-3CF2E021D960}" type="presParOf" srcId="{4696ED24-E290-B543-AA20-3CDB9F749626}" destId="{9726D3DF-4E0B-574E-AA07-2FE1A0EAB23F}" srcOrd="1" destOrd="0" presId="urn:microsoft.com/office/officeart/2008/layout/CaptionedPictures"/>
    <dgm:cxn modelId="{9F963937-1D1C-334D-B6B7-4D4E1D9E2A11}" type="presParOf" srcId="{601B6050-A70A-F345-9310-1FB01E7E9A52}" destId="{90D33526-A577-E64A-B8B9-D4812C52597D}" srcOrd="3" destOrd="0" presId="urn:microsoft.com/office/officeart/2008/layout/CaptionedPictures"/>
    <dgm:cxn modelId="{C5E5A6B7-4B6A-2449-99A0-64244C742DEE}" type="presParOf" srcId="{601B6050-A70A-F345-9310-1FB01E7E9A52}" destId="{881F4668-F14F-024F-811F-CABF4B1F4201}" srcOrd="4" destOrd="0" presId="urn:microsoft.com/office/officeart/2008/layout/CaptionedPictures"/>
    <dgm:cxn modelId="{C57A7A96-A323-0D4C-9966-0A007032D506}" type="presParOf" srcId="{881F4668-F14F-024F-811F-CABF4B1F4201}" destId="{7F15166A-3537-7A4E-A318-84C14BD25D0F}" srcOrd="0" destOrd="0" presId="urn:microsoft.com/office/officeart/2008/layout/CaptionedPictures"/>
    <dgm:cxn modelId="{6DD0887F-C3A5-D945-B52A-5007FC7B51DB}" type="presParOf" srcId="{881F4668-F14F-024F-811F-CABF4B1F4201}" destId="{C49C4875-B72B-054F-B413-08C1AA530CE5}" srcOrd="1" destOrd="0" presId="urn:microsoft.com/office/officeart/2008/layout/CaptionedPictures"/>
    <dgm:cxn modelId="{30614475-AB3F-E241-AFCC-CBA99D9F3692}" type="presParOf" srcId="{881F4668-F14F-024F-811F-CABF4B1F4201}" destId="{191F1DCB-43C2-AB4A-85D3-74CB689C1E22}" srcOrd="2" destOrd="0" presId="urn:microsoft.com/office/officeart/2008/layout/CaptionedPictures"/>
    <dgm:cxn modelId="{A425C055-03CD-764A-B2F4-A3E1110D2392}" type="presParOf" srcId="{191F1DCB-43C2-AB4A-85D3-74CB689C1E22}" destId="{4331B695-5A12-094D-831A-EFC066660E65}" srcOrd="0" destOrd="0" presId="urn:microsoft.com/office/officeart/2008/layout/CaptionedPictures"/>
    <dgm:cxn modelId="{5096139E-3DDB-D146-8548-B398AE797F4E}" type="presParOf" srcId="{191F1DCB-43C2-AB4A-85D3-74CB689C1E22}" destId="{486AC525-CE84-4E4C-BABF-EA9845CA7B08}" srcOrd="1" destOrd="0" presId="urn:microsoft.com/office/officeart/2008/layout/CaptionedPicture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B2E357-7B8E-EE47-BCE1-B99D71BA336B}">
      <dsp:nvSpPr>
        <dsp:cNvPr id="0" name=""/>
        <dsp:cNvSpPr/>
      </dsp:nvSpPr>
      <dsp:spPr>
        <a:xfrm>
          <a:off x="237" y="132060"/>
          <a:ext cx="1865409" cy="2194599"/>
        </a:xfrm>
        <a:prstGeom prst="rect">
          <a:avLst/>
        </a:prstGeom>
        <a:solidFill>
          <a:schemeClr val="lt1">
            <a:alpha val="40000"/>
            <a:hueOff val="0"/>
            <a:satOff val="0"/>
            <a:lumOff val="0"/>
            <a:alphaOff val="0"/>
          </a:schemeClr>
        </a:solidFill>
        <a:ln w="12700">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518712AB-9477-4241-8DDE-E9C7D0F61D26}">
      <dsp:nvSpPr>
        <dsp:cNvPr id="0" name=""/>
        <dsp:cNvSpPr/>
      </dsp:nvSpPr>
      <dsp:spPr>
        <a:xfrm>
          <a:off x="63741" y="161365"/>
          <a:ext cx="1738401" cy="1543447"/>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28000" b="-28000"/>
          </a:stretch>
        </a:blip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906FBA-3901-B245-A00F-7FABE91A92C0}">
      <dsp:nvSpPr>
        <dsp:cNvPr id="0" name=""/>
        <dsp:cNvSpPr/>
      </dsp:nvSpPr>
      <dsp:spPr>
        <a:xfrm>
          <a:off x="93507" y="1757085"/>
          <a:ext cx="1678868" cy="3710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fr-FR" sz="1200" kern="1200">
              <a:latin typeface="Times New Roman" panose="02020603050405020304" pitchFamily="18" charset="0"/>
              <a:cs typeface="Times New Roman" panose="02020603050405020304" pitchFamily="18" charset="0"/>
            </a:rPr>
            <a:t>Test diamètre roulement</a:t>
          </a:r>
        </a:p>
      </dsp:txBody>
      <dsp:txXfrm>
        <a:off x="93507" y="1757085"/>
        <a:ext cx="1678868" cy="371037"/>
      </dsp:txXfrm>
    </dsp:sp>
    <dsp:sp modelId="{362BD17F-E339-384A-B46C-1379F72B4550}">
      <dsp:nvSpPr>
        <dsp:cNvPr id="0" name=""/>
        <dsp:cNvSpPr/>
      </dsp:nvSpPr>
      <dsp:spPr>
        <a:xfrm>
          <a:off x="2473752" y="132060"/>
          <a:ext cx="1865409" cy="2194599"/>
        </a:xfrm>
        <a:prstGeom prst="rect">
          <a:avLst/>
        </a:prstGeom>
        <a:solidFill>
          <a:schemeClr val="lt1">
            <a:alpha val="40000"/>
            <a:hueOff val="0"/>
            <a:satOff val="0"/>
            <a:lumOff val="0"/>
            <a:alphaOff val="0"/>
          </a:schemeClr>
        </a:solidFill>
        <a:ln w="12700">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24B383EE-D398-F845-ADD6-637AC93EC62E}">
      <dsp:nvSpPr>
        <dsp:cNvPr id="0" name=""/>
        <dsp:cNvSpPr/>
      </dsp:nvSpPr>
      <dsp:spPr>
        <a:xfrm>
          <a:off x="2491927" y="152399"/>
          <a:ext cx="1829060" cy="1561378"/>
        </a:xfrm>
        <a:prstGeom prst="rect">
          <a:avLst/>
        </a:prstGeom>
        <a:blipFill rotWithShape="1">
          <a:blip xmlns:r="http://schemas.openxmlformats.org/officeDocument/2006/relationships" r:embed="rId2">
            <a:extLst>
              <a:ext uri="{28A0092B-C50C-407E-A947-70E740481C1C}">
                <a14:useLocalDpi xmlns:a14="http://schemas.microsoft.com/office/drawing/2010/main" val="0"/>
              </a:ext>
            </a:extLst>
          </a:blip>
          <a:srcRect/>
          <a:stretch>
            <a:fillRect t="-28000" b="-28000"/>
          </a:stretch>
        </a:blip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726D3DF-4E0B-574E-AA07-2FE1A0EAB23F}">
      <dsp:nvSpPr>
        <dsp:cNvPr id="0" name=""/>
        <dsp:cNvSpPr/>
      </dsp:nvSpPr>
      <dsp:spPr>
        <a:xfrm>
          <a:off x="2567023" y="1646333"/>
          <a:ext cx="1678868" cy="5925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fr-FR" sz="1200" kern="1200">
              <a:latin typeface="Times New Roman" panose="02020603050405020304" pitchFamily="18" charset="0"/>
              <a:cs typeface="Times New Roman" panose="02020603050405020304" pitchFamily="18" charset="0"/>
            </a:rPr>
            <a:t>Test des pylônes</a:t>
          </a:r>
        </a:p>
      </dsp:txBody>
      <dsp:txXfrm>
        <a:off x="2567023" y="1646333"/>
        <a:ext cx="1678868" cy="592541"/>
      </dsp:txXfrm>
    </dsp:sp>
    <dsp:sp modelId="{7F15166A-3537-7A4E-A318-84C14BD25D0F}">
      <dsp:nvSpPr>
        <dsp:cNvPr id="0" name=""/>
        <dsp:cNvSpPr/>
      </dsp:nvSpPr>
      <dsp:spPr>
        <a:xfrm>
          <a:off x="4947268" y="132060"/>
          <a:ext cx="1865409" cy="2194599"/>
        </a:xfrm>
        <a:prstGeom prst="rect">
          <a:avLst/>
        </a:prstGeom>
        <a:solidFill>
          <a:schemeClr val="lt1">
            <a:alpha val="40000"/>
            <a:hueOff val="0"/>
            <a:satOff val="0"/>
            <a:lumOff val="0"/>
            <a:alphaOff val="0"/>
          </a:schemeClr>
        </a:solidFill>
        <a:ln w="12700">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C49C4875-B72B-054F-B413-08C1AA530CE5}">
      <dsp:nvSpPr>
        <dsp:cNvPr id="0" name=""/>
        <dsp:cNvSpPr/>
      </dsp:nvSpPr>
      <dsp:spPr>
        <a:xfrm>
          <a:off x="5011267" y="170330"/>
          <a:ext cx="1737410" cy="1525516"/>
        </a:xfrm>
        <a:prstGeom prst="rect">
          <a:avLst/>
        </a:prstGeom>
        <a:blipFill rotWithShape="1">
          <a:blip xmlns:r="http://schemas.openxmlformats.org/officeDocument/2006/relationships" r:embed="rId3">
            <a:extLst>
              <a:ext uri="{28A0092B-C50C-407E-A947-70E740481C1C}">
                <a14:useLocalDpi xmlns:a14="http://schemas.microsoft.com/office/drawing/2010/main" val="0"/>
              </a:ext>
            </a:extLst>
          </a:blip>
          <a:srcRect/>
          <a:stretch>
            <a:fillRect t="-28000" b="-28000"/>
          </a:stretch>
        </a:blip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6AC525-CE84-4E4C-BABF-EA9845CA7B08}">
      <dsp:nvSpPr>
        <dsp:cNvPr id="0" name=""/>
        <dsp:cNvSpPr/>
      </dsp:nvSpPr>
      <dsp:spPr>
        <a:xfrm>
          <a:off x="5040538" y="1646333"/>
          <a:ext cx="1678868" cy="5925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fr-FR" sz="1200" kern="1200">
              <a:latin typeface="Times New Roman" panose="02020603050405020304" pitchFamily="18" charset="0"/>
              <a:cs typeface="Times New Roman" panose="02020603050405020304" pitchFamily="18" charset="0"/>
            </a:rPr>
            <a:t>Test du filetage</a:t>
          </a:r>
        </a:p>
      </dsp:txBody>
      <dsp:txXfrm>
        <a:off x="5040538" y="1646333"/>
        <a:ext cx="1678868" cy="592541"/>
      </dsp:txXfrm>
    </dsp:sp>
  </dsp:spTree>
</dsp:drawing>
</file>

<file path=word/diagrams/layout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DF1FC-EB8F-44FE-91AB-6BE48A153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C:\Users\SESA583572\AppData\Roaming\Microsoft\Templates\Rapport .dotx</Template>
  <TotalTime>253</TotalTime>
  <Pages>34</Pages>
  <Words>6046</Words>
  <Characters>33254</Characters>
  <Application>Microsoft Office Word</Application>
  <DocSecurity>0</DocSecurity>
  <Lines>277</Lines>
  <Paragraphs>78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Kylian YACOUB</dc:creator>
  <cp:keywords/>
  <dc:description/>
  <cp:lastModifiedBy>Kylian YACOUB</cp:lastModifiedBy>
  <cp:revision>32</cp:revision>
  <cp:lastPrinted>2025-05-18T20:43:00Z</cp:lastPrinted>
  <dcterms:created xsi:type="dcterms:W3CDTF">2025-04-26T13:35:00Z</dcterms:created>
  <dcterms:modified xsi:type="dcterms:W3CDTF">2025-05-18T20:43:00Z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MSIP_Label_23f93e5f-d3c2-49a7-ba94-15405423c204_Enabled">
    <vt:lpwstr>true</vt:lpwstr>
  </property>
  <property fmtid="{D5CDD505-2E9C-101B-9397-08002B2CF9AE}" pid="4" name="MSIP_Label_23f93e5f-d3c2-49a7-ba94-15405423c204_SetDate">
    <vt:lpwstr>2023-08-28T07:10:06Z</vt:lpwstr>
  </property>
  <property fmtid="{D5CDD505-2E9C-101B-9397-08002B2CF9AE}" pid="5" name="MSIP_Label_23f93e5f-d3c2-49a7-ba94-15405423c204_Method">
    <vt:lpwstr>Standard</vt:lpwstr>
  </property>
  <property fmtid="{D5CDD505-2E9C-101B-9397-08002B2CF9AE}" pid="6" name="MSIP_Label_23f93e5f-d3c2-49a7-ba94-15405423c204_Name">
    <vt:lpwstr>SE Internal</vt:lpwstr>
  </property>
  <property fmtid="{D5CDD505-2E9C-101B-9397-08002B2CF9AE}" pid="7" name="MSIP_Label_23f93e5f-d3c2-49a7-ba94-15405423c204_SiteId">
    <vt:lpwstr>6e51e1ad-c54b-4b39-b598-0ffe9ae68fef</vt:lpwstr>
  </property>
  <property fmtid="{D5CDD505-2E9C-101B-9397-08002B2CF9AE}" pid="8" name="MSIP_Label_23f93e5f-d3c2-49a7-ba94-15405423c204_ActionId">
    <vt:lpwstr>c667a00b-3374-4757-9bd5-b7fa6d41a378</vt:lpwstr>
  </property>
  <property fmtid="{D5CDD505-2E9C-101B-9397-08002B2CF9AE}" pid="9" name="MSIP_Label_23f93e5f-d3c2-49a7-ba94-15405423c204_ContentBits">
    <vt:lpwstr>2</vt:lpwstr>
  </property>
</Properties>
</file>